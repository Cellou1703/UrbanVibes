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xmlns:wp14="http://schemas.microsoft.com/office/word/2010/wordml" w:rsidR="00F26727" w:rsidRDefault="00F26727" w14:paraId="672A6659" wp14:textId="77777777">
      <w:pPr>
        <w:pStyle w:val="CabealhoCapa1"/>
      </w:pPr>
    </w:p>
    <w:p xmlns:wp14="http://schemas.microsoft.com/office/word/2010/wordml" w:rsidR="00F26727" w:rsidRDefault="00F26727" w14:paraId="0A37501D" wp14:textId="77777777">
      <w:pPr>
        <w:pStyle w:val="CabealhoCapa2"/>
      </w:pPr>
    </w:p>
    <w:p xmlns:wp14="http://schemas.microsoft.com/office/word/2010/wordml" w:rsidR="00F26727" w:rsidRDefault="00122DD3" w14:paraId="3980C9ED" wp14:textId="77777777" wp14:noSpellErr="1">
      <w:pPr>
        <w:jc w:val="center"/>
        <w:rPr>
          <w:rFonts w:ascii="Arial" w:hAnsi="Arial"/>
        </w:rPr>
        <w:sectPr w:rsidR="00F26727">
          <w:headerReference w:type="even" r:id="rId8"/>
          <w:type w:val="continuous"/>
          <w:pgSz w:w="11909" w:h="16834" w:orient="portrait" w:code="9"/>
          <w:pgMar w:top="864" w:right="1440" w:bottom="864" w:left="1440" w:header="720" w:footer="864" w:gutter="0"/>
          <w:cols w:space="720"/>
        </w:sectPr>
      </w:pPr>
      <w:r>
        <w:rPr>
          <w:noProof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7216" behindDoc="0" locked="1" layoutInCell="1" allowOverlap="1" wp14:anchorId="3D363EC6" wp14:editId="7777777">
                <wp:simplePos x="0" y="0"/>
                <wp:positionH relativeFrom="margin">
                  <wp:posOffset>19050</wp:posOffset>
                </wp:positionH>
                <wp:positionV relativeFrom="margin">
                  <wp:posOffset>720090</wp:posOffset>
                </wp:positionV>
                <wp:extent cx="5733415" cy="9236075"/>
                <wp:effectExtent l="0" t="0" r="0" b="0"/>
                <wp:wrapNone/>
                <wp:docPr id="156189085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33415" cy="9236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xmlns:wp14="http://schemas.microsoft.com/office/word/2010/wordml" xmlns:w14="http://schemas.microsoft.com/office/word/2010/wordml" w:rsidR="00F26727" w:rsidRDefault="00F26727" w14:paraId="3D12813D" wp14:textId="77777777">
                            <w:pPr>
                              <w:pStyle w:val="TtuloCapa2"/>
                            </w:pPr>
                            <w:r>
                              <w:t>Documento de Requisitos</w:t>
                            </w:r>
                            <w:r>
                              <w:br/>
                            </w:r>
                            <w:r>
                              <w:t>&lt;Nome do Sistema&gt;</w:t>
                            </w:r>
                          </w:p>
                          <w:p xmlns:wp14="http://schemas.microsoft.com/office/word/2010/wordml" xmlns:w14="http://schemas.microsoft.com/office/word/2010/wordml" w:rsidR="00F26727" w:rsidRDefault="00F26727" w14:paraId="0E5B1360" wp14:textId="77777777">
                            <w:pPr>
                              <w:pStyle w:val="Verso"/>
                            </w:pPr>
                            <w:r>
                              <w:t>Versão &lt;X.Y&gt; - &lt;mês&gt; de &lt;ano&gt;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xmlns:w14="http://schemas.microsoft.com/office/word/2010/wordml" xmlns:w="http://schemas.openxmlformats.org/wordprocessingml/2006/main" w14:anchorId="259BBF9D">
              <v:rect xmlns:o="urn:schemas-microsoft-com:office:office" xmlns:v="urn:schemas-microsoft-com:vml" id="Rectangle 2" style="position:absolute;left:0;text-align:left;margin-left:1.5pt;margin-top:56.7pt;width:451.45pt;height:727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">
                <v:textbox inset="0,0,0,0">
                  <w:txbxContent>
                    <w:p xmlns:wp14="http://schemas.microsoft.com/office/word/2010/wordml" w:rsidR="00F26727" w:rsidRDefault="00F26727" w14:paraId="7A676D14" wp14:textId="77777777">
                      <w:pPr>
                        <w:pStyle w:val="TtuloCapa2"/>
                      </w:pPr>
                      <w:r>
                        <w:t>Documento de Requisitos</w:t>
                      </w:r>
                      <w:r>
                        <w:br/>
                      </w:r>
                      <w:r>
                        <w:t>&lt;Nome do Sistema&gt;</w:t>
                      </w:r>
                    </w:p>
                    <w:p xmlns:wp14="http://schemas.microsoft.com/office/word/2010/wordml" w:rsidR="00F26727" w:rsidRDefault="00F26727" w14:paraId="3DEBC8BB" wp14:textId="77777777">
                      <w:pPr>
                        <w:pStyle w:val="Verso"/>
                      </w:pPr>
                      <w:r>
                        <w:t>Versão &lt;X.Y&gt; - &lt;mês&gt; de &lt;ano&gt;</w:t>
                      </w:r>
                    </w:p>
                  </w:txbxContent>
                </v:textbox>
                <w10:wrap xmlns:w10="urn:schemas-microsoft-com:office:word" anchorx="margin" anchory="margin"/>
                <w10:anchorlock xmlns:w10="urn:schemas-microsoft-com:office:word"/>
              </v:rect>
            </w:pict>
          </mc:Fallback>
        </mc:AlternateContent>
      </w:r>
    </w:p>
    <w:p xmlns:wp14="http://schemas.microsoft.com/office/word/2010/wordml" w:rsidR="00F26727" w:rsidRDefault="00F26727" w14:paraId="6CF1703A" wp14:textId="77777777">
      <w:pPr>
        <w:pStyle w:val="Sumrio-Captulo"/>
      </w:pPr>
      <w:bookmarkStart w:name="_Toc395349012" w:id="0"/>
      <w:bookmarkStart w:name="_Toc399055894" w:id="1"/>
      <w:r>
        <w:t>Ficha Técnica</w:t>
      </w:r>
      <w:bookmarkEnd w:id="0"/>
      <w:bookmarkEnd w:id="1"/>
    </w:p>
    <w:p xmlns:wp14="http://schemas.microsoft.com/office/word/2010/wordml" w:rsidR="00F26727" w:rsidRDefault="00F26727" w14:paraId="35DEF06C" wp14:textId="77777777">
      <w:pPr>
        <w:pStyle w:val="Ttulo-Item"/>
        <w:pBdr>
          <w:top w:val="single" w:color="auto" w:sz="6" w:space="4"/>
        </w:pBdr>
        <w:spacing w:before="120"/>
      </w:pPr>
      <w:r>
        <w:t>Equipe Responsável pela Elaboração</w:t>
      </w:r>
    </w:p>
    <w:p xmlns:wp14="http://schemas.microsoft.com/office/word/2010/wordml" w:rsidR="00F26727" w:rsidRDefault="00F26727" w14:paraId="5599A7BB" wp14:textId="08493916">
      <w:pPr>
        <w:pStyle w:val="Item"/>
      </w:pPr>
      <w:r w:rsidR="39E75D1F">
        <w:rPr/>
        <w:t xml:space="preserve"> Rafaela Valadão Nunes</w:t>
      </w:r>
    </w:p>
    <w:p xmlns:wp14="http://schemas.microsoft.com/office/word/2010/wordml" w:rsidR="00F26727" w:rsidRDefault="00F26727" w14:paraId="7DBA9E72" wp14:textId="633B8CE1">
      <w:pPr>
        <w:pStyle w:val="Item"/>
      </w:pPr>
      <w:r w:rsidR="39E75D1F">
        <w:rPr/>
        <w:t>&lt;nome&gt;</w:t>
      </w:r>
      <w:r>
        <w:tab/>
      </w:r>
      <w:r w:rsidR="39E75D1F">
        <w:rPr/>
        <w:t>&lt;divisão-região&gt;</w:t>
      </w:r>
    </w:p>
    <w:p xmlns:wp14="http://schemas.microsoft.com/office/word/2010/wordml" w:rsidR="00F26727" w:rsidRDefault="00F26727" w14:paraId="5B4B2B1B" wp14:textId="77777777">
      <w:pPr>
        <w:pStyle w:val="Item"/>
      </w:pPr>
      <w:r>
        <w:t>&lt;nome&gt;</w:t>
      </w:r>
      <w:r>
        <w:tab/>
      </w:r>
      <w:r>
        <w:t>&lt;divisão-região&gt;</w:t>
      </w:r>
    </w:p>
    <w:p xmlns:wp14="http://schemas.microsoft.com/office/word/2010/wordml" w:rsidR="00F26727" w:rsidRDefault="00F26727" w14:paraId="58B7E6AC" wp14:textId="77777777">
      <w:pPr>
        <w:pStyle w:val="Item"/>
      </w:pPr>
      <w:r>
        <w:t>&lt;nome&gt;</w:t>
      </w:r>
      <w:r>
        <w:tab/>
      </w:r>
      <w:r>
        <w:t>&lt;divisão-região&gt;</w:t>
      </w:r>
    </w:p>
    <w:p xmlns:wp14="http://schemas.microsoft.com/office/word/2010/wordml" w:rsidR="00F26727" w:rsidRDefault="00F26727" w14:paraId="21B7F87C" wp14:textId="77777777">
      <w:pPr>
        <w:pStyle w:val="Ttulo-Item"/>
        <w:pBdr>
          <w:top w:val="single" w:color="auto" w:sz="6" w:space="4"/>
        </w:pBdr>
        <w:spacing w:before="120"/>
      </w:pPr>
      <w:r w:rsidR="39E75D1F">
        <w:rPr/>
        <w:t>Público Alvo</w:t>
      </w:r>
    </w:p>
    <w:p w:rsidR="39E75D1F" w:rsidP="39E75D1F" w:rsidRDefault="39E75D1F" w14:paraId="2BC095EB" w14:textId="7B04520F">
      <w:pPr>
        <w:pStyle w:val="Item"/>
      </w:pPr>
      <w:r w:rsidR="39E75D1F">
        <w:rPr/>
        <w:t>O alvo público para um sistema gerenciador de uma loja de roupas inclui proprietários e gerentes de lojas de pequeno a médio porte que buscam otimizar a gestão de estoque, compras, vendas e fornecedores. Esse público valoriza a eficiência na administração do negócio, controle financeiro preciso e relatórios claros para tomada de decisões.</w:t>
      </w:r>
    </w:p>
    <w:p xmlns:wp14="http://schemas.microsoft.com/office/word/2010/wordml" w:rsidR="00F26727" w:rsidRDefault="002057CE" w14:paraId="2D32F493" wp14:textId="77777777">
      <w:pPr>
        <w:pStyle w:val="Sumrio-Captulo"/>
        <w:ind w:right="-427"/>
      </w:pPr>
      <w:r>
        <w:br w:type="page"/>
      </w:r>
      <w:r w:rsidR="00F26727">
        <w:t>Sumário</w:t>
      </w:r>
    </w:p>
    <w:p xmlns:wp14="http://schemas.microsoft.com/office/word/2010/wordml" w:rsidR="00FD2015" w:rsidRDefault="00F26727" w14:paraId="422403D5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b w:val="0"/>
          <w:caps/>
        </w:rPr>
        <w:fldChar w:fldCharType="begin"/>
      </w:r>
      <w:r>
        <w:rPr>
          <w:b w:val="0"/>
          <w:caps/>
        </w:rPr>
        <w:instrText xml:space="preserve"> TOC \o "2-4" \t "Heading 1;1" </w:instrText>
      </w:r>
      <w:r>
        <w:rPr>
          <w:b w:val="0"/>
          <w:caps/>
        </w:rPr>
        <w:fldChar w:fldCharType="separate"/>
      </w:r>
      <w:r w:rsidR="00FD2015">
        <w:rPr>
          <w:noProof/>
        </w:rPr>
        <w:t>Visão geral deste documento</w:t>
      </w:r>
      <w:r w:rsidR="00FD2015">
        <w:rPr>
          <w:noProof/>
        </w:rPr>
        <w:tab/>
      </w:r>
      <w:r w:rsidR="00FD2015">
        <w:rPr>
          <w:noProof/>
        </w:rPr>
        <w:fldChar w:fldCharType="begin"/>
      </w:r>
      <w:r w:rsidR="00FD2015">
        <w:rPr>
          <w:noProof/>
        </w:rPr>
        <w:instrText xml:space="preserve"> PAGEREF _Toc125110041 \h </w:instrText>
      </w:r>
      <w:r w:rsidR="00FD2015">
        <w:rPr>
          <w:noProof/>
        </w:rPr>
      </w:r>
      <w:r w:rsidR="00FD2015">
        <w:rPr>
          <w:noProof/>
        </w:rPr>
        <w:fldChar w:fldCharType="separate"/>
      </w:r>
      <w:r w:rsidR="00FD2015">
        <w:rPr>
          <w:noProof/>
        </w:rPr>
        <w:t>1</w:t>
      </w:r>
      <w:r w:rsidR="00FD2015">
        <w:rPr>
          <w:noProof/>
        </w:rPr>
        <w:fldChar w:fldCharType="end"/>
      </w:r>
    </w:p>
    <w:p xmlns:wp14="http://schemas.microsoft.com/office/word/2010/wordml" w:rsidR="00FD2015" w:rsidRDefault="00FD2015" w14:paraId="7E407169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Glossário, Siglas e Acrogramas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2DF76F4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Definições e Atributos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2A10E831" wp14:textId="77777777">
      <w:pPr>
        <w:pStyle w:val="Sumrio3"/>
        <w:tabs>
          <w:tab w:val="left" w:pos="1464"/>
        </w:tabs>
        <w:rPr>
          <w:rFonts w:ascii="Calibri" w:hAnsi="Calibri"/>
          <w:noProof/>
          <w:sz w:val="22"/>
          <w:szCs w:val="22"/>
        </w:rPr>
      </w:pPr>
      <w:r w:rsidRPr="00CB762E">
        <w:rPr>
          <w:rFonts w:ascii="Symbol" w:hAnsi="Symbol"/>
          <w:noProof/>
        </w:rPr>
        <w:t>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Identificação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10566029" wp14:textId="77777777">
      <w:pPr>
        <w:pStyle w:val="Sumrio3"/>
        <w:tabs>
          <w:tab w:val="left" w:pos="1464"/>
        </w:tabs>
        <w:rPr>
          <w:rFonts w:ascii="Calibri" w:hAnsi="Calibri"/>
          <w:noProof/>
          <w:sz w:val="22"/>
          <w:szCs w:val="22"/>
        </w:rPr>
      </w:pPr>
      <w:r w:rsidRPr="00CB762E">
        <w:rPr>
          <w:rFonts w:ascii="Symbol" w:hAnsi="Symbol"/>
          <w:noProof/>
        </w:rPr>
        <w:t>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Prioridades dos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0D9691B7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Formulários coletados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3F4B5F94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Abrangência e sistemas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696951D0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Relação de usuários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BEE169D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Diagrama de Caso de Uso – Visáo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75E02756" wp14:textId="77777777">
      <w:pPr>
        <w:pStyle w:val="Sumrio3"/>
        <w:tabs>
          <w:tab w:val="left" w:pos="1464"/>
        </w:tabs>
        <w:rPr>
          <w:rFonts w:ascii="Calibri" w:hAnsi="Calibri"/>
          <w:noProof/>
          <w:sz w:val="22"/>
          <w:szCs w:val="22"/>
        </w:rPr>
      </w:pPr>
      <w:r w:rsidRPr="00CB762E">
        <w:rPr>
          <w:rFonts w:ascii="Symbol" w:hAnsi="Symbol"/>
          <w:noProof/>
        </w:rPr>
        <w:t>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Visão do GardenAdmin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01E19E0F" wp14:textId="77777777" wp14:noSpellErr="1">
      <w:pPr>
        <w:pStyle w:val="Sumrio3"/>
        <w:tabs>
          <w:tab w:val="left" w:pos="1464"/>
        </w:tabs>
        <w:rPr>
          <w:rFonts w:ascii="Calibri" w:hAnsi="Calibri"/>
          <w:noProof/>
          <w:sz w:val="22"/>
          <w:szCs w:val="22"/>
        </w:rPr>
      </w:pPr>
      <w:r w:rsidRPr="00CB762E">
        <w:rPr>
          <w:rFonts w:ascii="Symbol" w:hAnsi="Symbol"/>
          <w:noProof/>
        </w:rPr>
        <w:t></w:t>
      </w:r>
      <w:r>
        <w:rPr>
          <w:rFonts w:ascii="Calibri" w:hAnsi="Calibri"/>
          <w:noProof/>
          <w:sz w:val="22"/>
          <w:szCs w:val="22"/>
        </w:rPr>
        <w:tab/>
      </w:r>
      <w:r>
        <w:rPr>
          <w:noProof/>
        </w:rPr>
        <w:t>Visão do Vendedor</w:t>
      </w:r>
      <w:r>
        <w:rPr>
          <w:noProof/>
        </w:rPr>
        <w:tab/>
      </w:r>
      <w:r>
        <w:rPr>
          <w:noProof/>
        </w:rPr>
      </w:r>
      <w:r>
        <w:rPr>
          <w:noProof/>
        </w:rPr>
        <w:t>2</w:t>
      </w:r>
    </w:p>
    <w:p xmlns:wp14="http://schemas.microsoft.com/office/word/2010/wordml" w:rsidR="00FD2015" w:rsidRDefault="00FD2015" w14:paraId="09943AE2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Estoque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2169115D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[RF001] &lt;Nome do requisito/caso de uso&gt;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764E7A9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[RF002] &lt;Nome de outro caso de uso&gt;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6BBA6BB9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36BF8985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[NF001]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B97046C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3B333D15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F2CA392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[NF005]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6F6C97BD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Desempenho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0B9E50FF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7DFE32F0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Segurança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7D7180EE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1EC7ECF0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Distribuição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0A81E16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0E150CC5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Padrões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D54CBC9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6AE53E3C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Hardware 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1A64CD9A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[NF…] &lt;Nome do requisito&gt;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74C206D5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PROTOTIPAÇÃO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3AF6A6CF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MAPA DE NAVEGAÇÃO DE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055DB50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 xml:space="preserve">I_Login </w:t>
      </w:r>
      <w:r w:rsidRPr="00CB762E">
        <w:rPr>
          <w:noProof/>
          <w:color w:val="5B9BD5"/>
        </w:rPr>
        <w:t>&lt;Identificador de uma interface&gt;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03AD8B72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5CC69F1B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IE_LoginUserNameLogin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0D1C77A5" wp14:textId="77777777">
      <w:pPr>
        <w:pStyle w:val="Sumrio3"/>
        <w:rPr>
          <w:rFonts w:ascii="Calibri" w:hAnsi="Calibri"/>
          <w:noProof/>
          <w:sz w:val="22"/>
          <w:szCs w:val="22"/>
        </w:rPr>
      </w:pPr>
      <w:r>
        <w:rPr>
          <w:noProof/>
        </w:rPr>
        <w:t>Informações críticas da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FD2015" w:rsidRDefault="00FD2015" w14:paraId="435BE313" wp14:textId="77777777">
      <w:pPr>
        <w:pStyle w:val="Sumrio2"/>
        <w:rPr>
          <w:rFonts w:ascii="Calibri" w:hAnsi="Calibri"/>
          <w:b w:val="0"/>
          <w:noProof/>
          <w:sz w:val="22"/>
          <w:szCs w:val="22"/>
        </w:rPr>
      </w:pPr>
      <w:r>
        <w:rPr>
          <w:noProof/>
        </w:rPr>
        <w:t>IE_LoginUserNameLogin&lt;Identificador de outra interface&gt;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_Toc125110076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F26727" w:rsidRDefault="00F26727" w14:paraId="5DAB6C7B" wp14:textId="77777777">
      <w:r>
        <w:rPr>
          <w:rFonts w:ascii="Arial" w:hAnsi="Arial"/>
          <w:b/>
          <w:caps/>
          <w:noProof/>
          <w:sz w:val="24"/>
        </w:rPr>
        <w:fldChar w:fldCharType="end"/>
      </w:r>
    </w:p>
    <w:p xmlns:wp14="http://schemas.microsoft.com/office/word/2010/wordml" w:rsidR="00F26727" w:rsidRDefault="00F26727" w14:paraId="02EB378F" wp14:textId="77777777">
      <w:pPr>
        <w:sectPr w:rsidR="00F26727">
          <w:headerReference w:type="default" r:id="rId9"/>
          <w:footerReference w:type="default" r:id="rId10"/>
          <w:pgSz w:w="11906" w:h="16838" w:orient="portrait" w:code="9"/>
          <w:pgMar w:top="1134" w:right="1701" w:bottom="2041" w:left="1134" w:header="680" w:footer="680" w:gutter="567"/>
          <w:cols w:space="720"/>
        </w:sectPr>
      </w:pPr>
    </w:p>
    <w:p xmlns:wp14="http://schemas.microsoft.com/office/word/2010/wordml" w:rsidR="00F26727" w:rsidP="00631CAB" w:rsidRDefault="00F26727" w14:paraId="28E8BE6E" wp14:textId="77777777">
      <w:pPr>
        <w:pStyle w:val="Ttulo1"/>
      </w:pPr>
      <w:bookmarkStart w:name="_Toc467473439" w:id="3"/>
      <w:bookmarkStart w:name="_Toc467473971" w:id="4"/>
      <w:bookmarkStart w:name="_Toc467477710" w:id="5"/>
      <w:bookmarkStart w:name="_Toc467494864" w:id="6"/>
      <w:bookmarkStart w:name="_Toc467495234" w:id="7"/>
      <w:bookmarkStart w:name="_Toc468086040" w:id="8"/>
      <w:r>
        <w:t>Introdução</w:t>
      </w:r>
      <w:bookmarkEnd w:id="3"/>
      <w:bookmarkEnd w:id="4"/>
      <w:bookmarkEnd w:id="5"/>
      <w:bookmarkEnd w:id="6"/>
      <w:bookmarkEnd w:id="7"/>
      <w:bookmarkEnd w:id="8"/>
    </w:p>
    <w:p xmlns:wp14="http://schemas.microsoft.com/office/word/2010/wordml" w:rsidRPr="00506043" w:rsidR="00F26727" w:rsidRDefault="00F26727" w14:paraId="339509F4" wp14:textId="77777777">
      <w:pPr>
        <w:pStyle w:val="TextoNormal"/>
        <w:rPr>
          <w:color w:val="5B9BD5"/>
        </w:rPr>
      </w:pPr>
      <w:r w:rsidRPr="00506043">
        <w:rPr>
          <w:color w:val="5B9BD5"/>
        </w:rPr>
        <w:t>&lt;Este espaço deve ser usado para descrever os objetivos deste documento e o público ao qual ele se destina. Complete e/ou adapte o texto abaixo para fornecer essas informações.&gt;</w:t>
      </w:r>
    </w:p>
    <w:p xmlns:wp14="http://schemas.microsoft.com/office/word/2010/wordml" w:rsidR="00F26727" w:rsidRDefault="00F26727" w14:paraId="14565501" wp14:textId="77777777">
      <w:pPr>
        <w:pStyle w:val="TextoNormal"/>
      </w:pPr>
      <w:r>
        <w:t>Este documento especifica o sistema &lt;Nome do sistema&gt;, fornecendo aos desenvolvedores as informações necessárias para o projeto e implementação, assim como para a realização dos testes e homologação do sistema.</w:t>
      </w:r>
    </w:p>
    <w:p xmlns:wp14="http://schemas.microsoft.com/office/word/2010/wordml" w:rsidR="00F26727" w:rsidRDefault="00F26727" w14:paraId="38F7C2AF" wp14:textId="77777777">
      <w:pPr>
        <w:pStyle w:val="Ttulo2"/>
      </w:pPr>
      <w:bookmarkStart w:name="_Toc467473440" w:id="9"/>
      <w:bookmarkStart w:name="_Toc467473972" w:id="10"/>
      <w:bookmarkStart w:name="_Toc467477711" w:id="11"/>
      <w:bookmarkStart w:name="_Toc467494865" w:id="12"/>
      <w:bookmarkStart w:name="_Toc467495235" w:id="13"/>
      <w:bookmarkStart w:name="_Toc468086041" w:id="14"/>
      <w:bookmarkStart w:name="_Toc125110041" w:id="15"/>
      <w:r>
        <w:t>Visão geral deste documento</w:t>
      </w:r>
      <w:bookmarkEnd w:id="9"/>
      <w:bookmarkEnd w:id="10"/>
      <w:bookmarkEnd w:id="11"/>
      <w:bookmarkEnd w:id="12"/>
      <w:bookmarkEnd w:id="13"/>
      <w:bookmarkEnd w:id="14"/>
      <w:bookmarkEnd w:id="15"/>
    </w:p>
    <w:p xmlns:wp14="http://schemas.microsoft.com/office/word/2010/wordml" w:rsidRPr="00506043" w:rsidR="00F26727" w:rsidRDefault="00F26727" w14:paraId="7556A28F" wp14:textId="77777777">
      <w:pPr>
        <w:pStyle w:val="TextoNormal"/>
        <w:rPr>
          <w:color w:val="5B9BD5"/>
        </w:rPr>
      </w:pPr>
      <w:r w:rsidRPr="00506043">
        <w:rPr>
          <w:color w:val="5B9BD5"/>
        </w:rPr>
        <w:t>&lt;Esta seção fornece uma breve descrição de como o resto deste documento está organizado. Complete e/ou adapte o texto abaixo para fornecer essa informação.&gt;</w:t>
      </w:r>
    </w:p>
    <w:p xmlns:wp14="http://schemas.microsoft.com/office/word/2010/wordml" w:rsidR="00F26727" w:rsidRDefault="00F26727" w14:paraId="48767DAD" wp14:textId="77777777">
      <w:pPr>
        <w:pStyle w:val="TextoNormal"/>
      </w:pPr>
      <w:r>
        <w:t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&lt;Nome do sistema&gt; e estão organizadas como descrito abaixo.</w:t>
      </w:r>
    </w:p>
    <w:p xmlns:wp14="http://schemas.microsoft.com/office/word/2010/wordml" w:rsidR="00F26727" w:rsidRDefault="00441993" w14:paraId="61123AF7" wp14:textId="77777777">
      <w:pPr>
        <w:pStyle w:val="Commarcadores"/>
        <w:tabs>
          <w:tab w:val="clear" w:pos="567"/>
          <w:tab w:val="num" w:pos="360"/>
        </w:tabs>
      </w:pPr>
      <w:r>
        <w:t>Capítulo</w:t>
      </w:r>
      <w:r w:rsidR="00F26727">
        <w:t xml:space="preserve"> 2</w:t>
      </w:r>
      <w:r w:rsidR="00F26727">
        <w:rPr>
          <w:b w:val="0"/>
        </w:rPr>
        <w:t xml:space="preserve"> – Descrição geral do sistema: apresenta uma visão geral do sistema, caracterizando qual é o seu escopo e descrevendo seus usuários.</w:t>
      </w:r>
    </w:p>
    <w:p xmlns:wp14="http://schemas.microsoft.com/office/word/2010/wordml" w:rsidR="00F26727" w:rsidRDefault="00441993" w14:paraId="0E41F136" wp14:textId="7777777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3</w:t>
      </w:r>
      <w:r w:rsidR="00F26727">
        <w:rPr>
          <w:b w:val="0"/>
        </w:rPr>
        <w:t xml:space="preserve"> – Requisitos funcionais (casos de uso):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funcionais do sistema, descrevendo os fluxos de eventos, prioridades, atores, entradas e saídas de cada caso de uso a ser implementado.</w:t>
      </w:r>
    </w:p>
    <w:p xmlns:wp14="http://schemas.microsoft.com/office/word/2010/wordml" w:rsidR="00F26727" w:rsidRDefault="00441993" w14:paraId="4570D9DF" wp14:textId="77777777">
      <w:pPr>
        <w:pStyle w:val="Commarcadores"/>
        <w:tabs>
          <w:tab w:val="clear" w:pos="567"/>
          <w:tab w:val="num" w:pos="360"/>
        </w:tabs>
      </w:pPr>
      <w:r>
        <w:t xml:space="preserve">Capítulo </w:t>
      </w:r>
      <w:r w:rsidR="00F26727">
        <w:t>4</w:t>
      </w:r>
      <w:r w:rsidR="00F26727">
        <w:rPr>
          <w:b w:val="0"/>
        </w:rPr>
        <w:t xml:space="preserve"> – Requisitos não funcionais:</w:t>
      </w:r>
      <w:r w:rsidR="00F26727">
        <w:t xml:space="preserve"> </w:t>
      </w:r>
      <w:r w:rsidR="00C66A04">
        <w:rPr>
          <w:b w:val="0"/>
        </w:rPr>
        <w:t xml:space="preserve">apresenta </w:t>
      </w:r>
      <w:r w:rsidR="00F26727">
        <w:rPr>
          <w:b w:val="0"/>
        </w:rPr>
        <w:t>todos os requisitos não funcionais do sistema, divididos em requisitos de usabilidade, confiabilidade, desempenho, segurança, distribuição, adequação a padrões e requisitos de hardware e software.</w:t>
      </w:r>
    </w:p>
    <w:p xmlns:wp14="http://schemas.microsoft.com/office/word/2010/wordml" w:rsidR="00F26727" w:rsidRDefault="00441993" w14:paraId="00E5C24A" wp14:textId="7777777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Capítulo </w:t>
      </w:r>
      <w:r w:rsidR="00F26727">
        <w:t>5</w:t>
      </w:r>
      <w:r w:rsidR="00F26727">
        <w:rPr>
          <w:b w:val="0"/>
        </w:rPr>
        <w:t xml:space="preserve"> – Descrição da interface com o usuário:</w:t>
      </w:r>
      <w:r w:rsidR="00F26727">
        <w:t xml:space="preserve"> </w:t>
      </w:r>
      <w:r w:rsidR="00F26727">
        <w:rPr>
          <w:b w:val="0"/>
        </w:rPr>
        <w:t>apresenta desenhos, figuras ou rascunhos de telas do sistema.</w:t>
      </w:r>
    </w:p>
    <w:p xmlns:wp14="http://schemas.microsoft.com/office/word/2010/wordml" w:rsidRPr="00441993" w:rsidR="00441993" w:rsidP="00441993" w:rsidRDefault="00441993" w14:paraId="215C651E" wp14:textId="7777777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>Capítulo 6</w:t>
      </w:r>
      <w:r>
        <w:rPr>
          <w:b w:val="0"/>
        </w:rPr>
        <w:t xml:space="preserve"> –</w:t>
      </w:r>
      <w:r w:rsidR="00C66A04">
        <w:rPr>
          <w:b w:val="0"/>
        </w:rPr>
        <w:t xml:space="preserve"> Dicionário de Dados: a</w:t>
      </w:r>
      <w:r>
        <w:rPr>
          <w:b w:val="0"/>
        </w:rPr>
        <w:t xml:space="preserve">presenta </w:t>
      </w:r>
      <w:r w:rsidR="00C66A04">
        <w:rPr>
          <w:b w:val="0"/>
        </w:rPr>
        <w:t>a primeira versão d</w:t>
      </w:r>
      <w:r>
        <w:rPr>
          <w:b w:val="0"/>
        </w:rPr>
        <w:t xml:space="preserve">o dicionário de dados especificado durante a </w:t>
      </w:r>
      <w:proofErr w:type="spellStart"/>
      <w:r>
        <w:rPr>
          <w:b w:val="0"/>
        </w:rPr>
        <w:t>elicitação</w:t>
      </w:r>
      <w:proofErr w:type="spellEnd"/>
      <w:r>
        <w:rPr>
          <w:b w:val="0"/>
        </w:rPr>
        <w:t xml:space="preserve"> de requisitos e prototipação de interface.</w:t>
      </w:r>
    </w:p>
    <w:p xmlns:wp14="http://schemas.microsoft.com/office/word/2010/wordml" w:rsidR="001A74BB" w:rsidP="001A74BB" w:rsidRDefault="001A74BB" w14:paraId="5B1AD867" wp14:textId="77777777">
      <w:pPr>
        <w:pStyle w:val="Ttulo2"/>
      </w:pPr>
      <w:bookmarkStart w:name="_Toc125110042" w:id="16"/>
      <w:r>
        <w:t>Glossário, Siglas e Acrogramas</w:t>
      </w:r>
      <w:bookmarkEnd w:id="16"/>
    </w:p>
    <w:p xmlns:wp14="http://schemas.microsoft.com/office/word/2010/wordml" w:rsidRPr="00631CAB" w:rsidR="001A74BB" w:rsidP="00631CAB" w:rsidRDefault="001A74BB" w14:paraId="2E4E7ED5" wp14:textId="77777777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Fechamento diário</w:t>
      </w:r>
      <w:r w:rsidRPr="00631CAB">
        <w:rPr>
          <w:sz w:val="22"/>
          <w:szCs w:val="22"/>
        </w:rPr>
        <w:t xml:space="preserve"> – é a atividade de somar tudo o que foi vendido, tudo o que foi pago, deduzir os impostos e apresentar o resultado final como saldo positivo ou negativo do dia.</w:t>
      </w:r>
    </w:p>
    <w:p xmlns:wp14="http://schemas.microsoft.com/office/word/2010/wordml" w:rsidRPr="00631CAB" w:rsidR="001A74BB" w:rsidP="00631CAB" w:rsidRDefault="001A74BB" w14:paraId="754703C9" wp14:textId="77777777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Baixa de Estoque</w:t>
      </w:r>
      <w:r w:rsidRPr="00631CAB">
        <w:rPr>
          <w:sz w:val="22"/>
          <w:szCs w:val="22"/>
        </w:rPr>
        <w:t xml:space="preserve"> – atividade que consiste em retirar do estoque um produto danificado, quebrado, furtado </w:t>
      </w:r>
      <w:proofErr w:type="spellStart"/>
      <w:r w:rsidRPr="00631CAB">
        <w:rPr>
          <w:sz w:val="22"/>
          <w:szCs w:val="22"/>
        </w:rPr>
        <w:t>etc</w:t>
      </w:r>
      <w:proofErr w:type="spellEnd"/>
      <w:r w:rsidRPr="00631CAB">
        <w:rPr>
          <w:sz w:val="22"/>
          <w:szCs w:val="22"/>
        </w:rPr>
        <w:t>, o qual não pode ser mais comercializado. Tal atividade reduz o estoque para não deixar constar no estoque o que não se possui mais, e ao mesmo tempo permite lançar o preço de custo do produto como prejuízo.</w:t>
      </w:r>
    </w:p>
    <w:p xmlns:wp14="http://schemas.microsoft.com/office/word/2010/wordml" w:rsidRPr="00631CAB" w:rsidR="001A74BB" w:rsidP="00631CAB" w:rsidRDefault="001A74BB" w14:paraId="13196B68" wp14:textId="77777777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Fatura</w:t>
      </w:r>
      <w:r w:rsidRPr="00631CAB">
        <w:rPr>
          <w:sz w:val="22"/>
          <w:szCs w:val="22"/>
        </w:rPr>
        <w:t xml:space="preserve">-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</w:p>
    <w:p xmlns:wp14="http://schemas.microsoft.com/office/word/2010/wordml" w:rsidRPr="00631CAB" w:rsidR="001A74BB" w:rsidP="00631CAB" w:rsidRDefault="001A74BB" w14:paraId="62511AF8" wp14:textId="77777777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 xml:space="preserve">Sangria de caixa </w:t>
      </w:r>
      <w:r w:rsidRPr="00631CAB">
        <w:rPr>
          <w:sz w:val="22"/>
          <w:szCs w:val="22"/>
        </w:rPr>
        <w:t xml:space="preserve">–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</w:p>
    <w:p xmlns:wp14="http://schemas.microsoft.com/office/word/2010/wordml" w:rsidRPr="00631CAB" w:rsidR="0026024F" w:rsidP="00631CAB" w:rsidRDefault="0026024F" w14:paraId="6AB26120" wp14:textId="77777777">
      <w:pPr>
        <w:spacing w:before="60" w:after="120"/>
        <w:jc w:val="both"/>
        <w:rPr>
          <w:sz w:val="22"/>
          <w:szCs w:val="22"/>
        </w:rPr>
      </w:pPr>
      <w:r w:rsidRPr="00631CAB">
        <w:rPr>
          <w:b/>
          <w:i/>
          <w:sz w:val="22"/>
          <w:szCs w:val="22"/>
        </w:rPr>
        <w:t>Alavancagem</w:t>
      </w:r>
      <w:r w:rsidRPr="00631CAB">
        <w:rPr>
          <w:sz w:val="22"/>
          <w:szCs w:val="22"/>
        </w:rPr>
        <w:t xml:space="preserve"> -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  <w:r w:rsidRPr="00631CAB">
        <w:rPr>
          <w:sz w:val="22"/>
          <w:szCs w:val="22"/>
        </w:rPr>
        <w:t xml:space="preserve"> </w:t>
      </w:r>
      <w:proofErr w:type="spellStart"/>
      <w:r w:rsidRPr="00631CAB">
        <w:rPr>
          <w:sz w:val="22"/>
          <w:szCs w:val="22"/>
        </w:rPr>
        <w:t>bla</w:t>
      </w:r>
      <w:proofErr w:type="spellEnd"/>
    </w:p>
    <w:p xmlns:wp14="http://schemas.microsoft.com/office/word/2010/wordml" w:rsidRPr="00631CAB" w:rsidR="001A74BB" w:rsidP="00631CAB" w:rsidRDefault="005C5014" w14:paraId="7A825395" wp14:textId="77777777">
      <w:pPr>
        <w:spacing w:before="60" w:after="120"/>
        <w:jc w:val="both"/>
        <w:rPr>
          <w:b/>
          <w:i/>
          <w:sz w:val="22"/>
          <w:szCs w:val="22"/>
        </w:rPr>
      </w:pPr>
      <w:r w:rsidRPr="00631CAB">
        <w:rPr>
          <w:b/>
          <w:i/>
          <w:sz w:val="22"/>
          <w:szCs w:val="22"/>
        </w:rPr>
        <w:t xml:space="preserve">PIB </w:t>
      </w:r>
      <w:r w:rsidRPr="00631CAB">
        <w:rPr>
          <w:sz w:val="22"/>
          <w:szCs w:val="22"/>
        </w:rPr>
        <w:t>– Produto Interno Bruto</w:t>
      </w:r>
    </w:p>
    <w:p xmlns:wp14="http://schemas.microsoft.com/office/word/2010/wordml" w:rsidR="001A74BB" w:rsidP="001A74BB" w:rsidRDefault="001A74BB" w14:paraId="6A05A809" wp14:textId="77777777">
      <w:pPr>
        <w:pStyle w:val="TextoNormal"/>
      </w:pPr>
    </w:p>
    <w:p xmlns:wp14="http://schemas.microsoft.com/office/word/2010/wordml" w:rsidR="001A74BB" w:rsidP="001A74BB" w:rsidRDefault="001A74BB" w14:paraId="478B6327" wp14:textId="77777777">
      <w:pPr>
        <w:pStyle w:val="Ttulo2"/>
      </w:pPr>
      <w:bookmarkStart w:name="_Toc125110043" w:id="17"/>
      <w:r>
        <w:t>Definições</w:t>
      </w:r>
      <w:r w:rsidR="005C5014">
        <w:t xml:space="preserve"> e Atributos de Requisitos</w:t>
      </w:r>
      <w:bookmarkEnd w:id="17"/>
    </w:p>
    <w:p xmlns:wp14="http://schemas.microsoft.com/office/word/2010/wordml" w:rsidR="00F26727" w:rsidRDefault="00F26727" w14:paraId="211F6B38" wp14:textId="77777777">
      <w:pPr>
        <w:pStyle w:val="Ttulo3"/>
      </w:pPr>
      <w:bookmarkStart w:name="_Toc468086043" w:id="18"/>
      <w:bookmarkStart w:name="_Toc125110044" w:id="19"/>
      <w:r>
        <w:t>Identificação dos Requisitos</w:t>
      </w:r>
      <w:bookmarkEnd w:id="18"/>
      <w:bookmarkEnd w:id="19"/>
      <w:r>
        <w:t xml:space="preserve"> </w:t>
      </w:r>
    </w:p>
    <w:p xmlns:wp14="http://schemas.microsoft.com/office/word/2010/wordml" w:rsidR="00F26727" w:rsidRDefault="005C5014" w14:paraId="5B439508" wp14:textId="77777777">
      <w:pPr>
        <w:pStyle w:val="TextoNormal"/>
      </w:pPr>
      <w:r>
        <w:t xml:space="preserve">RF é utilizado para identificar Requisitos Funcionais e RNF é utilizado para identificar Requisitos Não Funcionais. Ambas siglas vem acompahada de um número que é o identificador único do requisitos. </w:t>
      </w:r>
      <w:r w:rsidR="00F26727">
        <w:t>Por exemplo, o requisito</w:t>
      </w:r>
      <w:r>
        <w:t xml:space="preserve"> [</w:t>
      </w:r>
      <w:r w:rsidR="00F26727">
        <w:t xml:space="preserve">RF016] </w:t>
      </w:r>
      <w:r>
        <w:t>indica um requisito funcional de número 16.</w:t>
      </w:r>
    </w:p>
    <w:p xmlns:wp14="http://schemas.microsoft.com/office/word/2010/wordml" w:rsidR="00F26727" w:rsidRDefault="00F26727" w14:paraId="1C1E1C8E" wp14:textId="77777777">
      <w:pPr>
        <w:pStyle w:val="Ttulo3"/>
      </w:pPr>
      <w:bookmarkStart w:name="_Toc468086044" w:id="20"/>
      <w:bookmarkStart w:name="_Toc125110045" w:id="21"/>
      <w:r>
        <w:t>Prioridades dos Requisitos</w:t>
      </w:r>
      <w:bookmarkEnd w:id="20"/>
      <w:bookmarkEnd w:id="21"/>
    </w:p>
    <w:p xmlns:wp14="http://schemas.microsoft.com/office/word/2010/wordml" w:rsidR="00F26727" w:rsidRDefault="00F26727" w14:paraId="15981FDA" wp14:textId="77777777">
      <w:pPr>
        <w:pStyle w:val="TextoNormal"/>
      </w:pPr>
      <w:r>
        <w:t xml:space="preserve">Para estabelecer a prioridade dos requisitos foram adotadas as denominações “essencial”, “importante” e “desejável”. </w:t>
      </w:r>
    </w:p>
    <w:p xmlns:wp14="http://schemas.microsoft.com/office/word/2010/wordml" w:rsidR="00F26727" w:rsidRDefault="00F26727" w14:paraId="5DCD1B90" wp14:textId="77777777">
      <w:pPr>
        <w:pStyle w:val="Commarcadores"/>
        <w:tabs>
          <w:tab w:val="clear" w:pos="567"/>
          <w:tab w:val="num" w:pos="360"/>
        </w:tabs>
      </w:pPr>
      <w:r>
        <w:t xml:space="preserve">Essencial </w:t>
      </w:r>
      <w:r>
        <w:rPr>
          <w:b w:val="0"/>
        </w:rPr>
        <w:t>é o requisito sem o qual o sistema não entra em funcionamento. Requisitos essenciais são requisitos imprescindíveis, que têm que ser implementados impreterivelmente.</w:t>
      </w:r>
    </w:p>
    <w:p xmlns:wp14="http://schemas.microsoft.com/office/word/2010/wordml" w:rsidR="00F26727" w:rsidRDefault="00F26727" w14:paraId="4E1912E9" wp14:textId="77777777">
      <w:pPr>
        <w:pStyle w:val="Commarcadores"/>
        <w:tabs>
          <w:tab w:val="clear" w:pos="567"/>
          <w:tab w:val="num" w:pos="360"/>
        </w:tabs>
        <w:rPr>
          <w:b w:val="0"/>
        </w:rPr>
      </w:pPr>
      <w:r>
        <w:t xml:space="preserve">Importante </w:t>
      </w:r>
      <w:r>
        <w:rPr>
          <w:b w:val="0"/>
        </w:rPr>
        <w:t>é o requisito sem o qual o sistema entra em funcionamento, mas de forma não satisfatória. Requisitos importantes devem ser implementados, mas, se não forem, o sistema poderá ser implantado e usado mesmo assim.</w:t>
      </w:r>
    </w:p>
    <w:p xmlns:wp14="http://schemas.microsoft.com/office/word/2010/wordml" w:rsidR="00F26727" w:rsidRDefault="00F26727" w14:paraId="36DB5151" wp14:textId="77777777">
      <w:pPr>
        <w:pStyle w:val="Commarcadores"/>
        <w:tabs>
          <w:tab w:val="clear" w:pos="567"/>
          <w:tab w:val="num" w:pos="360"/>
        </w:tabs>
      </w:pPr>
      <w:r>
        <w:t>Desejável</w:t>
      </w:r>
      <w:r>
        <w:rPr>
          <w:b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</w:p>
    <w:p xmlns:wp14="http://schemas.microsoft.com/office/word/2010/wordml" w:rsidR="00F26727" w:rsidP="00C1576A" w:rsidRDefault="00C1576A" w14:paraId="1BBE6C85" wp14:textId="77777777">
      <w:pPr>
        <w:pStyle w:val="Ttulo2"/>
        <w:numPr>
          <w:ilvl w:val="0"/>
          <w:numId w:val="0"/>
        </w:numPr>
      </w:pPr>
      <w:bookmarkStart w:name="_Ref471394537" w:id="22"/>
      <w:bookmarkStart w:name="_Hlt467473290" w:id="23"/>
      <w:bookmarkStart w:name="_Toc467473442" w:id="24"/>
      <w:bookmarkStart w:name="_Toc467473974" w:id="25"/>
      <w:bookmarkStart w:name="_Toc467477713" w:id="26"/>
      <w:bookmarkStart w:name="_Toc467494867" w:id="27"/>
      <w:bookmarkStart w:name="_Toc467495237" w:id="28"/>
      <w:bookmarkStart w:name="_Toc468086045" w:id="29"/>
      <w:bookmarkStart w:name="_Toc125110046" w:id="30"/>
      <w:bookmarkEnd w:id="23"/>
      <w:r>
        <w:t>Formulários coletados</w:t>
      </w:r>
      <w:bookmarkEnd w:id="22"/>
      <w:bookmarkEnd w:id="24"/>
      <w:bookmarkEnd w:id="25"/>
      <w:bookmarkEnd w:id="26"/>
      <w:bookmarkEnd w:id="27"/>
      <w:bookmarkEnd w:id="28"/>
      <w:bookmarkEnd w:id="29"/>
      <w:bookmarkEnd w:id="30"/>
    </w:p>
    <w:p xmlns:wp14="http://schemas.microsoft.com/office/word/2010/wordml" w:rsidR="00F26727" w:rsidRDefault="00C1576A" w14:paraId="6E5BE576" wp14:textId="77777777">
      <w:pPr>
        <w:pStyle w:val="TextoNormal"/>
      </w:pPr>
      <w:r>
        <w:t>Os d</w:t>
      </w:r>
      <w:r w:rsidR="00F26727">
        <w:t xml:space="preserve">ocumentos relacionados </w:t>
      </w:r>
      <w:r>
        <w:t>abaixo estão a disposição no anexo deste documento. Os campos riscados de vemelho não são necessãrios. Os campos escritos a mão com caneta azul são campos que precisam ser acrescentados ao formulãrio. Os demais campos sem qualquer marcação devem fazer parte do sistema.</w:t>
      </w:r>
    </w:p>
    <w:p xmlns:wp14="http://schemas.microsoft.com/office/word/2010/wordml" w:rsidR="00C1576A" w:rsidP="00C1576A" w:rsidRDefault="00C1576A" w14:paraId="2B64A55B" wp14:textId="77777777">
      <w:pPr>
        <w:pStyle w:val="Numerada"/>
        <w:numPr>
          <w:ilvl w:val="0"/>
          <w:numId w:val="26"/>
        </w:numPr>
      </w:pPr>
      <w:r>
        <w:t xml:space="preserve">Cadastro de Cliente: </w:t>
      </w:r>
    </w:p>
    <w:p xmlns:wp14="http://schemas.microsoft.com/office/word/2010/wordml" w:rsidR="00C1576A" w:rsidP="00C1576A" w:rsidRDefault="00C1576A" w14:paraId="1ED27A79" wp14:textId="77777777">
      <w:pPr>
        <w:pStyle w:val="Numerada"/>
        <w:numPr>
          <w:ilvl w:val="0"/>
          <w:numId w:val="26"/>
        </w:numPr>
      </w:pPr>
      <w:r>
        <w:t xml:space="preserve">Cadastro de Produto: </w:t>
      </w:r>
    </w:p>
    <w:p xmlns:wp14="http://schemas.microsoft.com/office/word/2010/wordml" w:rsidRPr="00C1576A" w:rsidR="00C1576A" w:rsidP="00C1576A" w:rsidRDefault="00C1576A" w14:paraId="1ACEF21B" wp14:textId="77777777">
      <w:pPr>
        <w:pStyle w:val="Numerada"/>
        <w:numPr>
          <w:ilvl w:val="0"/>
          <w:numId w:val="26"/>
        </w:numPr>
      </w:pPr>
      <w:r>
        <w:t>Nota Fiscal</w:t>
      </w:r>
    </w:p>
    <w:p xmlns:wp14="http://schemas.microsoft.com/office/word/2010/wordml" w:rsidRPr="00C1576A" w:rsidR="00C1576A" w:rsidP="00C1576A" w:rsidRDefault="00C1576A" w14:paraId="5A39BBE3" wp14:textId="77777777">
      <w:pPr>
        <w:pStyle w:val="TextoNormal"/>
      </w:pPr>
    </w:p>
    <w:p xmlns:wp14="http://schemas.microsoft.com/office/word/2010/wordml" w:rsidR="00F26727" w:rsidP="00C1576A" w:rsidRDefault="00F26727" w14:paraId="41C8F396" wp14:textId="77777777">
      <w:pPr>
        <w:pStyle w:val="Numerada"/>
        <w:sectPr w:rsidR="00F26727">
          <w:headerReference w:type="even" r:id="rId11"/>
          <w:headerReference w:type="default" r:id="rId12"/>
          <w:pgSz w:w="11906" w:h="16838" w:orient="portrait" w:code="9"/>
          <w:pgMar w:top="1440" w:right="1440" w:bottom="1440" w:left="1440" w:header="720" w:footer="720" w:gutter="0"/>
          <w:pgNumType w:start="1"/>
          <w:cols w:space="720"/>
        </w:sectPr>
      </w:pPr>
    </w:p>
    <w:bookmarkStart w:name="_Toc467473443" w:id="31"/>
    <w:bookmarkStart w:name="_Toc467473975" w:id="32"/>
    <w:bookmarkStart w:name="_Toc467477714" w:id="33"/>
    <w:bookmarkStart w:name="_Toc467494868" w:id="34"/>
    <w:bookmarkStart w:name="_Toc467495238" w:id="35"/>
    <w:bookmarkStart w:name="_Toc468086046" w:id="36"/>
    <w:p xmlns:wp14="http://schemas.microsoft.com/office/word/2010/wordml" w:rsidR="00F26727" w:rsidRDefault="00F26727" w14:paraId="72A3D3EC" wp14:textId="77777777">
      <w:pPr>
        <w:pStyle w:val="Captulo"/>
        <w:framePr w:hSpace="180" w:wrap="around" w:hAnchor="page" w:vAnchor="text" w:x="9937" w:y="1"/>
        <w:rPr>
          <w:sz w:val="24"/>
        </w:rPr>
      </w:pPr>
      <w:r>
        <w:rPr>
          <w:sz w:val="24"/>
        </w:rPr>
        <w:object w:dxaOrig="581" w:dyaOrig="725" w14:anchorId="76200327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29.25pt;height:36.75pt" o:ole="" type="#_x0000_t75">
            <v:imagedata o:title="" r:id="rId13"/>
          </v:shape>
          <o:OLEObject Type="Embed" ProgID="Word.Picture.6" ShapeID="_x0000_i1025" DrawAspect="Content" ObjectID="_1784886431" r:id="rId14"/>
        </w:object>
      </w:r>
    </w:p>
    <w:p xmlns:wp14="http://schemas.microsoft.com/office/word/2010/wordml" w:rsidR="00F26727" w:rsidRDefault="00F26727" w14:paraId="049E919A" wp14:textId="7777777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xmlns:wp14="http://schemas.microsoft.com/office/word/2010/wordml" w:rsidR="00F26727" w:rsidRDefault="00F26727" w14:paraId="0686B535" wp14:textId="77777777">
      <w:pPr>
        <w:pStyle w:val="Ttulo1"/>
      </w:pPr>
      <w:r>
        <w:t>Descrição geral do sistema</w:t>
      </w:r>
      <w:bookmarkEnd w:id="31"/>
      <w:bookmarkEnd w:id="32"/>
      <w:bookmarkEnd w:id="33"/>
      <w:bookmarkEnd w:id="34"/>
      <w:bookmarkEnd w:id="35"/>
      <w:bookmarkEnd w:id="36"/>
    </w:p>
    <w:p xmlns:wp14="http://schemas.microsoft.com/office/word/2010/wordml" w:rsidRPr="00506043" w:rsidR="00F26727" w:rsidRDefault="00F26727" w14:paraId="7D0C529A" wp14:textId="77777777">
      <w:pPr>
        <w:pStyle w:val="TextoNormal"/>
        <w:rPr>
          <w:color w:val="5B9BD5"/>
        </w:rPr>
      </w:pPr>
      <w:r w:rsidRPr="00506043">
        <w:rPr>
          <w:color w:val="5B9BD5"/>
        </w:rPr>
        <w:t>&lt;Descreva aqui, em linhas gerais, os objetivos do sistema, comunicando o propósito da aplicação e a importância do projeto para todas as pessoas envolvidas.</w:t>
      </w:r>
    </w:p>
    <w:p xmlns:wp14="http://schemas.microsoft.com/office/word/2010/wordml" w:rsidR="00F26727" w:rsidRDefault="00F26727" w14:paraId="38D94BE5" wp14:textId="77777777">
      <w:pPr>
        <w:pStyle w:val="TextoNormal"/>
      </w:pPr>
      <w:r w:rsidRPr="00506043">
        <w:rPr>
          <w:color w:val="5B9BD5"/>
        </w:rPr>
        <w:t xml:space="preserve">Se for necessário apresentar detalhes mais técnicos sobre o sistema, você também pode usar esta seção para descrever em linhas gerais a arquitetura do sistema, indicando seus módulos principais, o uso (se existir) da Internet ou outra rede de comunicação, componentes </w:t>
      </w:r>
      <w:r w:rsidRPr="00506043">
        <w:rPr>
          <w:i/>
          <w:color w:val="5B9BD5"/>
        </w:rPr>
        <w:t>on-line</w:t>
      </w:r>
      <w:r w:rsidRPr="00506043">
        <w:rPr>
          <w:color w:val="5B9BD5"/>
        </w:rPr>
        <w:t xml:space="preserve"> e </w:t>
      </w:r>
      <w:r w:rsidRPr="00506043">
        <w:rPr>
          <w:i/>
          <w:color w:val="5B9BD5"/>
        </w:rPr>
        <w:t>off-line</w:t>
      </w:r>
      <w:r w:rsidRPr="00506043">
        <w:rPr>
          <w:color w:val="5B9BD5"/>
        </w:rPr>
        <w:t>, e a interação (se existir) com outros sistemas. Use um diagrama se achar conveniente.&gt;</w:t>
      </w:r>
    </w:p>
    <w:p xmlns:wp14="http://schemas.microsoft.com/office/word/2010/wordml" w:rsidR="00631CAB" w:rsidRDefault="00631CAB" w14:paraId="0D0B940D" wp14:textId="77777777">
      <w:pPr>
        <w:pStyle w:val="TextoNormal"/>
      </w:pPr>
    </w:p>
    <w:p xmlns:wp14="http://schemas.microsoft.com/office/word/2010/wordml" w:rsidR="00F26727" w:rsidRDefault="00F26727" w14:paraId="613A33E3" wp14:textId="77777777">
      <w:pPr>
        <w:pStyle w:val="Ttulo2"/>
      </w:pPr>
      <w:bookmarkStart w:name="_Toc467473444" w:id="37"/>
      <w:bookmarkStart w:name="_Toc467473976" w:id="38"/>
      <w:bookmarkStart w:name="_Toc467477715" w:id="39"/>
      <w:bookmarkStart w:name="_Toc467494869" w:id="40"/>
      <w:bookmarkStart w:name="_Toc467495239" w:id="41"/>
      <w:bookmarkStart w:name="_Toc468086047" w:id="42"/>
      <w:bookmarkStart w:name="_Toc125110047" w:id="43"/>
      <w:r>
        <w:t>Abrangência e sistemas relacionados</w:t>
      </w:r>
      <w:bookmarkEnd w:id="37"/>
      <w:bookmarkEnd w:id="38"/>
      <w:bookmarkEnd w:id="39"/>
      <w:bookmarkEnd w:id="40"/>
      <w:bookmarkEnd w:id="41"/>
      <w:bookmarkEnd w:id="42"/>
      <w:bookmarkEnd w:id="43"/>
    </w:p>
    <w:p xmlns:wp14="http://schemas.microsoft.com/office/word/2010/wordml" w:rsidRPr="00506043" w:rsidR="00F26727" w:rsidRDefault="00F26727" w14:paraId="31302DA3" wp14:textId="7777777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&lt;Nesta seção, descreva em linhas gerais o que o sistema irá fazer (suas principais funcionalidades) e o que ele </w:t>
      </w:r>
      <w:r w:rsidRPr="00506043">
        <w:rPr>
          <w:b/>
          <w:color w:val="5B9BD5"/>
        </w:rPr>
        <w:t>não</w:t>
      </w:r>
      <w:r w:rsidRPr="00506043">
        <w:rPr>
          <w:color w:val="5B9BD5"/>
        </w:rPr>
        <w:t xml:space="preserve"> irá fazer (escopo negativo), deixando claro se o sistema irá interagir com outros sistemas relacionados ou se ele é independente e totalmente auto-contido.</w:t>
      </w:r>
    </w:p>
    <w:p xmlns:wp14="http://schemas.microsoft.com/office/word/2010/wordml" w:rsidRPr="00506043" w:rsidR="00F26727" w:rsidRDefault="00F26727" w14:paraId="36190F4B" wp14:textId="77777777">
      <w:pPr>
        <w:pStyle w:val="TextoNormal"/>
        <w:rPr>
          <w:color w:val="5B9BD5"/>
        </w:rPr>
      </w:pPr>
      <w:r w:rsidRPr="00506043">
        <w:rPr>
          <w:color w:val="5B9BD5"/>
        </w:rPr>
        <w:t>As funcionalidades principais do sistema devem ser apenas citadas, para dar uma idéia geral ao leitor dos serviços que serão fornecidos pelo sistema. Os detalhes serão fornecidos posteriormente, na seção 3 deste documento. Funcionalidades que a princípio seriam da alçada do sistema e que não serão implementadas também devem ser listadas, registrando-se o motivo pela qual elas não serão contempladas (porque serão fornecidas por outros sistemas relacionados, por exemplo, ou porque serão implementadas apenas em projetos futuros).</w:t>
      </w:r>
    </w:p>
    <w:p xmlns:wp14="http://schemas.microsoft.com/office/word/2010/wordml" w:rsidR="00F26727" w:rsidRDefault="00F26727" w14:paraId="39B7C2BD" wp14:textId="77777777">
      <w:pPr>
        <w:pStyle w:val="TextoNormal"/>
      </w:pPr>
      <w:r w:rsidRPr="00506043">
        <w:rPr>
          <w:color w:val="5B9BD5"/>
        </w:rPr>
        <w:t>Se o sistema for independente e totalmente auto-contido diga isso explicitamente, caso contrário, liste e descreva brevemente os outros sistemas com os quais este sistema deve interagir, explicando, de maneira geral, quais os papéis de cada um e o meio de comunicação entre eles.&gt;</w:t>
      </w:r>
    </w:p>
    <w:p xmlns:wp14="http://schemas.microsoft.com/office/word/2010/wordml" w:rsidR="00F26727" w:rsidRDefault="00C1576A" w14:paraId="0327D042" wp14:textId="77777777">
      <w:pPr>
        <w:pStyle w:val="Ttulo2"/>
      </w:pPr>
      <w:bookmarkStart w:name="_Toc467473445" w:id="44"/>
      <w:bookmarkStart w:name="_Toc467473977" w:id="45"/>
      <w:bookmarkStart w:name="_Toc467477716" w:id="46"/>
      <w:bookmarkStart w:name="_Toc467494870" w:id="47"/>
      <w:bookmarkStart w:name="_Toc467495240" w:id="48"/>
      <w:bookmarkStart w:name="_Toc468086048" w:id="49"/>
      <w:bookmarkStart w:name="_Toc125110048" w:id="50"/>
      <w:r>
        <w:t>Relação de usuários do sistema</w:t>
      </w:r>
      <w:bookmarkEnd w:id="44"/>
      <w:bookmarkEnd w:id="45"/>
      <w:bookmarkEnd w:id="46"/>
      <w:bookmarkEnd w:id="47"/>
      <w:bookmarkEnd w:id="48"/>
      <w:bookmarkEnd w:id="49"/>
      <w:bookmarkEnd w:id="50"/>
    </w:p>
    <w:p xmlns:wp14="http://schemas.microsoft.com/office/word/2010/wordml" w:rsidRPr="00D92DB6" w:rsidR="00631CAB" w:rsidP="00D92DB6" w:rsidRDefault="00631CAB" w14:paraId="1648C348" wp14:textId="77777777">
      <w:pPr>
        <w:rPr>
          <w:sz w:val="24"/>
          <w:szCs w:val="24"/>
        </w:rPr>
      </w:pPr>
      <w:r w:rsidRPr="00D92DB6">
        <w:rPr>
          <w:sz w:val="24"/>
          <w:szCs w:val="24"/>
        </w:rPr>
        <w:t xml:space="preserve">Foram identificados cinco usuários do sistema XXX denominados de </w:t>
      </w:r>
      <w:proofErr w:type="spellStart"/>
      <w:r w:rsidRPr="00D92DB6">
        <w:rPr>
          <w:sz w:val="24"/>
          <w:szCs w:val="24"/>
        </w:rPr>
        <w:t>GardenAdmin</w:t>
      </w:r>
      <w:proofErr w:type="spellEnd"/>
      <w:r w:rsidRPr="00D92DB6">
        <w:rPr>
          <w:sz w:val="24"/>
          <w:szCs w:val="24"/>
        </w:rPr>
        <w:t>, Caixa, Investidor, Cliente Pessoa Física e Cliente Pessoa Jurídica, abaixo detalhados.</w:t>
      </w:r>
    </w:p>
    <w:p xmlns:wp14="http://schemas.microsoft.com/office/word/2010/wordml" w:rsidRPr="00B66A90" w:rsidR="00C1576A" w:rsidP="00B66A90" w:rsidRDefault="00631CAB" w14:paraId="3C8D21E2" wp14:textId="77777777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proofErr w:type="spellStart"/>
      <w:r w:rsidRPr="00B66A90">
        <w:rPr>
          <w:b/>
          <w:sz w:val="24"/>
          <w:szCs w:val="24"/>
        </w:rPr>
        <w:t>GardenAdmin</w:t>
      </w:r>
      <w:proofErr w:type="spellEnd"/>
      <w:r w:rsidRPr="00B66A90" w:rsidR="00C1576A">
        <w:rPr>
          <w:b/>
          <w:sz w:val="24"/>
          <w:szCs w:val="24"/>
        </w:rPr>
        <w:t xml:space="preserve"> </w:t>
      </w:r>
    </w:p>
    <w:p xmlns:wp14="http://schemas.microsoft.com/office/word/2010/wordml" w:rsidRPr="00D92DB6" w:rsidR="00C1576A" w:rsidP="00D92DB6" w:rsidRDefault="00C1576A" w14:paraId="08FA5499" wp14:textId="77777777">
      <w:pPr>
        <w:ind w:left="284"/>
        <w:rPr>
          <w:sz w:val="24"/>
          <w:szCs w:val="24"/>
        </w:rPr>
      </w:pPr>
      <w:r w:rsidRPr="00D92DB6">
        <w:rPr>
          <w:sz w:val="24"/>
          <w:szCs w:val="24"/>
        </w:rPr>
        <w:t xml:space="preserve">O </w:t>
      </w:r>
      <w:r w:rsidRPr="00D92DB6" w:rsidR="00631CAB">
        <w:rPr>
          <w:sz w:val="24"/>
          <w:szCs w:val="24"/>
        </w:rPr>
        <w:t xml:space="preserve">GardeAdmin </w:t>
      </w:r>
      <w:r w:rsidRPr="00D92DB6">
        <w:rPr>
          <w:sz w:val="24"/>
          <w:szCs w:val="24"/>
        </w:rPr>
        <w:t xml:space="preserve">é o funcionário responsável </w:t>
      </w:r>
      <w:r w:rsidRPr="00D92DB6" w:rsidR="00631CAB">
        <w:rPr>
          <w:sz w:val="24"/>
          <w:szCs w:val="24"/>
        </w:rPr>
        <w:t>pela administração do sistema e possui a responsabilidade de executar as tarefas de</w:t>
      </w:r>
      <w:r w:rsidRPr="00D92DB6">
        <w:rPr>
          <w:sz w:val="24"/>
          <w:szCs w:val="24"/>
        </w:rPr>
        <w:t>.........</w:t>
      </w:r>
    </w:p>
    <w:p xmlns:wp14="http://schemas.microsoft.com/office/word/2010/wordml" w:rsidRPr="00B66A90" w:rsidR="00C1576A" w:rsidP="00B66A90" w:rsidRDefault="00C1576A" w14:paraId="6D1F8307" wp14:textId="77777777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Caixa</w:t>
      </w:r>
    </w:p>
    <w:p xmlns:wp14="http://schemas.microsoft.com/office/word/2010/wordml" w:rsidRPr="00B66A90" w:rsidR="00C1576A" w:rsidP="00B66A90" w:rsidRDefault="00C1576A" w14:paraId="42C682C0" wp14:textId="77777777">
      <w:pPr>
        <w:ind w:left="284"/>
        <w:rPr>
          <w:sz w:val="24"/>
          <w:szCs w:val="24"/>
        </w:rPr>
      </w:pPr>
      <w:r w:rsidRPr="00B66A90">
        <w:rPr>
          <w:sz w:val="24"/>
          <w:szCs w:val="24"/>
        </w:rPr>
        <w:t xml:space="preserve">O caixa é o funcionário responsável por </w:t>
      </w:r>
    </w:p>
    <w:p xmlns:wp14="http://schemas.microsoft.com/office/word/2010/wordml" w:rsidR="00B66A90" w:rsidP="00B66A90" w:rsidRDefault="00C1576A" w14:paraId="69D34349" wp14:textId="77777777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Investidor</w:t>
      </w:r>
    </w:p>
    <w:p xmlns:wp14="http://schemas.microsoft.com/office/word/2010/wordml" w:rsidRPr="00B66A90" w:rsidR="00C1576A" w:rsidP="00B66A90" w:rsidRDefault="00C1576A" w14:paraId="1F74A58B" wp14:textId="77777777">
      <w:pPr>
        <w:ind w:left="284"/>
        <w:rPr>
          <w:sz w:val="24"/>
          <w:szCs w:val="24"/>
        </w:rPr>
      </w:pPr>
      <w:r w:rsidRPr="00B66A90">
        <w:rPr>
          <w:sz w:val="24"/>
          <w:szCs w:val="24"/>
        </w:rPr>
        <w:t xml:space="preserve"> </w:t>
      </w:r>
      <w:proofErr w:type="spellStart"/>
      <w:r w:rsidRPr="00B66A90" w:rsidR="00B66A90">
        <w:rPr>
          <w:sz w:val="24"/>
          <w:szCs w:val="24"/>
        </w:rPr>
        <w:t>adfas</w:t>
      </w:r>
      <w:proofErr w:type="spellEnd"/>
    </w:p>
    <w:p xmlns:wp14="http://schemas.microsoft.com/office/word/2010/wordml" w:rsidR="00C1576A" w:rsidP="00B66A90" w:rsidRDefault="00C1576A" w14:paraId="322EBCC7" wp14:textId="77777777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 xml:space="preserve">Cliente Pessoa Física </w:t>
      </w:r>
    </w:p>
    <w:p xmlns:wp14="http://schemas.microsoft.com/office/word/2010/wordml" w:rsidRPr="00B66A90" w:rsidR="00B66A90" w:rsidP="00B66A90" w:rsidRDefault="00B66A90" w14:paraId="11DE8D8C" wp14:textId="77777777">
      <w:pPr>
        <w:ind w:left="284"/>
        <w:rPr>
          <w:sz w:val="24"/>
          <w:szCs w:val="24"/>
        </w:rPr>
      </w:pPr>
      <w:proofErr w:type="spellStart"/>
      <w:r w:rsidRPr="00B66A90">
        <w:rPr>
          <w:sz w:val="24"/>
          <w:szCs w:val="24"/>
        </w:rPr>
        <w:t>adfas</w:t>
      </w:r>
      <w:proofErr w:type="spellEnd"/>
    </w:p>
    <w:p xmlns:wp14="http://schemas.microsoft.com/office/word/2010/wordml" w:rsidR="00C1576A" w:rsidP="00B66A90" w:rsidRDefault="00C1576A" w14:paraId="1A7E0434" wp14:textId="77777777">
      <w:pPr>
        <w:numPr>
          <w:ilvl w:val="0"/>
          <w:numId w:val="34"/>
        </w:numPr>
        <w:ind w:left="284" w:hanging="284"/>
        <w:rPr>
          <w:b/>
          <w:sz w:val="24"/>
          <w:szCs w:val="24"/>
        </w:rPr>
      </w:pPr>
      <w:r w:rsidRPr="00B66A90">
        <w:rPr>
          <w:b/>
          <w:sz w:val="24"/>
          <w:szCs w:val="24"/>
        </w:rPr>
        <w:t>Cliente Pessoa Jurídica</w:t>
      </w:r>
    </w:p>
    <w:p xmlns:wp14="http://schemas.microsoft.com/office/word/2010/wordml" w:rsidRPr="00B66A90" w:rsidR="00B66A90" w:rsidP="00B66A90" w:rsidRDefault="00B66A90" w14:paraId="1FEC7BE8" wp14:textId="77777777">
      <w:pPr>
        <w:ind w:left="284"/>
        <w:rPr>
          <w:sz w:val="24"/>
          <w:szCs w:val="24"/>
        </w:rPr>
      </w:pPr>
      <w:proofErr w:type="spellStart"/>
      <w:r w:rsidRPr="00B66A90">
        <w:rPr>
          <w:sz w:val="24"/>
          <w:szCs w:val="24"/>
        </w:rPr>
        <w:t>adfas</w:t>
      </w:r>
      <w:proofErr w:type="spellEnd"/>
    </w:p>
    <w:p xmlns:wp14="http://schemas.microsoft.com/office/word/2010/wordml" w:rsidRPr="00B66A90" w:rsidR="00B66A90" w:rsidP="00B66A90" w:rsidRDefault="00B66A90" w14:paraId="0E27B00A" wp14:textId="77777777">
      <w:pPr>
        <w:ind w:left="284"/>
        <w:rPr>
          <w:sz w:val="24"/>
          <w:szCs w:val="24"/>
        </w:rPr>
      </w:pPr>
    </w:p>
    <w:p xmlns:wp14="http://schemas.microsoft.com/office/word/2010/wordml" w:rsidR="00C1576A" w:rsidRDefault="00C1576A" w14:paraId="60061E4C" wp14:textId="77777777">
      <w:pPr>
        <w:pStyle w:val="TextoNormal"/>
      </w:pPr>
      <w:bookmarkStart w:name="_Ref471361536" w:id="51"/>
    </w:p>
    <w:p xmlns:wp14="http://schemas.microsoft.com/office/word/2010/wordml" w:rsidR="00C1576A" w:rsidRDefault="00C1576A" w14:paraId="44EAFD9C" wp14:textId="77777777">
      <w:pPr>
        <w:pStyle w:val="TextoNormal"/>
      </w:pPr>
    </w:p>
    <w:p xmlns:wp14="http://schemas.microsoft.com/office/word/2010/wordml" w:rsidR="00C1576A" w:rsidP="00C1576A" w:rsidRDefault="00C1576A" w14:paraId="7DB14E16" wp14:textId="77777777">
      <w:pPr>
        <w:pStyle w:val="Ttulo2"/>
      </w:pPr>
      <w:bookmarkStart w:name="_Toc125110049" w:id="52"/>
      <w:r>
        <w:t xml:space="preserve">Diagrama de Caso de Uso </w:t>
      </w:r>
      <w:r w:rsidR="008E3941">
        <w:t>– Visáo do Usuário</w:t>
      </w:r>
      <w:bookmarkEnd w:id="52"/>
    </w:p>
    <w:p xmlns:wp14="http://schemas.microsoft.com/office/word/2010/wordml" w:rsidR="008E3941" w:rsidP="008E3941" w:rsidRDefault="008E3941" w14:paraId="1575EE98" wp14:textId="77777777">
      <w:pPr>
        <w:pStyle w:val="Ttulo3"/>
      </w:pPr>
      <w:bookmarkStart w:name="_Toc125110050" w:id="53"/>
      <w:r>
        <w:t>Visão do GardenAdmin</w:t>
      </w:r>
      <w:bookmarkEnd w:id="53"/>
      <w:r>
        <w:t xml:space="preserve"> </w:t>
      </w:r>
    </w:p>
    <w:p xmlns:wp14="http://schemas.microsoft.com/office/word/2010/wordml" w:rsidR="00C1576A" w:rsidP="00C1576A" w:rsidRDefault="00C1576A" w14:paraId="4B94D5A5" wp14:textId="77777777">
      <w:pPr>
        <w:pStyle w:val="TextoNormal"/>
      </w:pPr>
    </w:p>
    <w:p xmlns:wp14="http://schemas.microsoft.com/office/word/2010/wordml" w:rsidR="00C1576A" w:rsidP="008E3941" w:rsidRDefault="00122DD3" w14:paraId="3DEEC669" wp14:textId="77777777">
      <w:pPr>
        <w:pStyle w:val="TextoNormal"/>
        <w:ind w:left="0"/>
      </w:pPr>
      <w:r>
        <w:drawing>
          <wp:inline xmlns:wp14="http://schemas.microsoft.com/office/word/2010/wordprocessingDrawing" distT="0" distB="0" distL="0" distR="0" wp14:anchorId="0E5E6555" wp14:editId="7777777">
            <wp:extent cx="3409950" cy="3829050"/>
            <wp:effectExtent l="0" t="0" r="0" b="0"/>
            <wp:docPr id="2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E3941" w:rsidP="008E3941" w:rsidRDefault="008E3941" w14:paraId="2FD7BE75" wp14:textId="77777777">
      <w:pPr>
        <w:pStyle w:val="Ttulo3"/>
      </w:pPr>
      <w:bookmarkStart w:name="_Toc125110051" w:id="54"/>
      <w:r>
        <w:t xml:space="preserve">Visão do </w:t>
      </w:r>
      <w:r w:rsidR="00631CAB">
        <w:t>Vendedor</w:t>
      </w:r>
      <w:bookmarkEnd w:id="54"/>
      <w:r>
        <w:t xml:space="preserve"> </w:t>
      </w:r>
    </w:p>
    <w:p xmlns:wp14="http://schemas.microsoft.com/office/word/2010/wordml" w:rsidR="00C1576A" w:rsidRDefault="00C1576A" w14:paraId="3656B9AB" wp14:textId="77777777">
      <w:pPr>
        <w:pStyle w:val="TextoNormal"/>
      </w:pPr>
    </w:p>
    <w:p xmlns:wp14="http://schemas.microsoft.com/office/word/2010/wordml" w:rsidR="008E3941" w:rsidP="008E3941" w:rsidRDefault="00122DD3" w14:paraId="45FB0818" wp14:textId="77777777">
      <w:pPr>
        <w:pStyle w:val="TextoNormal"/>
        <w:ind w:left="0"/>
        <w:sectPr w:rsidR="008E3941">
          <w:headerReference w:type="default" r:id="rId16"/>
          <w:pgSz w:w="11906" w:h="16838" w:orient="portrait" w:code="9"/>
          <w:pgMar w:top="1440" w:right="1440" w:bottom="1440" w:left="1440" w:header="720" w:footer="720" w:gutter="0"/>
          <w:pgNumType w:start="1"/>
          <w:cols w:space="720"/>
        </w:sectPr>
      </w:pPr>
      <w:r>
        <w:drawing>
          <wp:inline xmlns:wp14="http://schemas.microsoft.com/office/word/2010/wordprocessingDrawing" distT="0" distB="0" distL="0" distR="0" wp14:anchorId="7FE9AA7A" wp14:editId="7777777">
            <wp:extent cx="3952875" cy="2619375"/>
            <wp:effectExtent l="0" t="0" r="0" b="0"/>
            <wp:docPr id="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26727" w:rsidRDefault="00F26727" w14:paraId="049F31CB" wp14:textId="77777777">
      <w:pPr>
        <w:pStyle w:val="Captulo"/>
        <w:framePr w:hSpace="180" w:wrap="around" w:hAnchor="page" w:vAnchor="text" w:x="9937" w:y="1"/>
        <w:rPr>
          <w:sz w:val="24"/>
        </w:rPr>
      </w:pPr>
      <w:r>
        <w:rPr>
          <w:sz w:val="24"/>
        </w:rPr>
        <w:object w:dxaOrig="581" w:dyaOrig="725" w14:anchorId="25172FEC">
          <v:shape id="_x0000_i1028" style="width:29.25pt;height:36.75pt" o:ole="" type="#_x0000_t75">
            <v:imagedata o:title="" r:id="rId18"/>
          </v:shape>
          <o:OLEObject Type="Embed" ProgID="Word.Picture.6" ShapeID="_x0000_i1028" DrawAspect="Content" ObjectID="_1784886432" r:id="rId19"/>
        </w:object>
      </w:r>
    </w:p>
    <w:p xmlns:wp14="http://schemas.microsoft.com/office/word/2010/wordml" w:rsidR="00F26727" w:rsidRDefault="00F26727" w14:paraId="0BED4604" wp14:textId="77777777">
      <w:pPr>
        <w:pStyle w:val="TextoNormal"/>
        <w:spacing w:before="0" w:after="0"/>
        <w:jc w:val="right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Capítulo</w:t>
      </w:r>
    </w:p>
    <w:p xmlns:wp14="http://schemas.microsoft.com/office/word/2010/wordml" w:rsidR="00F26727" w:rsidRDefault="00F26727" w14:paraId="67C54A63" wp14:textId="77777777">
      <w:pPr>
        <w:pStyle w:val="Ttulo1"/>
        <w:rPr/>
      </w:pPr>
      <w:bookmarkStart w:name="_Toc467473449" w:id="55"/>
      <w:bookmarkStart w:name="_Toc467473981" w:id="56"/>
      <w:bookmarkStart w:name="_Toc467477720" w:id="57"/>
      <w:bookmarkStart w:name="_Toc467494874" w:id="58"/>
      <w:bookmarkStart w:name="_Toc467495244" w:id="59"/>
      <w:bookmarkStart w:name="_Toc468086052" w:id="60"/>
      <w:r w:rsidR="39E75D1F">
        <w:rPr/>
        <w:t xml:space="preserve">Requisitos funcionais </w:t>
      </w:r>
      <w:bookmarkEnd w:id="51"/>
      <w:r w:rsidR="39E75D1F">
        <w:rPr/>
        <w:t>(casos de uso)</w:t>
      </w:r>
      <w:bookmarkEnd w:id="55"/>
      <w:bookmarkEnd w:id="56"/>
      <w:bookmarkEnd w:id="57"/>
      <w:bookmarkEnd w:id="58"/>
      <w:bookmarkEnd w:id="59"/>
      <w:bookmarkEnd w:id="60"/>
    </w:p>
    <w:p w:rsidR="39E75D1F" w:rsidP="39E75D1F" w:rsidRDefault="39E75D1F" w14:paraId="064E4D82" w14:textId="60ADD39D">
      <w:pPr>
        <w:pStyle w:val="Ttulo2"/>
        <w:numPr>
          <w:ilvl w:val="0"/>
          <w:numId w:val="0"/>
        </w:numPr>
        <w:suppressLineNumbers w:val="0"/>
        <w:shd w:val="clear" w:color="auto" w:fill="auto"/>
        <w:bidi w:val="0"/>
        <w:spacing w:before="360" w:beforeAutospacing="off" w:after="120" w:afterAutospacing="off" w:line="259" w:lineRule="auto"/>
        <w:ind w:right="0"/>
        <w:jc w:val="left"/>
      </w:pPr>
      <w:r w:rsidR="39E75D1F">
        <w:rPr/>
        <w:t>Login</w:t>
      </w:r>
    </w:p>
    <w:p xmlns:wp14="http://schemas.microsoft.com/office/word/2010/wordml" w:rsidR="004D3D60" w:rsidP="39E75D1F" w:rsidRDefault="00F26727" w14:paraId="051631DB" wp14:textId="0FDA4590">
      <w:pPr>
        <w:pStyle w:val="Requisito"/>
        <w:numPr>
          <w:ilvl w:val="0"/>
          <w:numId w:val="0"/>
        </w:numPr>
      </w:pPr>
      <w:r w:rsidR="39E75D1F">
        <w:rPr/>
        <w:t xml:space="preserve"> </w:t>
      </w:r>
      <w:bookmarkStart w:name="_Toc467473451" w:id="68"/>
      <w:bookmarkStart w:name="_Toc467473983" w:id="69"/>
      <w:bookmarkStart w:name="_Toc467477722" w:id="70"/>
      <w:bookmarkStart w:name="_Toc467494876" w:id="71"/>
      <w:bookmarkStart w:name="_Toc467495246" w:id="72"/>
      <w:bookmarkStart w:name="_Toc468086054" w:id="73"/>
      <w:bookmarkStart w:name="_Toc125110053" w:id="74"/>
      <w:r w:rsidR="39E75D1F">
        <w:rPr/>
        <w:t>[RF001] &lt;Login&gt;</w:t>
      </w:r>
      <w:bookmarkEnd w:id="68"/>
      <w:bookmarkEnd w:id="69"/>
      <w:bookmarkEnd w:id="70"/>
      <w:bookmarkEnd w:id="71"/>
      <w:bookmarkEnd w:id="72"/>
      <w:bookmarkEnd w:id="73"/>
      <w:bookmarkEnd w:id="74"/>
    </w:p>
    <w:tbl>
      <w:tblPr>
        <w:tblW w:w="907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xmlns:wp14="http://schemas.microsoft.com/office/word/2010/wordml" w:rsidR="00D40FCB" w:rsidTr="39E75D1F" w14:paraId="4C712767" wp14:textId="77777777">
        <w:trPr>
          <w:trHeight w:val="278"/>
        </w:trPr>
        <w:tc>
          <w:tcPr>
            <w:tcW w:w="1726" w:type="dxa"/>
            <w:tcBorders>
              <w:top w:val="single" w:color="FFFFFF" w:themeColor="background1" w:sz="4" w:space="0"/>
              <w:left w:val="single" w:color="FFFFFF" w:themeColor="background1" w:sz="4" w:space="0"/>
              <w:right w:val="nil"/>
            </w:tcBorders>
            <w:shd w:val="clear" w:color="auto" w:fill="70AD47" w:themeFill="accent6"/>
            <w:tcMar/>
            <w:hideMark/>
          </w:tcPr>
          <w:p w:rsidR="00D40FCB" w:rsidP="00D40FCB" w:rsidRDefault="00D40FCB" w14:paraId="1E6E466A" wp14:textId="77777777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 w:space="0"/>
              <w:left w:val="nil"/>
              <w:right w:val="single" w:color="FFFFFF" w:themeColor="background1" w:sz="4" w:space="0"/>
            </w:tcBorders>
            <w:shd w:val="clear" w:color="auto" w:fill="70AD47" w:themeFill="accent6"/>
            <w:tcMar/>
            <w:hideMark/>
          </w:tcPr>
          <w:p w:rsidR="00D40FCB" w:rsidP="00D40FCB" w:rsidRDefault="00D40FCB" w14:paraId="3F0B1A08" wp14:textId="77777777">
            <w:pPr>
              <w:rPr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xmlns:wp14="http://schemas.microsoft.com/office/word/2010/wordml" w:rsidRPr="00D40FCB" w:rsidR="00D40FCB" w:rsidTr="39E75D1F" w14:paraId="209C1415" wp14:textId="77777777">
        <w:trPr>
          <w:trHeight w:val="413"/>
        </w:trPr>
        <w:tc>
          <w:tcPr>
            <w:tcW w:w="1726" w:type="dxa"/>
            <w:shd w:val="clear" w:color="auto" w:fill="C5E0B3" w:themeFill="accent6" w:themeFillTint="66"/>
            <w:tcMar/>
          </w:tcPr>
          <w:p w:rsidR="00D40FCB" w:rsidP="00E562BE" w:rsidRDefault="00D40FCB" w14:paraId="38110CD4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Pr="00D40FCB" w:rsidR="00D40FCB" w:rsidP="00D40FCB" w:rsidRDefault="00D40FCB" w14:paraId="4143AAD4" wp14:textId="7E952FFA">
            <w:r w:rsidR="39E75D1F">
              <w:rPr/>
              <w:t>( x )  Essencial                (   ) Importante       (   ) Desejável</w:t>
            </w:r>
          </w:p>
        </w:tc>
      </w:tr>
      <w:tr xmlns:wp14="http://schemas.microsoft.com/office/word/2010/wordml" w:rsidRPr="00D40FCB" w:rsidR="00D40FCB" w:rsidTr="39E75D1F" w14:paraId="77C5A305" wp14:textId="77777777">
        <w:trPr>
          <w:trHeight w:val="848"/>
        </w:trPr>
        <w:tc>
          <w:tcPr>
            <w:tcW w:w="1726" w:type="dxa"/>
            <w:shd w:val="clear" w:color="auto" w:fill="C5E0B3" w:themeFill="accent6" w:themeFillTint="66"/>
            <w:tcMar/>
            <w:hideMark/>
          </w:tcPr>
          <w:p w:rsidR="00D40FCB" w:rsidP="00E562BE" w:rsidRDefault="00D40FCB" w14:paraId="082A5F13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  <w:hideMark/>
          </w:tcPr>
          <w:p w:rsidRPr="00D40FCB" w:rsidR="00D40FCB" w:rsidP="00E562BE" w:rsidRDefault="00D40FCB" w14:paraId="24CDC5BE" wp14:textId="0424AFBB">
            <w:r w:rsidR="39E75D1F">
              <w:rPr/>
              <w:t>Permite que usuários se autentiquem no sistema utilizando suas credenciais para acessar funcionalidades restritas.</w:t>
            </w:r>
          </w:p>
        </w:tc>
      </w:tr>
      <w:tr xmlns:wp14="http://schemas.microsoft.com/office/word/2010/wordml" w:rsidRPr="00D40FCB" w:rsidR="00D40FCB" w:rsidTr="39E75D1F" w14:paraId="32A18B3A" wp14:textId="77777777">
        <w:trPr>
          <w:trHeight w:val="566"/>
        </w:trPr>
        <w:tc>
          <w:tcPr>
            <w:tcW w:w="1726" w:type="dxa"/>
            <w:shd w:val="clear" w:color="auto" w:fill="E2EFD9" w:themeFill="accent6" w:themeFillTint="33"/>
            <w:tcMar/>
            <w:hideMark/>
          </w:tcPr>
          <w:p w:rsidR="00D40FCB" w:rsidP="00E562BE" w:rsidRDefault="00D40FCB" w14:paraId="3BA2DA2D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  <w:hideMark/>
          </w:tcPr>
          <w:p w:rsidRPr="00D40FCB" w:rsidR="00D40FCB" w:rsidP="00E562BE" w:rsidRDefault="00D40FCB" w14:paraId="18F9ED89" wp14:textId="6B7CABAF">
            <w:r w:rsidR="39E75D1F">
              <w:rPr/>
              <w:t>O usuário deve ter uma conta criada no sistema e possuir credenciais válidas (nome de usuário e senha).</w:t>
            </w:r>
          </w:p>
        </w:tc>
      </w:tr>
      <w:tr xmlns:wp14="http://schemas.microsoft.com/office/word/2010/wordml" w:rsidRPr="00D40FCB" w:rsidR="00D40FCB" w:rsidTr="39E75D1F" w14:paraId="530779EB" wp14:textId="77777777">
        <w:trPr>
          <w:trHeight w:val="566"/>
        </w:trPr>
        <w:tc>
          <w:tcPr>
            <w:tcW w:w="1726" w:type="dxa"/>
            <w:shd w:val="clear" w:color="auto" w:fill="C5E0B3" w:themeFill="accent6" w:themeFillTint="66"/>
            <w:tcMar/>
            <w:hideMark/>
          </w:tcPr>
          <w:p w:rsidR="00D40FCB" w:rsidP="00E562BE" w:rsidRDefault="00D40FCB" w14:paraId="3AF11AF2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  <w:hideMark/>
          </w:tcPr>
          <w:p w:rsidRPr="00D40FCB" w:rsidR="00D40FCB" w:rsidP="00E562BE" w:rsidRDefault="00D40FCB" w14:paraId="5DA7AE70" wp14:textId="77E557B5">
            <w:r w:rsidR="39E75D1F">
              <w:rPr/>
              <w:t>O usuário é autenticado e acessa a área restrita do sistema ou recebe uma mensagem de erro se as credenciais forem inválidas.</w:t>
            </w:r>
          </w:p>
        </w:tc>
      </w:tr>
      <w:tr xmlns:wp14="http://schemas.microsoft.com/office/word/2010/wordml" w:rsidRPr="00D40FCB" w:rsidR="007010B6" w:rsidTr="39E75D1F" w14:paraId="7452DF6D" wp14:textId="77777777">
        <w:trPr>
          <w:trHeight w:val="348"/>
        </w:trPr>
        <w:tc>
          <w:tcPr>
            <w:tcW w:w="1726" w:type="dxa"/>
            <w:shd w:val="clear" w:color="auto" w:fill="E2EFD9" w:themeFill="accent6" w:themeFillTint="33"/>
            <w:tcMar/>
          </w:tcPr>
          <w:p w:rsidR="007010B6" w:rsidP="00E562BE" w:rsidRDefault="007010B6" w14:paraId="6AC2D383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007010B6" w:rsidP="00E562BE" w:rsidRDefault="007010B6" w14:paraId="3E73DCE9" wp14:textId="305988ED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Login</w:t>
            </w:r>
          </w:p>
        </w:tc>
      </w:tr>
      <w:tr xmlns:wp14="http://schemas.microsoft.com/office/word/2010/wordml" w:rsidRPr="00D40FCB" w:rsidR="00D40FCB" w:rsidTr="39E75D1F" w14:paraId="106C92BD" wp14:textId="77777777">
        <w:trPr>
          <w:trHeight w:val="2035"/>
        </w:trPr>
        <w:tc>
          <w:tcPr>
            <w:tcW w:w="1726" w:type="dxa"/>
            <w:shd w:val="clear" w:color="auto" w:fill="C5E0B3" w:themeFill="accent6" w:themeFillTint="66"/>
            <w:tcMar/>
            <w:hideMark/>
          </w:tcPr>
          <w:p w:rsidR="00D40FCB" w:rsidP="00D40FCB" w:rsidRDefault="00D40FCB" w14:paraId="29ECFBC9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tcMar/>
            <w:hideMark/>
          </w:tcPr>
          <w:p w:rsidRPr="00D40FCB" w:rsidR="00D40FCB" w:rsidP="00D40FCB" w:rsidRDefault="00D40FCB" w14:paraId="4398BB1C" wp14:textId="01EE51FE">
            <w:r w:rsidRPr="39E75D1F" w:rsidR="39E75D1F">
              <w:rPr>
                <w:b w:val="1"/>
                <w:bCs w:val="1"/>
              </w:rPr>
              <w:t>Admin</w:t>
            </w:r>
            <w:r w:rsidR="39E75D1F">
              <w:rPr/>
              <w:t>:</w:t>
            </w:r>
          </w:p>
          <w:p w:rsidR="00D40FCB" w:rsidP="00D40FCB" w:rsidRDefault="00D40FCB" w14:paraId="53128261" wp14:textId="77777777"/>
          <w:p w:rsidR="39E75D1F" w:rsidRDefault="39E75D1F" w14:paraId="4252BB55" w14:textId="749D6886">
            <w:r w:rsidR="39E75D1F">
              <w:rPr/>
              <w:t>1.  acessa a tela de login.</w:t>
            </w:r>
          </w:p>
          <w:p w:rsidR="00D40FCB" w:rsidP="00D40FCB" w:rsidRDefault="00D40FCB" w14:paraId="62486C05" wp14:textId="77777777"/>
          <w:p w:rsidR="00D40FCB" w:rsidP="39E75D1F" w:rsidRDefault="00863DF2" w14:paraId="3A6691DD" wp14:textId="20EE29D4">
            <w:pPr>
              <w:pStyle w:val="Normal"/>
            </w:pPr>
            <w:r w:rsidR="39E75D1F">
              <w:rPr/>
              <w:t>2. insere seu nome de usuário e senha.</w:t>
            </w:r>
          </w:p>
          <w:p w:rsidR="00911323" w:rsidP="00D40FCB" w:rsidRDefault="00911323" w14:paraId="4101652C" wp14:textId="77777777"/>
          <w:p w:rsidR="00725F88" w:rsidP="00D40FCB" w:rsidRDefault="00725F88" w14:paraId="4B99056E" wp14:textId="77777777"/>
          <w:p w:rsidR="00725F88" w:rsidP="00D40FCB" w:rsidRDefault="00725F88" w14:paraId="1299C43A" wp14:textId="77777777"/>
          <w:p w:rsidRPr="00D40FCB" w:rsidR="00911323" w:rsidP="00D40FCB" w:rsidRDefault="00725F88" w14:paraId="52753AD7" w14:noSpellErr="1" wp14:textId="738D2BBE"/>
        </w:tc>
        <w:tc>
          <w:tcPr>
            <w:tcW w:w="4628" w:type="dxa"/>
            <w:shd w:val="clear" w:color="auto" w:fill="C5E0B3" w:themeFill="accent6" w:themeFillTint="66"/>
            <w:tcMar/>
            <w:hideMark/>
          </w:tcPr>
          <w:p w:rsidRPr="00D40FCB" w:rsidR="00D40FCB" w:rsidP="00D40FCB" w:rsidRDefault="00D40FCB" w14:paraId="73EF07DD" wp14:textId="77777777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:rsidR="00D40FCB" w:rsidP="00D40FCB" w:rsidRDefault="00D40FCB" w14:paraId="4DDBEF00" wp14:textId="77777777"/>
          <w:p w:rsidR="00D40FCB" w:rsidP="00D40FCB" w:rsidRDefault="00D40FCB" w14:paraId="3461D779" wp14:textId="77777777"/>
          <w:p w:rsidR="39E75D1F" w:rsidRDefault="39E75D1F" w14:paraId="5C2F89F0" w14:textId="7EF1295B"/>
          <w:p w:rsidR="39E75D1F" w:rsidRDefault="39E75D1F" w14:paraId="238D2762" w14:textId="0F7DD135"/>
          <w:p w:rsidR="39E75D1F" w:rsidRDefault="39E75D1F" w14:paraId="7229D30E" w14:textId="3DA0A15D"/>
          <w:p w:rsidR="39E75D1F" w:rsidP="39E75D1F" w:rsidRDefault="39E75D1F" w14:paraId="71CA5645" w14:textId="672FFE30">
            <w:pPr>
              <w:pStyle w:val="Normal"/>
            </w:pPr>
            <w:r w:rsidR="39E75D1F">
              <w:rPr/>
              <w:t>3. verifica se as credenciais são válidas</w:t>
            </w:r>
          </w:p>
          <w:p w:rsidR="00D40FCB" w:rsidP="00D40FCB" w:rsidRDefault="00D40FCB" w14:paraId="3CF2D8B6" wp14:textId="77777777"/>
          <w:p w:rsidR="00725F88" w:rsidP="39E75D1F" w:rsidRDefault="00863DF2" w14:paraId="07DE6CAF" wp14:textId="39D230FB">
            <w:pPr>
              <w:pStyle w:val="Normal"/>
            </w:pPr>
            <w:r w:rsidR="39E75D1F">
              <w:rPr/>
              <w:t xml:space="preserve">4. Se as credenciais forem válidas, o usuário é redirecionado para a página principal </w:t>
            </w:r>
          </w:p>
          <w:p w:rsidR="00725F88" w:rsidP="00D40FCB" w:rsidRDefault="00725F88" w14:paraId="0FB78278" wp14:textId="77777777"/>
          <w:p w:rsidR="00D40FCB" w:rsidP="39E75D1F" w:rsidRDefault="00725F88" w14:paraId="79B61F8F" wp14:textId="4194A8FB">
            <w:pPr>
              <w:pStyle w:val="Normal"/>
            </w:pPr>
            <w:r w:rsidR="39E75D1F">
              <w:rPr/>
              <w:t>5. registra o login para futuras referências, como auditoria e estatísticas</w:t>
            </w:r>
          </w:p>
          <w:p w:rsidR="00911323" w:rsidP="39E75D1F" w:rsidRDefault="00725F88" w14:paraId="798BECDB" w14:noSpellErr="1" wp14:textId="472F7A70">
            <w:pPr>
              <w:pStyle w:val="Normal"/>
            </w:pPr>
          </w:p>
          <w:p w:rsidRPr="00D40FCB" w:rsidR="00911323" w:rsidP="00D40FCB" w:rsidRDefault="00911323" w14:paraId="0562CB0E" wp14:textId="77777777"/>
        </w:tc>
      </w:tr>
      <w:tr xmlns:wp14="http://schemas.microsoft.com/office/word/2010/wordml" w:rsidRPr="00D40FCB" w:rsidR="00D40FCB" w:rsidTr="39E75D1F" w14:paraId="0E50419A" wp14:textId="77777777">
        <w:trPr>
          <w:trHeight w:val="935"/>
        </w:trPr>
        <w:tc>
          <w:tcPr>
            <w:tcW w:w="1726" w:type="dxa"/>
            <w:shd w:val="clear" w:color="auto" w:fill="E2EFD9" w:themeFill="accent6" w:themeFillTint="33"/>
            <w:tcMar/>
            <w:hideMark/>
          </w:tcPr>
          <w:p w:rsidR="00D40FCB" w:rsidP="00D40FCB" w:rsidRDefault="00D40FCB" w14:paraId="0AF6460D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tcMar/>
            <w:hideMark/>
          </w:tcPr>
          <w:p w:rsidRPr="00D40FCB" w:rsidR="00D40FCB" w:rsidP="00D40FCB" w:rsidRDefault="00D40FCB" w14:paraId="5B684836" wp14:textId="77777777">
            <w:r>
              <w:rPr>
                <w:b/>
                <w:bCs/>
              </w:rPr>
              <w:t>Aluno</w:t>
            </w:r>
            <w:r w:rsidRPr="00D40FCB"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tcMar/>
            <w:hideMark/>
          </w:tcPr>
          <w:p w:rsidRPr="00D40FCB" w:rsidR="00D40FCB" w:rsidP="00D40FCB" w:rsidRDefault="00D40FCB" w14:paraId="0DBD55C4" wp14:textId="77777777">
            <w:r>
              <w:rPr>
                <w:b/>
                <w:bCs/>
              </w:rPr>
              <w:t>Sistema</w:t>
            </w:r>
            <w:r w:rsidRPr="00D40FCB">
              <w:t>:</w:t>
            </w:r>
          </w:p>
          <w:p w:rsidRPr="00D40FCB" w:rsidR="00D40FCB" w:rsidP="00D40FCB" w:rsidRDefault="00911323" w14:paraId="4EC2D06B" wp14:textId="25954CDC">
            <w:r w:rsidR="39E75D1F">
              <w:rPr/>
              <w:t>4. Se as credenciais inseridas são inválidas, o sistema exibe uma mensagem de erro.</w:t>
            </w:r>
          </w:p>
        </w:tc>
      </w:tr>
      <w:tr xmlns:wp14="http://schemas.microsoft.com/office/word/2010/wordml" w:rsidRPr="00D40FCB" w:rsidR="006E2365" w:rsidTr="39E75D1F" w14:paraId="7BE946CF" wp14:textId="77777777">
        <w:trPr>
          <w:trHeight w:val="988"/>
        </w:trPr>
        <w:tc>
          <w:tcPr>
            <w:tcW w:w="1726" w:type="dxa"/>
            <w:shd w:val="clear" w:color="auto" w:fill="C5E0B3" w:themeFill="accent6" w:themeFillTint="66"/>
            <w:tcMar/>
            <w:hideMark/>
          </w:tcPr>
          <w:p w:rsidR="006E2365" w:rsidRDefault="006E2365" w14:paraId="0E389EB4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  <w:hideMark/>
          </w:tcPr>
          <w:p w:rsidRPr="006E2365" w:rsidR="006E2365" w:rsidP="006E2365" w:rsidRDefault="006E2365" w14:paraId="34CE0A41" wp14:textId="77777777"/>
          <w:p w:rsidR="006E2365" w:rsidP="006E2365" w:rsidRDefault="006E2365" w14:paraId="41E85771" wp14:textId="5278AD44">
            <w:r w:rsidR="39E75D1F">
              <w:rPr/>
              <w:t>1 – O sistema deve bloquear o acesso após um número predefinido de tentativas de login falhadas.</w:t>
            </w:r>
          </w:p>
          <w:p w:rsidRPr="006E2365" w:rsidR="006E2365" w:rsidP="006E2365" w:rsidRDefault="006E2365" w14:paraId="62EBF3C5" wp14:textId="77777777"/>
        </w:tc>
      </w:tr>
    </w:tbl>
    <w:p xmlns:wp14="http://schemas.microsoft.com/office/word/2010/wordml" w:rsidRPr="00D40FCB" w:rsidR="00D40FCB" w:rsidP="00D40FCB" w:rsidRDefault="00D40FCB" w14:paraId="6D98A12B" wp14:textId="77777777"/>
    <w:p w:rsidR="39E75D1F" w:rsidRDefault="39E75D1F" w14:paraId="2E0E87F3" w14:textId="7AAAF981"/>
    <w:p w:rsidR="39E75D1F" w:rsidRDefault="39E75D1F" w14:paraId="0DF68657" w14:textId="616804EE"/>
    <w:p w:rsidR="39E75D1F" w:rsidP="39E75D1F" w:rsidRDefault="39E75D1F" w14:paraId="2D96098E" w14:textId="2165284A">
      <w:pPr>
        <w:pStyle w:val="Ttulo2"/>
        <w:suppressLineNumbers w:val="0"/>
        <w:shd w:val="clear" w:color="auto" w:fill="auto"/>
        <w:bidi w:val="0"/>
        <w:spacing w:before="360" w:beforeAutospacing="off" w:after="120" w:afterAutospacing="off" w:line="259" w:lineRule="auto"/>
        <w:ind w:left="0" w:right="0"/>
        <w:jc w:val="left"/>
        <w:rPr/>
      </w:pPr>
      <w:r w:rsidR="39E75D1F">
        <w:rPr/>
        <w:t>Produtos</w:t>
      </w:r>
    </w:p>
    <w:p xmlns:wp14="http://schemas.microsoft.com/office/word/2010/wordml" w:rsidR="001716C7" w:rsidP="39E75D1F" w:rsidRDefault="001716C7" w14:paraId="5D1D547D" wp14:textId="222B7B03">
      <w:pPr>
        <w:pStyle w:val="Requisito"/>
        <w:numPr>
          <w:ilvl w:val="0"/>
          <w:numId w:val="0"/>
        </w:numPr>
      </w:pPr>
      <w:bookmarkStart w:name="_Toc467473452" w:id="75"/>
      <w:bookmarkStart w:name="_Toc467473993" w:id="76"/>
      <w:bookmarkStart w:name="_Toc467477732" w:id="77"/>
      <w:bookmarkStart w:name="_Toc467494885" w:id="78"/>
      <w:bookmarkStart w:name="_Toc467495251" w:id="79"/>
      <w:bookmarkStart w:name="_Toc468086057" w:id="80"/>
      <w:bookmarkStart w:name="_Toc125110054" w:id="81"/>
      <w:r w:rsidR="39E75D1F">
        <w:rPr/>
        <w:t>[RF002] &lt;Adicionar Produto&gt;</w:t>
      </w:r>
      <w:bookmarkEnd w:id="81"/>
    </w:p>
    <w:tbl>
      <w:tblPr>
        <w:tblW w:w="907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xmlns:wp14="http://schemas.microsoft.com/office/word/2010/wordml" w:rsidRPr="00E562BE" w:rsidR="004F35BA" w:rsidTr="39E75D1F" w14:paraId="410D0AE1" wp14:textId="77777777">
        <w:trPr>
          <w:trHeight w:val="27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bookmarkEnd w:id="75"/>
          <w:bookmarkEnd w:id="76"/>
          <w:bookmarkEnd w:id="77"/>
          <w:bookmarkEnd w:id="78"/>
          <w:bookmarkEnd w:id="79"/>
          <w:bookmarkEnd w:id="80"/>
          <w:p w:rsidRPr="00E562BE" w:rsidR="004F35BA" w:rsidRDefault="004F35BA" w14:paraId="5EB9B6E6" wp14:textId="77777777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RF 00</w:t>
            </w:r>
            <w:r>
              <w:rPr>
                <w:b/>
                <w:bCs/>
                <w:color w:val="FFFFFF"/>
                <w:sz w:val="24"/>
                <w:szCs w:val="24"/>
              </w:rPr>
              <w:t>2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E562BE" w:rsidR="004F35BA" w:rsidRDefault="004F35BA" w14:paraId="22728ECE" wp14:textId="77777777">
            <w:pPr>
              <w:rPr>
                <w:b/>
                <w:bCs/>
                <w:color w:val="FFFFFF"/>
                <w:sz w:val="24"/>
                <w:szCs w:val="24"/>
              </w:rPr>
            </w:pPr>
            <w:r w:rsidRPr="00E562BE">
              <w:rPr>
                <w:b/>
                <w:bCs/>
                <w:color w:val="FFFFFF"/>
                <w:sz w:val="24"/>
                <w:szCs w:val="24"/>
              </w:rPr>
              <w:t>Realizar cancelamento de disciplina.</w:t>
            </w:r>
          </w:p>
        </w:tc>
      </w:tr>
      <w:tr xmlns:wp14="http://schemas.microsoft.com/office/word/2010/wordml" w:rsidRPr="00D40FCB" w:rsidR="004F35BA" w:rsidTr="39E75D1F" w14:paraId="1AA8B8E0" wp14:textId="77777777">
        <w:trPr>
          <w:trHeight w:val="413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4F35BA" w:rsidRDefault="004F35BA" w14:paraId="04E6EB22" wp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4F35BA" w:rsidRDefault="004F35BA" w14:paraId="6229B394" wp14:textId="7B64B66F">
            <w:r w:rsidR="39E75D1F">
              <w:rPr/>
              <w:t>(  X )  Essencial                (   ) Importante       (   ) Desejável</w:t>
            </w:r>
          </w:p>
        </w:tc>
      </w:tr>
      <w:tr xmlns:wp14="http://schemas.microsoft.com/office/word/2010/wordml" w:rsidRPr="00D40FCB" w:rsidR="004F35BA" w:rsidTr="39E75D1F" w14:paraId="332F69A8" wp14:textId="77777777">
        <w:trPr>
          <w:trHeight w:val="84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202B108A" wp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14DD57EC" wp14:textId="1084E556">
            <w:r w:rsidR="39E75D1F">
              <w:rPr/>
              <w:t>Permite que um usuário s adicione um novo produto ao sistema, incluindo detalhes como nome, descrição, preço e quantidade em estoque.</w:t>
            </w:r>
          </w:p>
        </w:tc>
      </w:tr>
      <w:tr xmlns:wp14="http://schemas.microsoft.com/office/word/2010/wordml" w:rsidRPr="00D40FCB" w:rsidR="004F35BA" w:rsidTr="39E75D1F" w14:paraId="03042342" wp14:textId="77777777">
        <w:trPr>
          <w:trHeight w:val="566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6A27E52C" wp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621C0C4B" wp14:textId="6C3E9F9B">
            <w:r w:rsidR="39E75D1F">
              <w:rPr/>
              <w:t>O usuário deve estar autenticado e ter permissões para adicionar produtos ao sistema.</w:t>
            </w:r>
          </w:p>
        </w:tc>
      </w:tr>
      <w:tr xmlns:wp14="http://schemas.microsoft.com/office/word/2010/wordml" w:rsidRPr="00D40FCB" w:rsidR="004F35BA" w:rsidTr="39E75D1F" w14:paraId="2708F1B0" wp14:textId="77777777">
        <w:trPr>
          <w:trHeight w:val="566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42E6E574" wp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3FC6945A" wp14:textId="799C3149">
            <w:r w:rsidR="39E75D1F">
              <w:rPr/>
              <w:t>Um novo produto é registrado no sistema e está disponível para venda</w:t>
            </w:r>
          </w:p>
        </w:tc>
      </w:tr>
      <w:tr xmlns:wp14="http://schemas.microsoft.com/office/word/2010/wordml" w:rsidRPr="00D40FCB" w:rsidR="004F35BA" w:rsidTr="39E75D1F" w14:paraId="0BB8926E" wp14:textId="77777777">
        <w:trPr>
          <w:trHeight w:val="348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4F35BA" w:rsidRDefault="004F35BA" w14:paraId="5D552DB7" wp14:textId="77777777">
            <w:pPr>
              <w:rPr>
                <w:b/>
                <w:bCs/>
              </w:rPr>
            </w:pPr>
            <w:r>
              <w:rPr>
                <w:b/>
                <w:bCs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40FCB" w:rsidR="004F35BA" w:rsidP="39E75D1F" w:rsidRDefault="004F35BA" w14:paraId="4E48A337" wp14:textId="0FBBD98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9E75D1F" w:rsidR="39E75D1F">
              <w:rPr>
                <w:b w:val="1"/>
                <w:bCs w:val="1"/>
              </w:rPr>
              <w:t>Produto_Add</w:t>
            </w:r>
          </w:p>
        </w:tc>
      </w:tr>
      <w:tr xmlns:wp14="http://schemas.microsoft.com/office/word/2010/wordml" w:rsidRPr="00D40FCB" w:rsidR="004F35BA" w:rsidTr="39E75D1F" w14:paraId="7D65BEF2" wp14:textId="77777777">
        <w:trPr>
          <w:trHeight w:val="203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5B723299" wp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principal:</w:t>
            </w:r>
          </w:p>
        </w:tc>
        <w:tc>
          <w:tcPr>
            <w:tcW w:w="272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6731A7D0" wp14:textId="77777777">
            <w:r w:rsidRPr="00D40FCB">
              <w:rPr>
                <w:b/>
                <w:bCs/>
              </w:rPr>
              <w:t>Aluno</w:t>
            </w:r>
            <w:r w:rsidRPr="00D40FCB">
              <w:t>:</w:t>
            </w:r>
          </w:p>
          <w:p w:rsidR="004F35BA" w:rsidRDefault="004F35BA" w14:paraId="2946DB82" wp14:textId="77777777"/>
          <w:p w:rsidR="39E75D1F" w:rsidP="39E75D1F" w:rsidRDefault="39E75D1F" w14:paraId="27F76486" w14:textId="32B2062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9E75D1F">
              <w:rPr/>
              <w:t>1. O usuário seleciona o botão de adicionar Produto</w:t>
            </w:r>
          </w:p>
          <w:p w:rsidR="004F35BA" w:rsidRDefault="004F35BA" w14:paraId="5997CC1D" wp14:textId="77777777"/>
          <w:p w:rsidR="004F35BA" w:rsidP="39E75D1F" w:rsidRDefault="004F35BA" w14:paraId="6A8C726A" wp14:textId="0600446B">
            <w:pPr>
              <w:pStyle w:val="Normal"/>
            </w:pPr>
            <w:r w:rsidR="39E75D1F">
              <w:rPr/>
              <w:t>2. O usuário preenche os campos obrigatórios</w:t>
            </w:r>
          </w:p>
          <w:p w:rsidR="004F35BA" w:rsidP="39E75D1F" w:rsidRDefault="004F35BA" w14:paraId="3FE9F23F" w14:noSpellErr="1" wp14:textId="444117A7">
            <w:pPr>
              <w:pStyle w:val="Normal"/>
            </w:pPr>
          </w:p>
          <w:p w:rsidRPr="00D40FCB" w:rsidR="004F35BA" w:rsidP="39E75D1F" w:rsidRDefault="004F35BA" w14:paraId="71A8DB3F" wp14:textId="0E635651">
            <w:pPr>
              <w:pStyle w:val="Normal"/>
            </w:pPr>
            <w:r w:rsidR="39E75D1F">
              <w:rPr/>
              <w:t>3. O usuário clica em "Salvar".</w:t>
            </w:r>
          </w:p>
        </w:tc>
        <w:tc>
          <w:tcPr>
            <w:tcW w:w="46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37550E5F" wp14:textId="77777777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:rsidR="004F35BA" w:rsidRDefault="004F35BA" w14:paraId="1F72F646" wp14:textId="77777777"/>
          <w:p w:rsidR="004F35BA" w:rsidRDefault="004F35BA" w14:paraId="08CE6F91" wp14:textId="77777777"/>
          <w:p w:rsidR="39E75D1F" w:rsidRDefault="39E75D1F" w14:paraId="4E8DA108" w14:textId="609A9647"/>
          <w:p w:rsidR="39E75D1F" w:rsidRDefault="39E75D1F" w14:paraId="2BBDC1F0" w14:textId="4C06CF86"/>
          <w:p w:rsidR="39E75D1F" w:rsidRDefault="39E75D1F" w14:paraId="2AEF85AB" w14:textId="61FBC245"/>
          <w:p w:rsidR="39E75D1F" w:rsidRDefault="39E75D1F" w14:paraId="0DB79D80" w14:textId="6C1155DE"/>
          <w:p w:rsidR="39E75D1F" w:rsidRDefault="39E75D1F" w14:paraId="06D3C2DC" w14:textId="4F211EB8"/>
          <w:p w:rsidR="39E75D1F" w:rsidRDefault="39E75D1F" w14:paraId="713DFB2F" w14:textId="72F9A9A4"/>
          <w:p w:rsidR="39E75D1F" w:rsidRDefault="39E75D1F" w14:paraId="70A7ACF9" w14:textId="6F92AD34"/>
          <w:p w:rsidRPr="00D40FCB" w:rsidR="004F35BA" w:rsidP="39E75D1F" w:rsidRDefault="004F35BA" w14:paraId="5D3E7AE2" wp14:textId="1ADE728A">
            <w:pPr>
              <w:pStyle w:val="Normal"/>
            </w:pPr>
            <w:r w:rsidR="39E75D1F">
              <w:rPr/>
              <w:t>4.  valida as informações inseridas.</w:t>
            </w:r>
          </w:p>
          <w:p w:rsidR="004F35BA" w:rsidRDefault="004F35BA" w14:paraId="61CDCEAD" wp14:textId="77777777"/>
          <w:p w:rsidR="004F35BA" w:rsidP="39E75D1F" w:rsidRDefault="004F35BA" w14:paraId="2C892857" wp14:textId="50EF2CB6">
            <w:pPr>
              <w:pStyle w:val="Normal"/>
            </w:pPr>
            <w:r w:rsidR="39E75D1F">
              <w:rPr/>
              <w:t xml:space="preserve">5. adiciona o produto ao banco de dados. </w:t>
            </w:r>
          </w:p>
          <w:p w:rsidR="004F35BA" w:rsidRDefault="004F35BA" w14:paraId="6BB9E253" wp14:textId="77777777"/>
          <w:p w:rsidRPr="00D40FCB" w:rsidR="004F35BA" w:rsidP="39E75D1F" w:rsidRDefault="004F35BA" w14:paraId="52E56223" wp14:textId="44467E6C">
            <w:pPr>
              <w:pStyle w:val="Normal"/>
            </w:pPr>
            <w:r w:rsidR="39E75D1F">
              <w:rPr/>
              <w:t>6. O sistema exibe uma mensagem de confirmação e o novo produto aparece na lista de produtos disponíveis.</w:t>
            </w:r>
          </w:p>
        </w:tc>
      </w:tr>
      <w:tr xmlns:wp14="http://schemas.microsoft.com/office/word/2010/wordml" w:rsidRPr="00D40FCB" w:rsidR="004F35BA" w:rsidTr="39E75D1F" w14:paraId="10BFD3E9" wp14:textId="77777777">
        <w:trPr>
          <w:trHeight w:val="138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277E9AD7" wp14:textId="77777777">
            <w:pPr>
              <w:rPr>
                <w:b/>
                <w:bCs/>
              </w:rPr>
            </w:pPr>
            <w:r w:rsidRPr="00D40FCB">
              <w:rPr>
                <w:b/>
                <w:bCs/>
              </w:rPr>
              <w:t>Fluxo alternativo:</w:t>
            </w:r>
          </w:p>
        </w:tc>
        <w:tc>
          <w:tcPr>
            <w:tcW w:w="272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6290B13E" wp14:textId="77777777">
            <w:r w:rsidRPr="00D40FCB">
              <w:rPr>
                <w:b/>
                <w:bCs/>
              </w:rPr>
              <w:t>Aluno</w:t>
            </w:r>
            <w:r w:rsidRPr="00D40FCB">
              <w:t>:</w:t>
            </w:r>
          </w:p>
        </w:tc>
        <w:tc>
          <w:tcPr>
            <w:tcW w:w="4628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D40FCB" w:rsidR="004F35BA" w:rsidRDefault="004F35BA" w14:paraId="1890207A" wp14:textId="77777777">
            <w:r w:rsidRPr="00D40FCB">
              <w:rPr>
                <w:b/>
                <w:bCs/>
              </w:rPr>
              <w:t>Sistema</w:t>
            </w:r>
            <w:r w:rsidRPr="00D40FCB">
              <w:t>:</w:t>
            </w:r>
          </w:p>
          <w:p w:rsidR="39E75D1F" w:rsidP="39E75D1F" w:rsidRDefault="39E75D1F" w14:paraId="7F4849DD" w14:textId="6CA62D82">
            <w:pPr>
              <w:pStyle w:val="Normal"/>
            </w:pPr>
            <w:r w:rsidR="39E75D1F">
              <w:rPr/>
              <w:t>4. Se o sistema detecta dados inválidos, ele exibe uma mensagem de erro especificando os problemas encontrados.</w:t>
            </w:r>
          </w:p>
          <w:p w:rsidRPr="00D40FCB" w:rsidR="004F35BA" w:rsidRDefault="004F35BA" w14:paraId="36F98DF2" wp14:textId="726D6BAE"/>
        </w:tc>
      </w:tr>
      <w:tr xmlns:wp14="http://schemas.microsoft.com/office/word/2010/wordml" w:rsidRPr="00D40FCB" w:rsidR="006E2365" w:rsidTr="39E75D1F" w14:paraId="6F5B474C" wp14:textId="77777777">
        <w:trPr>
          <w:trHeight w:val="1385"/>
        </w:trPr>
        <w:tc>
          <w:tcPr>
            <w:tcW w:w="1726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6E2365" w:rsidR="006E2365" w:rsidP="006E2365" w:rsidRDefault="006E2365" w14:paraId="19B4F178" wp14:textId="77777777">
            <w:pPr>
              <w:rPr>
                <w:b/>
                <w:bCs/>
              </w:rPr>
            </w:pPr>
            <w:r w:rsidRPr="006E2365">
              <w:rPr>
                <w:b/>
                <w:bCs/>
              </w:rPr>
              <w:t>Regras de Negócio:</w:t>
            </w:r>
            <w:r w:rsidRPr="006E2365">
              <w:rPr>
                <w:b/>
                <w:bCs/>
              </w:rPr>
              <w:tab/>
            </w:r>
          </w:p>
          <w:p w:rsidRPr="00D40FCB" w:rsidR="006E2365" w:rsidP="006E2365" w:rsidRDefault="006E2365" w14:paraId="07547A01" wp14:textId="77777777">
            <w:pPr>
              <w:rPr>
                <w:b/>
                <w:bCs/>
              </w:rPr>
            </w:pPr>
          </w:p>
        </w:tc>
        <w:tc>
          <w:tcPr>
            <w:tcW w:w="7349" w:type="dxa"/>
            <w:gridSpan w:val="2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6E2365" w:rsidP="006E2365" w:rsidRDefault="006E2365" w14:paraId="5043CB0F" wp14:textId="77777777"/>
          <w:p w:rsidR="39E75D1F" w:rsidP="39E75D1F" w:rsidRDefault="39E75D1F" w14:paraId="51689342" w14:textId="07CF3519">
            <w:pPr>
              <w:pStyle w:val="Normal"/>
            </w:pPr>
            <w:r w:rsidR="39E75D1F">
              <w:rPr/>
              <w:t>1 – O preço deve ser um valor numérico positivo.</w:t>
            </w:r>
          </w:p>
          <w:p w:rsidRPr="006E2365" w:rsidR="006E2365" w:rsidP="39E75D1F" w:rsidRDefault="006E2365" w14:paraId="44417A0E" wp14:textId="352E7FCB">
            <w:pPr>
              <w:pStyle w:val="Normal"/>
            </w:pPr>
            <w:r w:rsidR="39E75D1F">
              <w:rPr/>
              <w:t>2 – O nome do produto deve ser único para evitar duplicação.</w:t>
            </w:r>
          </w:p>
          <w:p w:rsidRPr="00D40FCB" w:rsidR="006E2365" w:rsidRDefault="006E2365" w14:paraId="07459315" wp14:textId="77777777">
            <w:pPr>
              <w:rPr>
                <w:b/>
                <w:bCs/>
              </w:rPr>
            </w:pPr>
          </w:p>
        </w:tc>
      </w:tr>
    </w:tbl>
    <w:p xmlns:wp14="http://schemas.microsoft.com/office/word/2010/wordml" w:rsidR="005C785E" w:rsidRDefault="005C785E" w14:paraId="6537F28F" wp14:textId="77777777">
      <w:pPr>
        <w:pStyle w:val="TextoNormal"/>
      </w:pPr>
    </w:p>
    <w:p xmlns:wp14="http://schemas.microsoft.com/office/word/2010/wordml" w:rsidR="005C785E" w:rsidRDefault="005C785E" w14:paraId="6DFB9E20" wp14:textId="77777777">
      <w:pPr>
        <w:pStyle w:val="TextoNormal"/>
      </w:pPr>
    </w:p>
    <w:p xmlns:wp14="http://schemas.microsoft.com/office/word/2010/wordml" w:rsidR="00F26727" w:rsidP="39E75D1F" w:rsidRDefault="00F26727" w14:paraId="70DF9E56" wp14:textId="77777777" wp14:noSpellErr="1">
      <w:pPr>
        <w:pStyle w:val="TextoNormal"/>
        <w:ind w:left="0"/>
      </w:pPr>
    </w:p>
    <w:bookmarkStart w:name="_Toc467473455" w:id="82"/>
    <w:bookmarkStart w:name="_Toc467474002" w:id="83"/>
    <w:bookmarkStart w:name="_Toc467477741" w:id="84"/>
    <w:bookmarkStart w:name="_Toc467494887" w:id="85"/>
    <w:bookmarkStart w:name="_Toc467495253" w:id="86"/>
    <w:bookmarkStart w:name="_Toc468086059" w:id="87"/>
    <w:p w:rsidR="39E75D1F" w:rsidP="39E75D1F" w:rsidRDefault="39E75D1F" w14:paraId="2F81B518" w14:textId="194CCC55">
      <w:pPr>
        <w:pStyle w:val="TextoNormal"/>
        <w:ind w:left="0"/>
      </w:pPr>
    </w:p>
    <w:p w:rsidR="39E75D1F" w:rsidP="39E75D1F" w:rsidRDefault="39E75D1F" w14:paraId="187F2E9F" w14:textId="4C659ADF">
      <w:pPr>
        <w:pStyle w:val="TextoNormal"/>
        <w:ind w:left="0"/>
      </w:pPr>
    </w:p>
    <w:p w:rsidR="39E75D1F" w:rsidP="39E75D1F" w:rsidRDefault="39E75D1F" w14:paraId="5EA357E7" w14:textId="7A38FF0B">
      <w:pPr>
        <w:pStyle w:val="Requisito"/>
        <w:numPr>
          <w:ilvl w:val="0"/>
          <w:numId w:val="0"/>
        </w:numPr>
      </w:pPr>
      <w:r w:rsidR="39E75D1F">
        <w:rPr/>
        <w:t>[RF003] &lt;Editar Produto&gt;</w:t>
      </w:r>
    </w:p>
    <w:tbl>
      <w:tblPr>
        <w:tblW w:w="0" w:type="auto"/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39E75D1F" w:rsidTr="39E75D1F" w14:paraId="67D80FDD">
        <w:trPr>
          <w:trHeight w:val="278"/>
        </w:trPr>
        <w:tc>
          <w:tcPr>
            <w:tcW w:w="1726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24"/>
              <w:right w:val="single" w:color="FFFFFF" w:themeColor="background1" w:sz="8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P="39E75D1F" w:rsidRDefault="39E75D1F" w14:noSpellErr="1" w14:paraId="02057AF4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9E75D1F" w:rsidR="39E75D1F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RF 002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24"/>
              <w:right w:val="single" w:color="FFFFFF" w:themeColor="background1" w:sz="8"/>
            </w:tcBorders>
            <w:shd w:val="clear" w:color="auto" w:fill="5FA534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P="39E75D1F" w:rsidRDefault="39E75D1F" w14:noSpellErr="1" w14:paraId="3B7FAD55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9E75D1F" w:rsidR="39E75D1F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Realizar cancelamento de disciplina.</w:t>
            </w:r>
          </w:p>
        </w:tc>
      </w:tr>
      <w:tr w:rsidR="39E75D1F" w:rsidTr="39E75D1F" w14:paraId="5434BDAF">
        <w:trPr>
          <w:trHeight w:val="413"/>
        </w:trPr>
        <w:tc>
          <w:tcPr>
            <w:tcW w:w="1726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P="39E75D1F" w:rsidRDefault="39E75D1F" w14:noSpellErr="1" w14:paraId="1F02F503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 xml:space="preserve">Prioridade: 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RDefault="39E75D1F" w14:paraId="746F75D1" w14:textId="7B64B66F">
            <w:r w:rsidR="39E75D1F">
              <w:rPr/>
              <w:t>(  X )  Essencial                (   ) Importante       (   ) Desejável</w:t>
            </w:r>
          </w:p>
        </w:tc>
      </w:tr>
      <w:tr w:rsidR="39E75D1F" w:rsidTr="39E75D1F" w14:paraId="4E725321">
        <w:trPr>
          <w:trHeight w:val="542"/>
        </w:trPr>
        <w:tc>
          <w:tcPr>
            <w:tcW w:w="1726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P="39E75D1F" w:rsidRDefault="39E75D1F" w14:noSpellErr="1" w14:paraId="67D479AE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P="39E75D1F" w:rsidRDefault="39E75D1F" w14:paraId="17290E1B" w14:textId="0C541A0D">
            <w:pPr>
              <w:pStyle w:val="Normal"/>
            </w:pPr>
            <w:r w:rsidR="39E75D1F">
              <w:rPr/>
              <w:t>Permite que um usuário edite as informações de um produto</w:t>
            </w:r>
          </w:p>
        </w:tc>
      </w:tr>
      <w:tr w:rsidR="39E75D1F" w:rsidTr="39E75D1F" w14:paraId="62C2355F">
        <w:trPr>
          <w:trHeight w:val="566"/>
        </w:trPr>
        <w:tc>
          <w:tcPr>
            <w:tcW w:w="1726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P="39E75D1F" w:rsidRDefault="39E75D1F" w14:noSpellErr="1" w14:paraId="6D0CA255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RDefault="39E75D1F" w14:paraId="1F77D339" w14:textId="35DC9754">
            <w:r w:rsidR="39E75D1F">
              <w:rPr/>
              <w:t>O usuário deve estar autenticado e ter permissões para editar produtos. O produto a ser editado deve existir no sistema.</w:t>
            </w:r>
          </w:p>
        </w:tc>
      </w:tr>
      <w:tr w:rsidR="39E75D1F" w:rsidTr="39E75D1F" w14:paraId="57117AE3">
        <w:trPr>
          <w:trHeight w:val="566"/>
        </w:trPr>
        <w:tc>
          <w:tcPr>
            <w:tcW w:w="1726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P="39E75D1F" w:rsidRDefault="39E75D1F" w14:noSpellErr="1" w14:paraId="2D486C67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RDefault="39E75D1F" w14:paraId="375A7D4B" w14:textId="1056B816">
            <w:r w:rsidR="39E75D1F">
              <w:rPr/>
              <w:t>As informações do produto são atualizadas no sistema e refletidas na lista de produtos disponíveis.</w:t>
            </w:r>
          </w:p>
        </w:tc>
      </w:tr>
      <w:tr w:rsidR="39E75D1F" w:rsidTr="39E75D1F" w14:paraId="2EDEA238">
        <w:trPr>
          <w:trHeight w:val="348"/>
        </w:trPr>
        <w:tc>
          <w:tcPr>
            <w:tcW w:w="1726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P="39E75D1F" w:rsidRDefault="39E75D1F" w14:noSpellErr="1" w14:paraId="292DF4F0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P="39E75D1F" w:rsidRDefault="39E75D1F" w14:paraId="7BCFDB81" w14:textId="2EED9EE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Produto_Editar</w:t>
            </w:r>
          </w:p>
        </w:tc>
      </w:tr>
      <w:tr w:rsidR="39E75D1F" w:rsidTr="39E75D1F" w14:paraId="3461588B">
        <w:trPr>
          <w:trHeight w:val="2035"/>
        </w:trPr>
        <w:tc>
          <w:tcPr>
            <w:tcW w:w="1726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P="39E75D1F" w:rsidRDefault="39E75D1F" w14:noSpellErr="1" w14:paraId="0295224F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Fluxo principal:</w:t>
            </w:r>
          </w:p>
        </w:tc>
        <w:tc>
          <w:tcPr>
            <w:tcW w:w="2721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RDefault="39E75D1F" w14:noSpellErr="1" w14:paraId="5A7A0307">
            <w:r w:rsidRPr="39E75D1F" w:rsidR="39E75D1F">
              <w:rPr>
                <w:b w:val="1"/>
                <w:bCs w:val="1"/>
              </w:rPr>
              <w:t>Aluno</w:t>
            </w:r>
            <w:r w:rsidR="39E75D1F">
              <w:rPr/>
              <w:t>:</w:t>
            </w:r>
          </w:p>
          <w:p w:rsidR="39E75D1F" w:rsidRDefault="39E75D1F" w14:noSpellErr="1" w14:paraId="672A1D59"/>
          <w:p w:rsidR="39E75D1F" w:rsidP="39E75D1F" w:rsidRDefault="39E75D1F" w14:paraId="7461B223" w14:textId="1805822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9E75D1F">
              <w:rPr/>
              <w:t>1. acessa a lista de produtos e seleciona o produto que deseja editar</w:t>
            </w:r>
          </w:p>
          <w:p w:rsidR="39E75D1F" w:rsidRDefault="39E75D1F" w14:noSpellErr="1" w14:paraId="26B4990D"/>
          <w:p w:rsidR="39E75D1F" w:rsidP="39E75D1F" w:rsidRDefault="39E75D1F" w14:paraId="76C78DF6" w14:textId="7F069793">
            <w:pPr>
              <w:pStyle w:val="Normal"/>
            </w:pPr>
            <w:r w:rsidR="39E75D1F">
              <w:rPr/>
              <w:t>3. modifica as informações desejadas</w:t>
            </w:r>
          </w:p>
          <w:p w:rsidR="39E75D1F" w:rsidP="39E75D1F" w:rsidRDefault="39E75D1F" w14:noSpellErr="1" w14:paraId="5DC112BF" w14:textId="444117A7">
            <w:pPr>
              <w:pStyle w:val="Normal"/>
            </w:pPr>
          </w:p>
          <w:p w:rsidR="39E75D1F" w:rsidP="39E75D1F" w:rsidRDefault="39E75D1F" w14:paraId="1F12B08A" w14:textId="18636E10">
            <w:pPr>
              <w:pStyle w:val="Normal"/>
            </w:pPr>
            <w:r w:rsidR="39E75D1F">
              <w:rPr/>
              <w:t>4. O usuário clica em "Salvar".</w:t>
            </w:r>
          </w:p>
        </w:tc>
        <w:tc>
          <w:tcPr>
            <w:tcW w:w="46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EAF0E8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RDefault="39E75D1F" w14:noSpellErr="1" w14:paraId="344C326C">
            <w:r w:rsidRPr="39E75D1F" w:rsidR="39E75D1F">
              <w:rPr>
                <w:b w:val="1"/>
                <w:bCs w:val="1"/>
              </w:rPr>
              <w:t>Sistema</w:t>
            </w:r>
            <w:r w:rsidR="39E75D1F">
              <w:rPr/>
              <w:t>:</w:t>
            </w:r>
          </w:p>
          <w:p w:rsidR="39E75D1F" w:rsidP="39E75D1F" w:rsidRDefault="39E75D1F" w14:noSpellErr="1" w14:paraId="4F454B83" w14:textId="0540EE6F">
            <w:pPr>
              <w:pStyle w:val="Normal"/>
            </w:pPr>
          </w:p>
          <w:p w:rsidR="39E75D1F" w:rsidP="39E75D1F" w:rsidRDefault="39E75D1F" w14:paraId="0C79E52D" w14:textId="5EC83F3E">
            <w:pPr>
              <w:pStyle w:val="Normal"/>
            </w:pPr>
          </w:p>
          <w:p w:rsidR="39E75D1F" w:rsidP="39E75D1F" w:rsidRDefault="39E75D1F" w14:paraId="3F735A85" w14:textId="54ECDF23">
            <w:pPr>
              <w:pStyle w:val="Normal"/>
            </w:pPr>
          </w:p>
          <w:p w:rsidR="39E75D1F" w:rsidP="39E75D1F" w:rsidRDefault="39E75D1F" w14:paraId="2EFD54C1" w14:textId="5D815EDC">
            <w:pPr>
              <w:pStyle w:val="Normal"/>
            </w:pPr>
            <w:r w:rsidR="39E75D1F">
              <w:rPr/>
              <w:t>2.  E</w:t>
            </w:r>
            <w:r w:rsidR="39E75D1F">
              <w:rPr/>
              <w:t>xibe</w:t>
            </w:r>
            <w:r w:rsidR="39E75D1F">
              <w:rPr/>
              <w:t xml:space="preserve"> a interface de edição com os dados atuais do produto preenchidos nos campos apropriados.</w:t>
            </w:r>
          </w:p>
          <w:p w:rsidR="39E75D1F" w:rsidRDefault="39E75D1F" w14:noSpellErr="1" w14:paraId="2D09E98A"/>
          <w:p w:rsidR="39E75D1F" w:rsidP="39E75D1F" w:rsidRDefault="39E75D1F" w14:paraId="214A64A2" w14:textId="4B88D47F">
            <w:pPr>
              <w:pStyle w:val="Normal"/>
            </w:pPr>
          </w:p>
          <w:p w:rsidR="39E75D1F" w:rsidP="39E75D1F" w:rsidRDefault="39E75D1F" w14:paraId="0B034E2C" w14:textId="540AE92C">
            <w:pPr>
              <w:pStyle w:val="Normal"/>
            </w:pPr>
          </w:p>
          <w:p w:rsidR="39E75D1F" w:rsidP="39E75D1F" w:rsidRDefault="39E75D1F" w14:paraId="48520F89" w14:textId="5D1D218F">
            <w:pPr>
              <w:pStyle w:val="Normal"/>
            </w:pPr>
          </w:p>
          <w:p w:rsidR="39E75D1F" w:rsidP="39E75D1F" w:rsidRDefault="39E75D1F" w14:paraId="1888E176" w14:textId="3BBE0E77">
            <w:pPr>
              <w:pStyle w:val="Normal"/>
            </w:pPr>
          </w:p>
          <w:p w:rsidR="39E75D1F" w:rsidP="39E75D1F" w:rsidRDefault="39E75D1F" w14:paraId="1CEBC4CB" w14:textId="23980DB0">
            <w:pPr>
              <w:pStyle w:val="Normal"/>
            </w:pPr>
            <w:r w:rsidR="39E75D1F">
              <w:rPr/>
              <w:t>5. Valida as informações inseridas</w:t>
            </w:r>
          </w:p>
          <w:p w:rsidR="39E75D1F" w:rsidP="39E75D1F" w:rsidRDefault="39E75D1F" w14:paraId="4AD1C1C5" w14:textId="452BCCAE">
            <w:pPr>
              <w:pStyle w:val="Normal"/>
            </w:pPr>
          </w:p>
          <w:p w:rsidR="39E75D1F" w:rsidP="39E75D1F" w:rsidRDefault="39E75D1F" w14:paraId="541BA622" w14:textId="454F00BA">
            <w:pPr>
              <w:pStyle w:val="Normal"/>
            </w:pPr>
            <w:r w:rsidR="39E75D1F">
              <w:rPr/>
              <w:t>6. Atualiza o produto no banco de dados</w:t>
            </w:r>
          </w:p>
          <w:p w:rsidR="39E75D1F" w:rsidRDefault="39E75D1F" w14:noSpellErr="1" w14:paraId="28927545"/>
          <w:p w:rsidR="39E75D1F" w:rsidP="39E75D1F" w:rsidRDefault="39E75D1F" w14:paraId="1E584F8F" w14:textId="185AEDC3">
            <w:pPr>
              <w:pStyle w:val="Normal"/>
            </w:pPr>
            <w:r w:rsidR="39E75D1F">
              <w:rPr/>
              <w:t>6. O sistema exibe uma mensagem de confirmação e as alterações são refletidas na lista de produtos.</w:t>
            </w:r>
          </w:p>
        </w:tc>
      </w:tr>
      <w:tr w:rsidR="39E75D1F" w:rsidTr="39E75D1F" w14:paraId="30A4D7F2">
        <w:trPr>
          <w:trHeight w:val="1385"/>
        </w:trPr>
        <w:tc>
          <w:tcPr>
            <w:tcW w:w="1726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P="39E75D1F" w:rsidRDefault="39E75D1F" w14:noSpellErr="1" w14:paraId="609B4CA6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Fluxo alternativo:</w:t>
            </w:r>
          </w:p>
        </w:tc>
        <w:tc>
          <w:tcPr>
            <w:tcW w:w="2721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RDefault="39E75D1F" w14:noSpellErr="1" w14:paraId="0B3C8EAD" w14:textId="49AC98EF">
            <w:r w:rsidRPr="39E75D1F" w:rsidR="39E75D1F">
              <w:rPr>
                <w:b w:val="1"/>
                <w:bCs w:val="1"/>
              </w:rPr>
              <w:t>Aluno</w:t>
            </w:r>
            <w:r w:rsidR="39E75D1F">
              <w:rPr/>
              <w:t>:</w:t>
            </w:r>
          </w:p>
          <w:p w:rsidR="39E75D1F" w:rsidRDefault="39E75D1F" w14:paraId="02C6176E" w14:textId="3161AF36"/>
          <w:p w:rsidR="39E75D1F" w:rsidRDefault="39E75D1F" w14:paraId="500923F1" w14:textId="13E639E2"/>
          <w:p w:rsidR="39E75D1F" w:rsidRDefault="39E75D1F" w14:paraId="1113BC8C" w14:textId="78B5CB73"/>
          <w:p w:rsidR="39E75D1F" w:rsidRDefault="39E75D1F" w14:paraId="41242DF5" w14:textId="18FB9ECB"/>
          <w:p w:rsidR="39E75D1F" w:rsidRDefault="39E75D1F" w14:paraId="0A30DCFF" w14:textId="477D035E">
            <w:r w:rsidR="39E75D1F">
              <w:rPr/>
              <w:t>5. O usuário corrige as informações e tenta novamente.</w:t>
            </w:r>
          </w:p>
        </w:tc>
        <w:tc>
          <w:tcPr>
            <w:tcW w:w="4628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RDefault="39E75D1F" w14:noSpellErr="1" w14:paraId="4C55C168">
            <w:r w:rsidRPr="39E75D1F" w:rsidR="39E75D1F">
              <w:rPr>
                <w:b w:val="1"/>
                <w:bCs w:val="1"/>
              </w:rPr>
              <w:t>Sistema</w:t>
            </w:r>
            <w:r w:rsidR="39E75D1F">
              <w:rPr/>
              <w:t>:</w:t>
            </w:r>
          </w:p>
          <w:p w:rsidR="39E75D1F" w:rsidP="39E75D1F" w:rsidRDefault="39E75D1F" w14:paraId="34B82D0D" w14:textId="6CA62D82">
            <w:pPr>
              <w:pStyle w:val="Normal"/>
            </w:pPr>
            <w:r w:rsidR="39E75D1F">
              <w:rPr/>
              <w:t>4. Se o sistema detecta dados inválidos, ele exibe uma mensagem de erro especificando os problemas encontrados.</w:t>
            </w:r>
          </w:p>
          <w:p w:rsidR="39E75D1F" w:rsidRDefault="39E75D1F" w14:paraId="2A2579FD" w14:textId="726D6BAE"/>
        </w:tc>
      </w:tr>
      <w:tr w:rsidR="39E75D1F" w:rsidTr="39E75D1F" w14:paraId="1D850D4B">
        <w:trPr>
          <w:trHeight w:val="1385"/>
        </w:trPr>
        <w:tc>
          <w:tcPr>
            <w:tcW w:w="1726" w:type="dxa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P="39E75D1F" w:rsidRDefault="39E75D1F" w14:noSpellErr="1" w14:paraId="3B66ED11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Regras de Negócio:</w:t>
            </w:r>
            <w:r>
              <w:tab/>
            </w:r>
          </w:p>
          <w:p w:rsidR="39E75D1F" w:rsidP="39E75D1F" w:rsidRDefault="39E75D1F" w14:noSpellErr="1" w14:paraId="3C8FF8EE">
            <w:pPr>
              <w:rPr>
                <w:b w:val="1"/>
                <w:bCs w:val="1"/>
              </w:rPr>
            </w:pPr>
          </w:p>
        </w:tc>
        <w:tc>
          <w:tcPr>
            <w:tcW w:w="7349" w:type="dxa"/>
            <w:gridSpan w:val="2"/>
            <w:tcBorders>
              <w:top w:val="single" w:color="FFFFFF" w:themeColor="background1" w:sz="8"/>
              <w:left w:val="single" w:color="FFFFFF" w:themeColor="background1" w:sz="8"/>
              <w:bottom w:val="single" w:color="FFFFFF" w:themeColor="background1" w:sz="8"/>
              <w:right w:val="single" w:color="FFFFFF" w:themeColor="background1" w:sz="8"/>
            </w:tcBorders>
            <w:shd w:val="clear" w:color="auto" w:fill="D2E1CD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9E75D1F" w:rsidRDefault="39E75D1F" w14:noSpellErr="1" w14:paraId="36A86D21"/>
          <w:p w:rsidR="39E75D1F" w:rsidP="39E75D1F" w:rsidRDefault="39E75D1F" w14:paraId="21CA4CC6" w14:textId="66ACA810">
            <w:pPr>
              <w:pStyle w:val="Normal"/>
            </w:pPr>
            <w:r w:rsidR="39E75D1F">
              <w:rPr/>
              <w:t>1 – As informações editadas devem ser armazenadas de forma segura e atualizadas em tempo real para refletir a situação atual do produto.</w:t>
            </w:r>
          </w:p>
        </w:tc>
      </w:tr>
    </w:tbl>
    <w:p w:rsidR="39E75D1F" w:rsidP="39E75D1F" w:rsidRDefault="39E75D1F" w14:noSpellErr="1" w14:paraId="15BECE45">
      <w:pPr>
        <w:pStyle w:val="TextoNormal"/>
        <w:ind w:left="0"/>
      </w:pPr>
    </w:p>
    <w:p w:rsidR="39E75D1F" w:rsidP="39E75D1F" w:rsidRDefault="39E75D1F" w14:paraId="108F2EA6" w14:textId="7F293523">
      <w:pPr>
        <w:pStyle w:val="TextoNormal"/>
        <w:ind w:left="0"/>
      </w:pPr>
    </w:p>
    <w:p w:rsidR="39E75D1F" w:rsidP="39E75D1F" w:rsidRDefault="39E75D1F" w14:paraId="16BFF94A" w14:textId="1A2587C3">
      <w:pPr>
        <w:pStyle w:val="TextoNormal"/>
        <w:ind w:left="0"/>
      </w:pPr>
    </w:p>
    <w:p w:rsidR="39E75D1F" w:rsidP="39E75D1F" w:rsidRDefault="39E75D1F" w14:paraId="200C7CD0" w14:textId="779B622D">
      <w:pPr>
        <w:pStyle w:val="Requisito"/>
        <w:numPr>
          <w:ilvl w:val="0"/>
          <w:numId w:val="0"/>
        </w:numPr>
      </w:pPr>
      <w:r w:rsidR="39E75D1F">
        <w:rPr/>
        <w:t>[RF004] &lt;Excluir Produto&gt;</w:t>
      </w:r>
    </w:p>
    <w:tbl>
      <w:tblPr>
        <w:tblW w:w="0" w:type="auto"/>
        <w:tblBorders>
          <w:top w:val="single" w:color="FFFFFF" w:themeColor="background1" w:sz="4"/>
          <w:left w:val="single" w:color="FFFFFF" w:themeColor="background1" w:sz="4"/>
          <w:bottom w:val="single" w:color="FFFFFF" w:themeColor="background1" w:sz="4"/>
          <w:right w:val="single" w:color="FFFFFF" w:themeColor="background1" w:sz="4"/>
          <w:insideH w:val="single" w:color="FFFFFF" w:themeColor="background1" w:sz="4"/>
          <w:insideV w:val="single" w:color="FFFFFF" w:themeColor="background1" w:sz="4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39E75D1F" w:rsidTr="39E75D1F" w14:paraId="24611053">
        <w:trPr>
          <w:trHeight w:val="278"/>
        </w:trPr>
        <w:tc>
          <w:tcPr>
            <w:tcW w:w="1726" w:type="dxa"/>
            <w:tcBorders>
              <w:top w:val="single" w:color="FFFFFF" w:themeColor="background1" w:sz="4"/>
              <w:left w:val="single" w:color="FFFFFF" w:themeColor="background1" w:sz="4"/>
              <w:right w:val="nil"/>
            </w:tcBorders>
            <w:shd w:val="clear" w:color="auto" w:fill="70AD47" w:themeFill="accent6"/>
            <w:tcMar/>
          </w:tcPr>
          <w:p w:rsidR="39E75D1F" w:rsidP="39E75D1F" w:rsidRDefault="39E75D1F" w14:noSpellErr="1" w14:paraId="249B2922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9E75D1F" w:rsidR="39E75D1F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/>
              <w:left w:val="nil"/>
              <w:right w:val="single" w:color="FFFFFF" w:themeColor="background1" w:sz="4"/>
            </w:tcBorders>
            <w:shd w:val="clear" w:color="auto" w:fill="70AD47" w:themeFill="accent6"/>
            <w:tcMar/>
          </w:tcPr>
          <w:p w:rsidR="39E75D1F" w:rsidP="39E75D1F" w:rsidRDefault="39E75D1F" w14:noSpellErr="1" w14:paraId="28C3CC6E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9E75D1F" w:rsidR="39E75D1F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Realizar cancelamento de disciplina.</w:t>
            </w:r>
          </w:p>
        </w:tc>
      </w:tr>
      <w:tr w:rsidR="39E75D1F" w:rsidTr="39E75D1F" w14:paraId="4FBBE343">
        <w:trPr>
          <w:trHeight w:val="413"/>
        </w:trPr>
        <w:tc>
          <w:tcPr>
            <w:tcW w:w="1726" w:type="dxa"/>
            <w:shd w:val="clear" w:color="auto" w:fill="C5E0B3" w:themeFill="accent6" w:themeFillTint="66"/>
            <w:tcMar/>
          </w:tcPr>
          <w:p w:rsidR="39E75D1F" w:rsidP="39E75D1F" w:rsidRDefault="39E75D1F" w14:noSpellErr="1" w14:paraId="24366D6E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9E75D1F" w:rsidRDefault="39E75D1F" w14:paraId="287F1EB2" w14:textId="7E952FFA">
            <w:r w:rsidR="39E75D1F">
              <w:rPr/>
              <w:t>( x )  Essencial                (   ) Importante       (   ) Desejável</w:t>
            </w:r>
          </w:p>
        </w:tc>
      </w:tr>
      <w:tr w:rsidR="39E75D1F" w:rsidTr="39E75D1F" w14:paraId="30E87910">
        <w:trPr>
          <w:trHeight w:val="848"/>
        </w:trPr>
        <w:tc>
          <w:tcPr>
            <w:tcW w:w="1726" w:type="dxa"/>
            <w:shd w:val="clear" w:color="auto" w:fill="C5E0B3" w:themeFill="accent6" w:themeFillTint="66"/>
            <w:tcMar/>
          </w:tcPr>
          <w:p w:rsidR="39E75D1F" w:rsidP="39E75D1F" w:rsidRDefault="39E75D1F" w14:noSpellErr="1" w14:paraId="499D2C30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9E75D1F" w:rsidP="39E75D1F" w:rsidRDefault="39E75D1F" w14:paraId="7BF37FB8" w14:textId="386942C3">
            <w:pPr>
              <w:pStyle w:val="Normal"/>
            </w:pPr>
            <w:r w:rsidRPr="39E75D1F" w:rsidR="39E75D1F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  <w:t>Permite que um usuário com permissões adequadas remova um produto existente do sistema de gerenciamento da loja.</w:t>
            </w:r>
          </w:p>
        </w:tc>
      </w:tr>
      <w:tr w:rsidR="39E75D1F" w:rsidTr="39E75D1F" w14:paraId="5731D792">
        <w:trPr>
          <w:trHeight w:val="566"/>
        </w:trPr>
        <w:tc>
          <w:tcPr>
            <w:tcW w:w="1726" w:type="dxa"/>
            <w:shd w:val="clear" w:color="auto" w:fill="E2EFD9" w:themeFill="accent6" w:themeFillTint="33"/>
            <w:tcMar/>
          </w:tcPr>
          <w:p w:rsidR="39E75D1F" w:rsidP="39E75D1F" w:rsidRDefault="39E75D1F" w14:noSpellErr="1" w14:paraId="01202397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9E75D1F" w:rsidP="39E75D1F" w:rsidRDefault="39E75D1F" w14:paraId="7BDC8102" w14:textId="000E9EA6">
            <w:pPr>
              <w:pStyle w:val="Normal"/>
            </w:pPr>
            <w:r w:rsidRPr="39E75D1F" w:rsidR="39E75D1F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  <w:t>O usuário deve estar autenticado e ter permissões para excluir produtos. O produto a ser excluído deve existir no sistema</w:t>
            </w:r>
          </w:p>
        </w:tc>
      </w:tr>
      <w:tr w:rsidR="39E75D1F" w:rsidTr="39E75D1F" w14:paraId="6BAA3BFA">
        <w:trPr>
          <w:trHeight w:val="566"/>
        </w:trPr>
        <w:tc>
          <w:tcPr>
            <w:tcW w:w="1726" w:type="dxa"/>
            <w:shd w:val="clear" w:color="auto" w:fill="C5E0B3" w:themeFill="accent6" w:themeFillTint="66"/>
            <w:tcMar/>
          </w:tcPr>
          <w:p w:rsidR="39E75D1F" w:rsidP="39E75D1F" w:rsidRDefault="39E75D1F" w14:noSpellErr="1" w14:paraId="2D579134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9E75D1F" w:rsidP="39E75D1F" w:rsidRDefault="39E75D1F" w14:paraId="1A0D9D60" w14:textId="51C3534D">
            <w:pPr>
              <w:pStyle w:val="Normal"/>
            </w:pPr>
            <w:r w:rsidRPr="39E75D1F" w:rsidR="39E75D1F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  <w:t>O produto é removido do sistema e não está mais disponível para venda ou visualização no inventário.</w:t>
            </w:r>
          </w:p>
        </w:tc>
      </w:tr>
      <w:tr w:rsidR="39E75D1F" w:rsidTr="39E75D1F" w14:paraId="3037124D">
        <w:trPr>
          <w:trHeight w:val="348"/>
        </w:trPr>
        <w:tc>
          <w:tcPr>
            <w:tcW w:w="1726" w:type="dxa"/>
            <w:shd w:val="clear" w:color="auto" w:fill="E2EFD9" w:themeFill="accent6" w:themeFillTint="33"/>
            <w:tcMar/>
          </w:tcPr>
          <w:p w:rsidR="39E75D1F" w:rsidP="39E75D1F" w:rsidRDefault="39E75D1F" w14:noSpellErr="1" w14:paraId="67BA28E0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9E75D1F" w:rsidP="39E75D1F" w:rsidRDefault="39E75D1F" w14:paraId="1BDA3F1A" w14:textId="13D7E32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39E75D1F" w:rsidR="39E75D1F">
              <w:rPr>
                <w:b w:val="1"/>
                <w:bCs w:val="1"/>
              </w:rPr>
              <w:t>Produto_Excluir</w:t>
            </w:r>
          </w:p>
        </w:tc>
      </w:tr>
      <w:tr w:rsidR="39E75D1F" w:rsidTr="39E75D1F" w14:paraId="774B5602">
        <w:trPr>
          <w:trHeight w:val="2035"/>
        </w:trPr>
        <w:tc>
          <w:tcPr>
            <w:tcW w:w="1726" w:type="dxa"/>
            <w:shd w:val="clear" w:color="auto" w:fill="C5E0B3" w:themeFill="accent6" w:themeFillTint="66"/>
            <w:tcMar/>
          </w:tcPr>
          <w:p w:rsidR="39E75D1F" w:rsidP="39E75D1F" w:rsidRDefault="39E75D1F" w14:noSpellErr="1" w14:paraId="4CD1D64C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tcMar/>
          </w:tcPr>
          <w:p w:rsidR="39E75D1F" w:rsidRDefault="39E75D1F" w14:paraId="7CEE74C2" w14:textId="01EE51FE">
            <w:r w:rsidRPr="39E75D1F" w:rsidR="39E75D1F">
              <w:rPr>
                <w:b w:val="1"/>
                <w:bCs w:val="1"/>
              </w:rPr>
              <w:t>Admin</w:t>
            </w:r>
            <w:r w:rsidR="39E75D1F">
              <w:rPr/>
              <w:t>:</w:t>
            </w:r>
          </w:p>
          <w:p w:rsidR="39E75D1F" w:rsidRDefault="39E75D1F" w14:noSpellErr="1" w14:paraId="67C4545F"/>
          <w:p w:rsidR="39E75D1F" w:rsidP="39E75D1F" w:rsidRDefault="39E75D1F" w14:paraId="6072BA42" w14:textId="09D9809B">
            <w:pPr>
              <w:pStyle w:val="Normal"/>
            </w:pPr>
            <w:r w:rsidR="39E75D1F">
              <w:rPr/>
              <w:t>1.  acessa a lista de produtos e seleciona o produto que deseja excluir</w:t>
            </w:r>
          </w:p>
          <w:p w:rsidR="39E75D1F" w:rsidRDefault="39E75D1F" w14:noSpellErr="1" w14:paraId="18662E62"/>
          <w:p w:rsidR="39E75D1F" w:rsidP="39E75D1F" w:rsidRDefault="39E75D1F" w14:paraId="031EA6FB" w14:textId="2638DB78">
            <w:pPr>
              <w:pStyle w:val="Normal"/>
            </w:pPr>
            <w:r w:rsidR="39E75D1F">
              <w:rPr/>
              <w:t>3. Confirma a exclusão clicando em "Excluir".</w:t>
            </w:r>
          </w:p>
          <w:p w:rsidR="39E75D1F" w:rsidRDefault="39E75D1F" w14:noSpellErr="1" w14:paraId="0647BF65"/>
          <w:p w:rsidR="39E75D1F" w:rsidRDefault="39E75D1F" w14:noSpellErr="1" w14:paraId="4594E151"/>
          <w:p w:rsidR="39E75D1F" w:rsidRDefault="39E75D1F" w14:noSpellErr="1" w14:paraId="3959D4C0"/>
          <w:p w:rsidR="39E75D1F" w:rsidRDefault="39E75D1F" w14:noSpellErr="1" w14:paraId="3652BEB7" w14:textId="738D2BBE"/>
        </w:tc>
        <w:tc>
          <w:tcPr>
            <w:tcW w:w="4628" w:type="dxa"/>
            <w:shd w:val="clear" w:color="auto" w:fill="C5E0B3" w:themeFill="accent6" w:themeFillTint="66"/>
            <w:tcMar/>
          </w:tcPr>
          <w:p w:rsidR="39E75D1F" w:rsidRDefault="39E75D1F" w14:noSpellErr="1" w14:paraId="30E0D7D8">
            <w:r w:rsidRPr="39E75D1F" w:rsidR="39E75D1F">
              <w:rPr>
                <w:b w:val="1"/>
                <w:bCs w:val="1"/>
              </w:rPr>
              <w:t>Sistema</w:t>
            </w:r>
            <w:r w:rsidR="39E75D1F">
              <w:rPr/>
              <w:t>:</w:t>
            </w:r>
          </w:p>
          <w:p w:rsidR="39E75D1F" w:rsidRDefault="39E75D1F" w14:noSpellErr="1" w14:paraId="42EED5E9"/>
          <w:p w:rsidR="39E75D1F" w:rsidP="39E75D1F" w:rsidRDefault="39E75D1F" w14:noSpellErr="1" w14:paraId="70CF2B96" w14:textId="33E3F4C1">
            <w:pPr>
              <w:pStyle w:val="Normal"/>
            </w:pPr>
          </w:p>
          <w:p w:rsidR="39E75D1F" w:rsidP="39E75D1F" w:rsidRDefault="39E75D1F" w14:paraId="6A8DB045" w14:textId="7092458E">
            <w:pPr>
              <w:pStyle w:val="Normal"/>
            </w:pPr>
          </w:p>
          <w:p w:rsidR="39E75D1F" w:rsidP="39E75D1F" w:rsidRDefault="39E75D1F" w14:paraId="5496DB02" w14:textId="4D210DD2">
            <w:pPr>
              <w:pStyle w:val="Normal"/>
            </w:pPr>
            <w:r w:rsidR="39E75D1F">
              <w:rPr/>
              <w:t>2. O sistema exibe uma tela de confirmação de exclusão</w:t>
            </w:r>
          </w:p>
          <w:p w:rsidR="39E75D1F" w:rsidRDefault="39E75D1F" w14:noSpellErr="1" w14:paraId="07FD2627"/>
          <w:p w:rsidR="39E75D1F" w:rsidP="39E75D1F" w:rsidRDefault="39E75D1F" w14:paraId="1FA26DDD" w14:textId="74D9E049">
            <w:pPr>
              <w:pStyle w:val="Normal"/>
            </w:pPr>
            <w:r w:rsidR="39E75D1F">
              <w:rPr/>
              <w:t>4. Remove o produto do banco de dados.</w:t>
            </w:r>
          </w:p>
          <w:p w:rsidR="39E75D1F" w:rsidRDefault="39E75D1F" w14:noSpellErr="1" w14:paraId="18B5977D"/>
          <w:p w:rsidR="39E75D1F" w:rsidP="39E75D1F" w:rsidRDefault="39E75D1F" w14:paraId="11685CBE" w14:textId="27A299C2">
            <w:pPr>
              <w:pStyle w:val="Normal"/>
            </w:pPr>
            <w:r w:rsidR="39E75D1F">
              <w:rPr/>
              <w:t>5. E</w:t>
            </w:r>
            <w:r w:rsidR="39E75D1F">
              <w:rPr/>
              <w:t>xibe</w:t>
            </w:r>
            <w:r w:rsidR="39E75D1F">
              <w:rPr/>
              <w:t xml:space="preserve"> uma mensagem de confirmação de que o produto foi excluído com sucesso</w:t>
            </w:r>
          </w:p>
          <w:p w:rsidR="39E75D1F" w:rsidP="39E75D1F" w:rsidRDefault="39E75D1F" w14:paraId="0FFEB2F3" w14:textId="30F6ABA0">
            <w:pPr>
              <w:pStyle w:val="Normal"/>
            </w:pPr>
          </w:p>
          <w:p w:rsidR="39E75D1F" w:rsidP="39E75D1F" w:rsidRDefault="39E75D1F" w14:paraId="2503D233" w14:textId="7B44D7F8">
            <w:pPr>
              <w:pStyle w:val="Normal"/>
            </w:pPr>
            <w:r w:rsidR="39E75D1F">
              <w:rPr/>
              <w:t xml:space="preserve">6. O produto não aparece mais na lista de produtos e não está mais disponível para venda </w:t>
            </w:r>
          </w:p>
          <w:p w:rsidR="39E75D1F" w:rsidP="39E75D1F" w:rsidRDefault="39E75D1F" w14:noSpellErr="1" w14:paraId="79C17344" w14:textId="472F7A70">
            <w:pPr>
              <w:pStyle w:val="Normal"/>
            </w:pPr>
          </w:p>
          <w:p w:rsidR="39E75D1F" w:rsidRDefault="39E75D1F" w14:noSpellErr="1" w14:paraId="4E2B8509"/>
        </w:tc>
      </w:tr>
      <w:tr w:rsidR="39E75D1F" w:rsidTr="39E75D1F" w14:paraId="1F744E69">
        <w:trPr>
          <w:trHeight w:val="935"/>
        </w:trPr>
        <w:tc>
          <w:tcPr>
            <w:tcW w:w="1726" w:type="dxa"/>
            <w:shd w:val="clear" w:color="auto" w:fill="E2EFD9" w:themeFill="accent6" w:themeFillTint="33"/>
            <w:tcMar/>
          </w:tcPr>
          <w:p w:rsidR="39E75D1F" w:rsidP="39E75D1F" w:rsidRDefault="39E75D1F" w14:noSpellErr="1" w14:paraId="4E087955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tcMar/>
          </w:tcPr>
          <w:p w:rsidR="39E75D1F" w:rsidRDefault="39E75D1F" w14:noSpellErr="1" w14:paraId="198A2B77">
            <w:r w:rsidRPr="39E75D1F" w:rsidR="39E75D1F">
              <w:rPr>
                <w:b w:val="1"/>
                <w:bCs w:val="1"/>
              </w:rPr>
              <w:t>Aluno</w:t>
            </w:r>
            <w:r w:rsidR="39E75D1F">
              <w:rPr/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tcMar/>
          </w:tcPr>
          <w:p w:rsidR="39E75D1F" w:rsidRDefault="39E75D1F" w14:noSpellErr="1" w14:paraId="7B8AFBCD">
            <w:r w:rsidRPr="39E75D1F" w:rsidR="39E75D1F">
              <w:rPr>
                <w:b w:val="1"/>
                <w:bCs w:val="1"/>
              </w:rPr>
              <w:t>Sistema</w:t>
            </w:r>
            <w:r w:rsidR="39E75D1F">
              <w:rPr/>
              <w:t>:</w:t>
            </w:r>
          </w:p>
          <w:p w:rsidR="39E75D1F" w:rsidP="39E75D1F" w:rsidRDefault="39E75D1F" w14:paraId="5BBF071F" w14:textId="11A20D21">
            <w:pPr>
              <w:pStyle w:val="Normal"/>
            </w:pPr>
            <w:r w:rsidR="39E75D1F">
              <w:rPr/>
              <w:t>4. Se o sistema encontra um problema ao tentar excluir o produto (por exemplo, falha na conexão com o banco de dados), ele exibe uma mensagem de erro.</w:t>
            </w:r>
          </w:p>
        </w:tc>
      </w:tr>
      <w:tr w:rsidR="39E75D1F" w:rsidTr="39E75D1F" w14:paraId="30B8164A">
        <w:trPr>
          <w:trHeight w:val="988"/>
        </w:trPr>
        <w:tc>
          <w:tcPr>
            <w:tcW w:w="1726" w:type="dxa"/>
            <w:shd w:val="clear" w:color="auto" w:fill="C5E0B3" w:themeFill="accent6" w:themeFillTint="66"/>
            <w:tcMar/>
          </w:tcPr>
          <w:p w:rsidR="39E75D1F" w:rsidP="39E75D1F" w:rsidRDefault="39E75D1F" w14:noSpellErr="1" w14:paraId="3F818DF6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9E75D1F" w:rsidRDefault="39E75D1F" w14:noSpellErr="1" w14:paraId="0B6D31C2"/>
          <w:p w:rsidR="39E75D1F" w:rsidP="39E75D1F" w:rsidRDefault="39E75D1F" w14:paraId="179D62F0" w14:textId="27BE1C13">
            <w:pPr>
              <w:pStyle w:val="Normal"/>
            </w:pPr>
            <w:r w:rsidR="39E75D1F">
              <w:rPr/>
              <w:t>1 – O produto deve ser removido de todas as listas e relatórios relacionados, garantindo que não haja inconsistências no sistema. s.</w:t>
            </w:r>
          </w:p>
          <w:p w:rsidR="39E75D1F" w:rsidRDefault="39E75D1F" w14:noSpellErr="1" w14:paraId="75161A40"/>
        </w:tc>
      </w:tr>
    </w:tbl>
    <w:p w:rsidR="39E75D1F" w:rsidP="39E75D1F" w:rsidRDefault="39E75D1F" w14:paraId="6DC8DF2C" w14:textId="0AB5F53B">
      <w:pPr>
        <w:pStyle w:val="TextoNormal"/>
        <w:ind w:left="0"/>
      </w:pPr>
    </w:p>
    <w:p w:rsidR="39E75D1F" w:rsidP="39E75D1F" w:rsidRDefault="39E75D1F" w14:paraId="2BB27A87" w14:textId="77A91770">
      <w:pPr>
        <w:pStyle w:val="TextoNormal"/>
        <w:ind w:left="0"/>
      </w:pPr>
    </w:p>
    <w:p w:rsidR="39E75D1F" w:rsidP="39E75D1F" w:rsidRDefault="39E75D1F" w14:paraId="7D5574C8" w14:textId="7AD74EEA">
      <w:pPr>
        <w:pStyle w:val="TextoNormal"/>
        <w:ind w:left="0"/>
      </w:pPr>
    </w:p>
    <w:p w:rsidR="39E75D1F" w:rsidP="39E75D1F" w:rsidRDefault="39E75D1F" w14:paraId="529441B3" w14:textId="226810DB">
      <w:pPr>
        <w:pStyle w:val="TextoNormal"/>
        <w:ind w:left="0"/>
      </w:pPr>
    </w:p>
    <w:p w:rsidR="39E75D1F" w:rsidP="39E75D1F" w:rsidRDefault="39E75D1F" w14:paraId="53D7DC98" w14:textId="065003D4">
      <w:pPr>
        <w:pStyle w:val="TextoNormal"/>
        <w:ind w:left="0"/>
      </w:pPr>
    </w:p>
    <w:p w:rsidR="39E75D1F" w:rsidP="39E75D1F" w:rsidRDefault="39E75D1F" w14:paraId="3EFBDDF0" w14:textId="2B86D9FD">
      <w:pPr>
        <w:pStyle w:val="TextoNormal"/>
        <w:ind w:left="0"/>
      </w:pPr>
    </w:p>
    <w:p w:rsidR="39E75D1F" w:rsidP="39E75D1F" w:rsidRDefault="39E75D1F" w14:paraId="5015B84E" w14:textId="72F08D3C">
      <w:pPr>
        <w:pStyle w:val="TextoNormal"/>
        <w:ind w:left="0"/>
      </w:pPr>
    </w:p>
    <w:p w:rsidR="39E75D1F" w:rsidP="39E75D1F" w:rsidRDefault="39E75D1F" w14:paraId="6B890531" w14:textId="5606519A">
      <w:pPr>
        <w:pStyle w:val="TextoNormal"/>
        <w:ind w:left="0"/>
      </w:pPr>
    </w:p>
    <w:p w:rsidR="39E75D1F" w:rsidP="39E75D1F" w:rsidRDefault="39E75D1F" w14:paraId="0BAFE2B1" w14:textId="3E3AEE48">
      <w:pPr>
        <w:pStyle w:val="TextoNormal"/>
        <w:ind w:left="0"/>
      </w:pPr>
    </w:p>
    <w:p w:rsidR="39E75D1F" w:rsidP="39E75D1F" w:rsidRDefault="39E75D1F" w14:paraId="766CF2C6" w14:textId="2F1E1DAE">
      <w:pPr>
        <w:pStyle w:val="Requisito"/>
        <w:numPr>
          <w:ilvl w:val="0"/>
          <w:numId w:val="0"/>
        </w:numPr>
      </w:pPr>
      <w:r w:rsidR="39E75D1F">
        <w:rPr/>
        <w:t>[RF004] &lt;Listar Produtos&gt;</w:t>
      </w:r>
    </w:p>
    <w:tbl>
      <w:tblPr>
        <w:tblW w:w="0" w:type="auto"/>
        <w:tblBorders>
          <w:top w:val="single" w:color="FFFFFF" w:themeColor="background1" w:sz="4"/>
          <w:left w:val="single" w:color="FFFFFF" w:themeColor="background1" w:sz="4"/>
          <w:bottom w:val="single" w:color="FFFFFF" w:themeColor="background1" w:sz="4"/>
          <w:right w:val="single" w:color="FFFFFF" w:themeColor="background1" w:sz="4"/>
          <w:insideH w:val="single" w:color="FFFFFF" w:themeColor="background1" w:sz="4"/>
          <w:insideV w:val="single" w:color="FFFFFF" w:themeColor="background1" w:sz="4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39E75D1F" w:rsidTr="39E75D1F" w14:paraId="688C9095">
        <w:trPr>
          <w:trHeight w:val="278"/>
        </w:trPr>
        <w:tc>
          <w:tcPr>
            <w:tcW w:w="1726" w:type="dxa"/>
            <w:tcBorders>
              <w:top w:val="single" w:color="FFFFFF" w:themeColor="background1" w:sz="4"/>
              <w:left w:val="single" w:color="FFFFFF" w:themeColor="background1" w:sz="4"/>
              <w:right w:val="nil"/>
            </w:tcBorders>
            <w:shd w:val="clear" w:color="auto" w:fill="70AD47" w:themeFill="accent6"/>
            <w:tcMar/>
          </w:tcPr>
          <w:p w:rsidR="39E75D1F" w:rsidP="39E75D1F" w:rsidRDefault="39E75D1F" w14:noSpellErr="1" w14:paraId="68B89120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9E75D1F" w:rsidR="39E75D1F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/>
              <w:left w:val="nil"/>
              <w:right w:val="single" w:color="FFFFFF" w:themeColor="background1" w:sz="4"/>
            </w:tcBorders>
            <w:shd w:val="clear" w:color="auto" w:fill="70AD47" w:themeFill="accent6"/>
            <w:tcMar/>
          </w:tcPr>
          <w:p w:rsidR="39E75D1F" w:rsidP="39E75D1F" w:rsidRDefault="39E75D1F" w14:noSpellErr="1" w14:paraId="567D6C88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9E75D1F" w:rsidR="39E75D1F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Realizar cancelamento de disciplina.</w:t>
            </w:r>
          </w:p>
        </w:tc>
      </w:tr>
      <w:tr w:rsidR="39E75D1F" w:rsidTr="39E75D1F" w14:paraId="53439664">
        <w:trPr>
          <w:trHeight w:val="413"/>
        </w:trPr>
        <w:tc>
          <w:tcPr>
            <w:tcW w:w="1726" w:type="dxa"/>
            <w:shd w:val="clear" w:color="auto" w:fill="C5E0B3" w:themeFill="accent6" w:themeFillTint="66"/>
            <w:tcMar/>
          </w:tcPr>
          <w:p w:rsidR="39E75D1F" w:rsidP="39E75D1F" w:rsidRDefault="39E75D1F" w14:noSpellErr="1" w14:paraId="17B961F9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9E75D1F" w:rsidRDefault="39E75D1F" w14:paraId="1C01A82F" w14:textId="7E952FFA">
            <w:r w:rsidR="39E75D1F">
              <w:rPr/>
              <w:t>( x )  Essencial                (   ) Importante       (   ) Desejável</w:t>
            </w:r>
          </w:p>
        </w:tc>
      </w:tr>
      <w:tr w:rsidR="39E75D1F" w:rsidTr="39E75D1F" w14:paraId="56205CEB">
        <w:trPr>
          <w:trHeight w:val="848"/>
        </w:trPr>
        <w:tc>
          <w:tcPr>
            <w:tcW w:w="1726" w:type="dxa"/>
            <w:shd w:val="clear" w:color="auto" w:fill="C5E0B3" w:themeFill="accent6" w:themeFillTint="66"/>
            <w:tcMar/>
          </w:tcPr>
          <w:p w:rsidR="39E75D1F" w:rsidP="39E75D1F" w:rsidRDefault="39E75D1F" w14:noSpellErr="1" w14:paraId="4F08D980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9E75D1F" w:rsidP="39E75D1F" w:rsidRDefault="39E75D1F" w14:paraId="0D127265" w14:textId="4E55F759">
            <w:pPr>
              <w:pStyle w:val="Normal"/>
            </w:pPr>
            <w:r w:rsidRPr="39E75D1F" w:rsidR="39E75D1F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  <w:t>Permite que um usuário visualize a lista de produtos disponíveis no sistema de gerenciamento da loja.</w:t>
            </w:r>
          </w:p>
        </w:tc>
      </w:tr>
      <w:tr w:rsidR="39E75D1F" w:rsidTr="39E75D1F" w14:paraId="26C3C3E1">
        <w:trPr>
          <w:trHeight w:val="566"/>
        </w:trPr>
        <w:tc>
          <w:tcPr>
            <w:tcW w:w="1726" w:type="dxa"/>
            <w:shd w:val="clear" w:color="auto" w:fill="E2EFD9" w:themeFill="accent6" w:themeFillTint="33"/>
            <w:tcMar/>
          </w:tcPr>
          <w:p w:rsidR="39E75D1F" w:rsidP="39E75D1F" w:rsidRDefault="39E75D1F" w14:noSpellErr="1" w14:paraId="3CCAE39B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9E75D1F" w:rsidP="39E75D1F" w:rsidRDefault="39E75D1F" w14:paraId="0D5D5A35" w14:textId="2143760B">
            <w:pPr>
              <w:pStyle w:val="Normal"/>
            </w:pPr>
            <w:r w:rsidRPr="39E75D1F" w:rsidR="39E75D1F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  <w:t>O usuário deve estar autenticado no sistema.</w:t>
            </w:r>
          </w:p>
        </w:tc>
      </w:tr>
      <w:tr w:rsidR="39E75D1F" w:rsidTr="39E75D1F" w14:paraId="68898F8B">
        <w:trPr>
          <w:trHeight w:val="566"/>
        </w:trPr>
        <w:tc>
          <w:tcPr>
            <w:tcW w:w="1726" w:type="dxa"/>
            <w:shd w:val="clear" w:color="auto" w:fill="C5E0B3" w:themeFill="accent6" w:themeFillTint="66"/>
            <w:tcMar/>
          </w:tcPr>
          <w:p w:rsidR="39E75D1F" w:rsidP="39E75D1F" w:rsidRDefault="39E75D1F" w14:noSpellErr="1" w14:paraId="36C9EB92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9E75D1F" w:rsidP="39E75D1F" w:rsidRDefault="39E75D1F" w14:paraId="04A219CE" w14:textId="1F9A6797">
            <w:pPr>
              <w:pStyle w:val="Normal"/>
            </w:pPr>
            <w:r w:rsidRPr="39E75D1F" w:rsidR="39E75D1F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  <w:t>O usuário visualiza uma lista atualizada de produtos disponíveis, com detalhes como nome, descrição, preço e quantidade em estoque.</w:t>
            </w:r>
          </w:p>
        </w:tc>
      </w:tr>
      <w:tr w:rsidR="39E75D1F" w:rsidTr="39E75D1F" w14:paraId="364B75A5">
        <w:trPr>
          <w:trHeight w:val="348"/>
        </w:trPr>
        <w:tc>
          <w:tcPr>
            <w:tcW w:w="1726" w:type="dxa"/>
            <w:shd w:val="clear" w:color="auto" w:fill="E2EFD9" w:themeFill="accent6" w:themeFillTint="33"/>
            <w:tcMar/>
          </w:tcPr>
          <w:p w:rsidR="39E75D1F" w:rsidP="39E75D1F" w:rsidRDefault="39E75D1F" w14:noSpellErr="1" w14:paraId="5FE926BC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9E75D1F" w:rsidP="39E75D1F" w:rsidRDefault="39E75D1F" w14:paraId="78952D26" w14:textId="305988ED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Login</w:t>
            </w:r>
          </w:p>
        </w:tc>
      </w:tr>
      <w:tr w:rsidR="39E75D1F" w:rsidTr="39E75D1F" w14:paraId="77BD1DF1">
        <w:trPr>
          <w:trHeight w:val="2715"/>
        </w:trPr>
        <w:tc>
          <w:tcPr>
            <w:tcW w:w="1726" w:type="dxa"/>
            <w:shd w:val="clear" w:color="auto" w:fill="C5E0B3" w:themeFill="accent6" w:themeFillTint="66"/>
            <w:tcMar/>
          </w:tcPr>
          <w:p w:rsidR="39E75D1F" w:rsidP="39E75D1F" w:rsidRDefault="39E75D1F" w14:noSpellErr="1" w14:paraId="150639DE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tcMar/>
          </w:tcPr>
          <w:p w:rsidR="39E75D1F" w:rsidRDefault="39E75D1F" w14:paraId="374597C5" w14:textId="01EE51FE">
            <w:r w:rsidRPr="39E75D1F" w:rsidR="39E75D1F">
              <w:rPr>
                <w:b w:val="1"/>
                <w:bCs w:val="1"/>
              </w:rPr>
              <w:t>Admin</w:t>
            </w:r>
            <w:r w:rsidR="39E75D1F">
              <w:rPr/>
              <w:t>:</w:t>
            </w:r>
          </w:p>
          <w:p w:rsidR="39E75D1F" w:rsidRDefault="39E75D1F" w14:noSpellErr="1" w14:paraId="443D4A9F"/>
          <w:p w:rsidR="39E75D1F" w:rsidP="39E75D1F" w:rsidRDefault="39E75D1F" w14:paraId="73DF973A" w14:textId="74EB373F">
            <w:pPr>
              <w:pStyle w:val="Normal"/>
            </w:pPr>
            <w:r w:rsidR="39E75D1F">
              <w:rPr/>
              <w:t>1.  acessa a seção de produtos do sistema</w:t>
            </w:r>
          </w:p>
          <w:p w:rsidR="39E75D1F" w:rsidRDefault="39E75D1F" w14:noSpellErr="1" w14:paraId="1D5157A1"/>
          <w:p w:rsidR="39E75D1F" w:rsidP="39E75D1F" w:rsidRDefault="39E75D1F" w14:paraId="20B32A5E" w14:textId="11BC679A">
            <w:pPr>
              <w:pStyle w:val="Normal"/>
            </w:pPr>
            <w:r w:rsidR="39E75D1F">
              <w:rPr/>
              <w:t>3. O usuário pode utilizar filtros e opções de ordenação para refinar a lista conforme necessário</w:t>
            </w:r>
          </w:p>
          <w:p w:rsidR="39E75D1F" w:rsidRDefault="39E75D1F" w14:noSpellErr="1" w14:paraId="26047D1B"/>
          <w:p w:rsidR="39E75D1F" w:rsidRDefault="39E75D1F" w14:noSpellErr="1" w14:paraId="3350D721"/>
          <w:p w:rsidR="39E75D1F" w:rsidRDefault="39E75D1F" w14:noSpellErr="1" w14:paraId="53C29C59"/>
          <w:p w:rsidR="39E75D1F" w:rsidRDefault="39E75D1F" w14:noSpellErr="1" w14:paraId="06E79A0A" w14:textId="738D2BBE"/>
        </w:tc>
        <w:tc>
          <w:tcPr>
            <w:tcW w:w="4628" w:type="dxa"/>
            <w:shd w:val="clear" w:color="auto" w:fill="C5E0B3" w:themeFill="accent6" w:themeFillTint="66"/>
            <w:tcMar/>
          </w:tcPr>
          <w:p w:rsidR="39E75D1F" w:rsidRDefault="39E75D1F" w14:noSpellErr="1" w14:paraId="60A2896A">
            <w:r w:rsidRPr="39E75D1F" w:rsidR="39E75D1F">
              <w:rPr>
                <w:b w:val="1"/>
                <w:bCs w:val="1"/>
              </w:rPr>
              <w:t>Sistema</w:t>
            </w:r>
            <w:r w:rsidR="39E75D1F">
              <w:rPr/>
              <w:t>:</w:t>
            </w:r>
          </w:p>
          <w:p w:rsidR="39E75D1F" w:rsidP="39E75D1F" w:rsidRDefault="39E75D1F" w14:noSpellErr="1" w14:paraId="5F7F8E15" w14:textId="0EA515F3">
            <w:pPr>
              <w:pStyle w:val="Normal"/>
            </w:pPr>
          </w:p>
          <w:p w:rsidR="39E75D1F" w:rsidP="39E75D1F" w:rsidRDefault="39E75D1F" w14:paraId="44F7D8C3" w14:textId="1EBD4DC4">
            <w:pPr>
              <w:pStyle w:val="Normal"/>
            </w:pPr>
          </w:p>
          <w:p w:rsidR="39E75D1F" w:rsidP="39E75D1F" w:rsidRDefault="39E75D1F" w14:paraId="4B6D867E" w14:textId="1F16F507">
            <w:pPr>
              <w:pStyle w:val="Normal"/>
            </w:pPr>
          </w:p>
          <w:p w:rsidR="39E75D1F" w:rsidP="39E75D1F" w:rsidRDefault="39E75D1F" w14:paraId="372E2709" w14:textId="057B259B">
            <w:pPr>
              <w:pStyle w:val="Normal"/>
            </w:pPr>
            <w:r w:rsidR="39E75D1F">
              <w:rPr/>
              <w:t>2.O sistema exibe a lista de produtos disponíveis, incluindo detalhes como nome, descrição, preço e quantidade em estoque.</w:t>
            </w:r>
          </w:p>
          <w:p w:rsidR="39E75D1F" w:rsidRDefault="39E75D1F" w14:noSpellErr="1" w14:paraId="24CC538C"/>
          <w:p w:rsidR="39E75D1F" w:rsidP="39E75D1F" w:rsidRDefault="39E75D1F" w14:paraId="79DEDE30" w14:textId="1F0C65D1">
            <w:pPr>
              <w:pStyle w:val="Normal"/>
            </w:pPr>
          </w:p>
          <w:p w:rsidR="39E75D1F" w:rsidRDefault="39E75D1F" w14:noSpellErr="1" w14:paraId="1DA819F0"/>
        </w:tc>
      </w:tr>
      <w:tr w:rsidR="39E75D1F" w:rsidTr="39E75D1F" w14:paraId="61A43A78">
        <w:trPr>
          <w:trHeight w:val="935"/>
        </w:trPr>
        <w:tc>
          <w:tcPr>
            <w:tcW w:w="1726" w:type="dxa"/>
            <w:shd w:val="clear" w:color="auto" w:fill="E2EFD9" w:themeFill="accent6" w:themeFillTint="33"/>
            <w:tcMar/>
          </w:tcPr>
          <w:p w:rsidR="39E75D1F" w:rsidP="39E75D1F" w:rsidRDefault="39E75D1F" w14:noSpellErr="1" w14:paraId="2463BD34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tcMar/>
          </w:tcPr>
          <w:p w:rsidR="39E75D1F" w:rsidRDefault="39E75D1F" w14:noSpellErr="1" w14:paraId="1B07621A">
            <w:r w:rsidRPr="39E75D1F" w:rsidR="39E75D1F">
              <w:rPr>
                <w:b w:val="1"/>
                <w:bCs w:val="1"/>
              </w:rPr>
              <w:t>Aluno</w:t>
            </w:r>
            <w:r w:rsidR="39E75D1F">
              <w:rPr/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tcMar/>
          </w:tcPr>
          <w:p w:rsidR="39E75D1F" w:rsidRDefault="39E75D1F" w14:noSpellErr="1" w14:paraId="7E9CC6EE">
            <w:r w:rsidRPr="39E75D1F" w:rsidR="39E75D1F">
              <w:rPr>
                <w:b w:val="1"/>
                <w:bCs w:val="1"/>
              </w:rPr>
              <w:t>Sistema</w:t>
            </w:r>
            <w:r w:rsidR="39E75D1F">
              <w:rPr/>
              <w:t>:</w:t>
            </w:r>
          </w:p>
          <w:p w:rsidR="39E75D1F" w:rsidP="39E75D1F" w:rsidRDefault="39E75D1F" w14:paraId="038A7B4A" w14:textId="7DE35B4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9E75D1F">
              <w:rPr/>
              <w:t>2. Se o sistema encontrar um problema ao tentar recuperar os dados dos produtos (por exemplo, falha na conexão com o banco de dados), ele exibe uma mensagem de erro.</w:t>
            </w:r>
          </w:p>
        </w:tc>
      </w:tr>
      <w:tr w:rsidR="39E75D1F" w:rsidTr="39E75D1F" w14:paraId="2454E2A6">
        <w:trPr>
          <w:trHeight w:val="988"/>
        </w:trPr>
        <w:tc>
          <w:tcPr>
            <w:tcW w:w="1726" w:type="dxa"/>
            <w:shd w:val="clear" w:color="auto" w:fill="C5E0B3" w:themeFill="accent6" w:themeFillTint="66"/>
            <w:tcMar/>
          </w:tcPr>
          <w:p w:rsidR="39E75D1F" w:rsidP="39E75D1F" w:rsidRDefault="39E75D1F" w14:noSpellErr="1" w14:paraId="63C49769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9E75D1F" w:rsidRDefault="39E75D1F" w14:noSpellErr="1" w14:paraId="62667CA9"/>
          <w:p w:rsidR="39E75D1F" w:rsidP="39E75D1F" w:rsidRDefault="39E75D1F" w14:paraId="1506E885" w14:textId="5BFC78C8">
            <w:pPr>
              <w:pStyle w:val="Normal"/>
            </w:pPr>
            <w:r w:rsidR="39E75D1F">
              <w:rPr/>
              <w:t>1 – A lista de produtos deve ser atualizada em tempo real para refletir quaisquer alterações feitas no inventário, como adições, edições ou exclusões de produtos.</w:t>
            </w:r>
          </w:p>
          <w:p w:rsidR="39E75D1F" w:rsidRDefault="39E75D1F" w14:noSpellErr="1" w14:paraId="149EFD87"/>
        </w:tc>
      </w:tr>
    </w:tbl>
    <w:p w:rsidR="39E75D1F" w:rsidP="39E75D1F" w:rsidRDefault="39E75D1F" w14:paraId="20A9B2C2" w14:textId="6CFBE505">
      <w:pPr>
        <w:pStyle w:val="TextoNormal"/>
        <w:ind w:left="0"/>
      </w:pPr>
    </w:p>
    <w:p w:rsidR="39E75D1F" w:rsidP="39E75D1F" w:rsidRDefault="39E75D1F" w14:paraId="72F0C690" w14:textId="59682583">
      <w:pPr>
        <w:pStyle w:val="TextoNormal"/>
        <w:ind w:left="0"/>
      </w:pPr>
    </w:p>
    <w:p w:rsidR="39E75D1F" w:rsidP="39E75D1F" w:rsidRDefault="39E75D1F" w14:paraId="79F15053" w14:textId="572490DC">
      <w:pPr>
        <w:pStyle w:val="TextoNormal"/>
        <w:ind w:left="0"/>
      </w:pPr>
    </w:p>
    <w:p w:rsidR="39E75D1F" w:rsidP="39E75D1F" w:rsidRDefault="39E75D1F" w14:paraId="484D6519" w14:textId="5377A305">
      <w:pPr>
        <w:pStyle w:val="TextoNormal"/>
        <w:ind w:left="0"/>
      </w:pPr>
    </w:p>
    <w:p w:rsidR="39E75D1F" w:rsidP="39E75D1F" w:rsidRDefault="39E75D1F" w14:paraId="6026FEF1" w14:textId="7DBBEC5B">
      <w:pPr>
        <w:pStyle w:val="TextoNormal"/>
        <w:ind w:left="0"/>
      </w:pPr>
    </w:p>
    <w:p w:rsidR="39E75D1F" w:rsidP="39E75D1F" w:rsidRDefault="39E75D1F" w14:paraId="584D56B5" w14:textId="757D64C3">
      <w:pPr>
        <w:pStyle w:val="TextoNormal"/>
        <w:ind w:left="0"/>
      </w:pPr>
    </w:p>
    <w:p w:rsidR="39E75D1F" w:rsidP="39E75D1F" w:rsidRDefault="39E75D1F" w14:paraId="1F85EE36" w14:textId="69EC51CC">
      <w:pPr>
        <w:pStyle w:val="TextoNormal"/>
        <w:ind w:left="0"/>
      </w:pPr>
    </w:p>
    <w:p w:rsidR="39E75D1F" w:rsidP="39E75D1F" w:rsidRDefault="39E75D1F" w14:paraId="73F87818" w14:textId="14B9FA62">
      <w:pPr>
        <w:pStyle w:val="TextoNormal"/>
        <w:ind w:left="0"/>
      </w:pPr>
    </w:p>
    <w:p w:rsidR="39E75D1F" w:rsidP="39E75D1F" w:rsidRDefault="39E75D1F" w14:paraId="6D5DC5D2" w14:textId="54A0634C">
      <w:pPr>
        <w:pStyle w:val="TextoNormal"/>
        <w:ind w:left="0"/>
      </w:pPr>
    </w:p>
    <w:p w:rsidR="39E75D1F" w:rsidP="39E75D1F" w:rsidRDefault="39E75D1F" w14:paraId="3A4BE4A0" w14:textId="7B641F47">
      <w:pPr>
        <w:pStyle w:val="TextoNormal"/>
        <w:ind w:left="0"/>
      </w:pPr>
    </w:p>
    <w:p w:rsidR="39E75D1F" w:rsidP="39E75D1F" w:rsidRDefault="39E75D1F" w14:paraId="07CEAEC5" w14:textId="4E0F0391">
      <w:pPr>
        <w:pStyle w:val="TextoNormal"/>
        <w:ind w:left="0"/>
      </w:pPr>
    </w:p>
    <w:p w:rsidR="39E75D1F" w:rsidP="39E75D1F" w:rsidRDefault="39E75D1F" w14:paraId="1F0899EF" w14:textId="500A4252">
      <w:pPr>
        <w:pStyle w:val="TextoNormal"/>
        <w:ind w:left="0"/>
      </w:pPr>
    </w:p>
    <w:p w:rsidR="39E75D1F" w:rsidP="39E75D1F" w:rsidRDefault="39E75D1F" w14:paraId="4FBA3F68" w14:textId="61C7E888">
      <w:pPr>
        <w:pStyle w:val="Ttulo2"/>
        <w:rPr/>
      </w:pPr>
      <w:r w:rsidR="39E75D1F">
        <w:rPr/>
        <w:t>Vendas</w:t>
      </w:r>
    </w:p>
    <w:p w:rsidR="39E75D1F" w:rsidP="39E75D1F" w:rsidRDefault="39E75D1F" w14:paraId="4CC9E1FE" w14:textId="328BF742">
      <w:pPr>
        <w:pStyle w:val="Requisito"/>
        <w:numPr>
          <w:ilvl w:val="0"/>
          <w:numId w:val="0"/>
        </w:numPr>
      </w:pPr>
      <w:r w:rsidR="39E75D1F">
        <w:rPr/>
        <w:t>[RF014] &lt;Adicionar Produto&gt;</w:t>
      </w:r>
    </w:p>
    <w:tbl>
      <w:tblPr>
        <w:tblW w:w="0" w:type="auto"/>
        <w:tblBorders>
          <w:top w:val="single" w:color="FFFFFF" w:themeColor="background1" w:sz="4"/>
          <w:left w:val="single" w:color="FFFFFF" w:themeColor="background1" w:sz="4"/>
          <w:bottom w:val="single" w:color="FFFFFF" w:themeColor="background1" w:sz="4"/>
          <w:right w:val="single" w:color="FFFFFF" w:themeColor="background1" w:sz="4"/>
          <w:insideH w:val="single" w:color="FFFFFF" w:themeColor="background1" w:sz="4"/>
          <w:insideV w:val="single" w:color="FFFFFF" w:themeColor="background1" w:sz="4"/>
        </w:tblBorders>
        <w:tblLook w:val="0420" w:firstRow="1" w:lastRow="0" w:firstColumn="0" w:lastColumn="0" w:noHBand="0" w:noVBand="1"/>
      </w:tblPr>
      <w:tblGrid>
        <w:gridCol w:w="1726"/>
        <w:gridCol w:w="2721"/>
        <w:gridCol w:w="4628"/>
      </w:tblGrid>
      <w:tr w:rsidR="39E75D1F" w:rsidTr="39E75D1F" w14:paraId="099BA6FA">
        <w:trPr>
          <w:trHeight w:val="278"/>
        </w:trPr>
        <w:tc>
          <w:tcPr>
            <w:tcW w:w="1726" w:type="dxa"/>
            <w:tcBorders>
              <w:top w:val="single" w:color="FFFFFF" w:themeColor="background1" w:sz="4"/>
              <w:left w:val="single" w:color="FFFFFF" w:themeColor="background1" w:sz="4"/>
              <w:right w:val="nil"/>
            </w:tcBorders>
            <w:shd w:val="clear" w:color="auto" w:fill="70AD47" w:themeFill="accent6"/>
            <w:tcMar/>
          </w:tcPr>
          <w:p w:rsidR="39E75D1F" w:rsidP="39E75D1F" w:rsidRDefault="39E75D1F" w14:noSpellErr="1" w14:paraId="27427BB7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9E75D1F" w:rsidR="39E75D1F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RF 001</w:t>
            </w:r>
          </w:p>
        </w:tc>
        <w:tc>
          <w:tcPr>
            <w:tcW w:w="7349" w:type="dxa"/>
            <w:gridSpan w:val="2"/>
            <w:tcBorders>
              <w:top w:val="single" w:color="FFFFFF" w:themeColor="background1" w:sz="4"/>
              <w:left w:val="nil"/>
              <w:right w:val="single" w:color="FFFFFF" w:themeColor="background1" w:sz="4"/>
            </w:tcBorders>
            <w:shd w:val="clear" w:color="auto" w:fill="70AD47" w:themeFill="accent6"/>
            <w:tcMar/>
          </w:tcPr>
          <w:p w:rsidR="39E75D1F" w:rsidP="39E75D1F" w:rsidRDefault="39E75D1F" w14:noSpellErr="1" w14:paraId="51D97653">
            <w:pPr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</w:pPr>
            <w:r w:rsidRPr="39E75D1F" w:rsidR="39E75D1F">
              <w:rPr>
                <w:b w:val="1"/>
                <w:bCs w:val="1"/>
                <w:color w:val="FFFFFF" w:themeColor="background1" w:themeTint="FF" w:themeShade="FF"/>
                <w:sz w:val="24"/>
                <w:szCs w:val="24"/>
              </w:rPr>
              <w:t>Realizar cancelamento de disciplina.</w:t>
            </w:r>
          </w:p>
        </w:tc>
      </w:tr>
      <w:tr w:rsidR="39E75D1F" w:rsidTr="39E75D1F" w14:paraId="056B8119">
        <w:trPr>
          <w:trHeight w:val="413"/>
        </w:trPr>
        <w:tc>
          <w:tcPr>
            <w:tcW w:w="1726" w:type="dxa"/>
            <w:shd w:val="clear" w:color="auto" w:fill="C5E0B3" w:themeFill="accent6" w:themeFillTint="66"/>
            <w:tcMar/>
          </w:tcPr>
          <w:p w:rsidR="39E75D1F" w:rsidP="39E75D1F" w:rsidRDefault="39E75D1F" w14:noSpellErr="1" w14:paraId="1264CB36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 xml:space="preserve">Prioridade: 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9E75D1F" w:rsidRDefault="39E75D1F" w14:paraId="3E6F58D2" w14:textId="7E952FFA">
            <w:r w:rsidR="39E75D1F">
              <w:rPr/>
              <w:t>( x )  Essencial                (   ) Importante       (   ) Desejável</w:t>
            </w:r>
          </w:p>
        </w:tc>
      </w:tr>
      <w:tr w:rsidR="39E75D1F" w:rsidTr="39E75D1F" w14:paraId="683785D4">
        <w:trPr>
          <w:trHeight w:val="848"/>
        </w:trPr>
        <w:tc>
          <w:tcPr>
            <w:tcW w:w="1726" w:type="dxa"/>
            <w:shd w:val="clear" w:color="auto" w:fill="C5E0B3" w:themeFill="accent6" w:themeFillTint="66"/>
            <w:tcMar/>
          </w:tcPr>
          <w:p w:rsidR="39E75D1F" w:rsidP="39E75D1F" w:rsidRDefault="39E75D1F" w14:noSpellErr="1" w14:paraId="7D882705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Resumo: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9E75D1F" w:rsidP="39E75D1F" w:rsidRDefault="39E75D1F" w14:paraId="4761E38C" w14:textId="33D327AD">
            <w:pPr>
              <w:pStyle w:val="Normal"/>
            </w:pPr>
            <w:r w:rsidRPr="39E75D1F" w:rsidR="39E75D1F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  <w:t>Permite que um usuário registre uma nova venda no sistema de gerenciamento da loja, incluindo detalhes sobre os produtos vendidos, quantidade, e informações do cliente.</w:t>
            </w:r>
          </w:p>
        </w:tc>
      </w:tr>
      <w:tr w:rsidR="39E75D1F" w:rsidTr="39E75D1F" w14:paraId="3A5A63DF">
        <w:trPr>
          <w:trHeight w:val="566"/>
        </w:trPr>
        <w:tc>
          <w:tcPr>
            <w:tcW w:w="1726" w:type="dxa"/>
            <w:shd w:val="clear" w:color="auto" w:fill="E2EFD9" w:themeFill="accent6" w:themeFillTint="33"/>
            <w:tcMar/>
          </w:tcPr>
          <w:p w:rsidR="39E75D1F" w:rsidP="39E75D1F" w:rsidRDefault="39E75D1F" w14:noSpellErr="1" w14:paraId="26D24E78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Pré-condição: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9E75D1F" w:rsidP="39E75D1F" w:rsidRDefault="39E75D1F" w14:paraId="002CEDA6" w14:textId="1945ED2F">
            <w:pPr>
              <w:pStyle w:val="Normal"/>
            </w:pPr>
            <w:r w:rsidRPr="39E75D1F" w:rsidR="39E75D1F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  <w:t>O usuário deve estar autenticado e ter permissões para registrar vendas. Os produtos vendidos devem estar disponíveis no estoque.</w:t>
            </w:r>
          </w:p>
        </w:tc>
      </w:tr>
      <w:tr w:rsidR="39E75D1F" w:rsidTr="39E75D1F" w14:paraId="280916E0">
        <w:trPr>
          <w:trHeight w:val="566"/>
        </w:trPr>
        <w:tc>
          <w:tcPr>
            <w:tcW w:w="1726" w:type="dxa"/>
            <w:shd w:val="clear" w:color="auto" w:fill="C5E0B3" w:themeFill="accent6" w:themeFillTint="66"/>
            <w:tcMar/>
          </w:tcPr>
          <w:p w:rsidR="39E75D1F" w:rsidP="39E75D1F" w:rsidRDefault="39E75D1F" w14:noSpellErr="1" w14:paraId="5B3D4251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Pós-condição: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9E75D1F" w:rsidP="39E75D1F" w:rsidRDefault="39E75D1F" w14:paraId="0B24671B" w14:textId="061E7CD6">
            <w:pPr>
              <w:pStyle w:val="Normal"/>
            </w:pPr>
            <w:r w:rsidRPr="39E75D1F" w:rsidR="39E75D1F"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pt-BR"/>
              </w:rPr>
              <w:t>A venda é registrada no sistema, o estoque é atualizado.</w:t>
            </w:r>
          </w:p>
        </w:tc>
      </w:tr>
      <w:tr w:rsidR="39E75D1F" w:rsidTr="39E75D1F" w14:paraId="59C1312D">
        <w:trPr>
          <w:trHeight w:val="348"/>
        </w:trPr>
        <w:tc>
          <w:tcPr>
            <w:tcW w:w="1726" w:type="dxa"/>
            <w:shd w:val="clear" w:color="auto" w:fill="E2EFD9" w:themeFill="accent6" w:themeFillTint="33"/>
            <w:tcMar/>
          </w:tcPr>
          <w:p w:rsidR="39E75D1F" w:rsidP="39E75D1F" w:rsidRDefault="39E75D1F" w14:noSpellErr="1" w14:paraId="2D06C55F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Interfaces:</w:t>
            </w:r>
          </w:p>
        </w:tc>
        <w:tc>
          <w:tcPr>
            <w:tcW w:w="7349" w:type="dxa"/>
            <w:gridSpan w:val="2"/>
            <w:shd w:val="clear" w:color="auto" w:fill="E2EFD9" w:themeFill="accent6" w:themeFillTint="33"/>
            <w:tcMar/>
          </w:tcPr>
          <w:p w:rsidR="39E75D1F" w:rsidP="39E75D1F" w:rsidRDefault="39E75D1F" w14:paraId="2730A157" w14:textId="195C67B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Produto_Add</w:t>
            </w:r>
          </w:p>
        </w:tc>
      </w:tr>
      <w:tr w:rsidR="39E75D1F" w:rsidTr="39E75D1F" w14:paraId="5D52CB10">
        <w:trPr>
          <w:trHeight w:val="2035"/>
        </w:trPr>
        <w:tc>
          <w:tcPr>
            <w:tcW w:w="1726" w:type="dxa"/>
            <w:shd w:val="clear" w:color="auto" w:fill="C5E0B3" w:themeFill="accent6" w:themeFillTint="66"/>
            <w:tcMar/>
          </w:tcPr>
          <w:p w:rsidR="39E75D1F" w:rsidP="39E75D1F" w:rsidRDefault="39E75D1F" w14:noSpellErr="1" w14:paraId="485C82F0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Fluxo principal:</w:t>
            </w:r>
          </w:p>
        </w:tc>
        <w:tc>
          <w:tcPr>
            <w:tcW w:w="2721" w:type="dxa"/>
            <w:shd w:val="clear" w:color="auto" w:fill="C5E0B3" w:themeFill="accent6" w:themeFillTint="66"/>
            <w:tcMar/>
          </w:tcPr>
          <w:p w:rsidR="39E75D1F" w:rsidRDefault="39E75D1F" w14:paraId="5A2B35E7" w14:textId="01EE51FE">
            <w:r w:rsidRPr="39E75D1F" w:rsidR="39E75D1F">
              <w:rPr>
                <w:b w:val="1"/>
                <w:bCs w:val="1"/>
              </w:rPr>
              <w:t>Admin</w:t>
            </w:r>
            <w:r w:rsidR="39E75D1F">
              <w:rPr/>
              <w:t>:</w:t>
            </w:r>
          </w:p>
          <w:p w:rsidR="39E75D1F" w:rsidRDefault="39E75D1F" w14:noSpellErr="1" w14:paraId="21DD52C3"/>
          <w:p w:rsidR="39E75D1F" w:rsidP="39E75D1F" w:rsidRDefault="39E75D1F" w14:paraId="7220CDB3" w14:textId="6D120961">
            <w:pPr>
              <w:pStyle w:val="Normal"/>
            </w:pPr>
            <w:r w:rsidR="39E75D1F">
              <w:rPr/>
              <w:t>1. Acessa a seção de vendas do sistema e inicia o processo de adicionar uma nova venda..</w:t>
            </w:r>
          </w:p>
          <w:p w:rsidR="39E75D1F" w:rsidRDefault="39E75D1F" w14:noSpellErr="1" w14:paraId="6C8951B2"/>
          <w:p w:rsidR="39E75D1F" w:rsidP="39E75D1F" w:rsidRDefault="39E75D1F" w14:paraId="3D1993C5" w14:textId="33B37DFA">
            <w:pPr>
              <w:pStyle w:val="Normal"/>
            </w:pPr>
            <w:r w:rsidR="39E75D1F">
              <w:rPr/>
              <w:t>3. seleciona os produtos vendidos e insere as quantidades.</w:t>
            </w:r>
          </w:p>
          <w:p w:rsidR="39E75D1F" w:rsidRDefault="39E75D1F" w14:noSpellErr="1" w14:paraId="5CD1D55E"/>
          <w:p w:rsidR="39E75D1F" w:rsidP="39E75D1F" w:rsidRDefault="39E75D1F" w14:paraId="45A9753D" w14:textId="29E3231F">
            <w:pPr>
              <w:pStyle w:val="Normal"/>
            </w:pPr>
            <w:r w:rsidR="39E75D1F">
              <w:rPr/>
              <w:t>4. finaliza a venda clicando em "Confirmar Venda</w:t>
            </w:r>
          </w:p>
          <w:p w:rsidR="39E75D1F" w:rsidRDefault="39E75D1F" w14:noSpellErr="1" w14:paraId="0D27DDFE"/>
          <w:p w:rsidR="39E75D1F" w:rsidRDefault="39E75D1F" w14:noSpellErr="1" w14:paraId="0AD9D4DF" w14:textId="738D2BBE"/>
        </w:tc>
        <w:tc>
          <w:tcPr>
            <w:tcW w:w="4628" w:type="dxa"/>
            <w:shd w:val="clear" w:color="auto" w:fill="C5E0B3" w:themeFill="accent6" w:themeFillTint="66"/>
            <w:tcMar/>
          </w:tcPr>
          <w:p w:rsidR="39E75D1F" w:rsidRDefault="39E75D1F" w14:noSpellErr="1" w14:paraId="2020D25A">
            <w:r w:rsidRPr="39E75D1F" w:rsidR="39E75D1F">
              <w:rPr>
                <w:b w:val="1"/>
                <w:bCs w:val="1"/>
              </w:rPr>
              <w:t>Sistema</w:t>
            </w:r>
            <w:r w:rsidR="39E75D1F">
              <w:rPr/>
              <w:t>:</w:t>
            </w:r>
          </w:p>
          <w:p w:rsidR="39E75D1F" w:rsidRDefault="39E75D1F" w14:noSpellErr="1" w14:paraId="370DC5C7"/>
          <w:p w:rsidR="39E75D1F" w:rsidRDefault="39E75D1F" w14:noSpellErr="1" w14:paraId="25850C52"/>
          <w:p w:rsidR="39E75D1F" w:rsidRDefault="39E75D1F" w14:paraId="281BF0BA" w14:textId="7EF1295B"/>
          <w:p w:rsidR="39E75D1F" w:rsidRDefault="39E75D1F" w14:paraId="0B38814C" w14:textId="0F7DD135"/>
          <w:p w:rsidR="39E75D1F" w:rsidRDefault="39E75D1F" w14:paraId="79B84CDE" w14:textId="3DA0A15D"/>
          <w:p w:rsidR="39E75D1F" w:rsidP="39E75D1F" w:rsidRDefault="39E75D1F" w14:paraId="09312BE1" w14:textId="6B419B03">
            <w:pPr>
              <w:pStyle w:val="Normal"/>
            </w:pPr>
            <w:r w:rsidR="39E75D1F">
              <w:rPr/>
              <w:t>2. Exibe a interface para entrada de dados da venda.</w:t>
            </w:r>
          </w:p>
          <w:p w:rsidR="39E75D1F" w:rsidRDefault="39E75D1F" w14:noSpellErr="1" w14:paraId="7EFAA838"/>
          <w:p w:rsidR="39E75D1F" w:rsidP="39E75D1F" w:rsidRDefault="39E75D1F" w14:paraId="65B5CF4F" w14:textId="09AEE80C">
            <w:pPr>
              <w:pStyle w:val="Normal"/>
            </w:pPr>
          </w:p>
          <w:p w:rsidR="39E75D1F" w:rsidP="39E75D1F" w:rsidRDefault="39E75D1F" w14:paraId="36670CF6" w14:textId="0C9C0805">
            <w:pPr>
              <w:pStyle w:val="Normal"/>
            </w:pPr>
          </w:p>
          <w:p w:rsidR="39E75D1F" w:rsidP="39E75D1F" w:rsidRDefault="39E75D1F" w14:paraId="2FB83671" w14:textId="61BE267F">
            <w:pPr>
              <w:pStyle w:val="Normal"/>
            </w:pPr>
          </w:p>
          <w:p w:rsidR="39E75D1F" w:rsidP="39E75D1F" w:rsidRDefault="39E75D1F" w14:paraId="2F927074" w14:textId="0A006EFF">
            <w:pPr>
              <w:pStyle w:val="Normal"/>
            </w:pPr>
          </w:p>
          <w:p w:rsidR="39E75D1F" w:rsidRDefault="39E75D1F" w14:noSpellErr="1" w14:paraId="5FE6F22D"/>
          <w:p w:rsidR="39E75D1F" w:rsidP="39E75D1F" w:rsidRDefault="39E75D1F" w14:paraId="169CD605" w14:textId="459F41ED">
            <w:pPr>
              <w:pStyle w:val="Normal"/>
            </w:pPr>
            <w:r w:rsidR="39E75D1F">
              <w:rPr/>
              <w:t>5. sistema valida as informações inseridas</w:t>
            </w:r>
          </w:p>
          <w:p w:rsidR="39E75D1F" w:rsidP="39E75D1F" w:rsidRDefault="39E75D1F" w14:paraId="3BA128F8" w14:textId="6C794C53">
            <w:pPr>
              <w:pStyle w:val="Normal"/>
            </w:pPr>
          </w:p>
          <w:p w:rsidR="39E75D1F" w:rsidP="39E75D1F" w:rsidRDefault="39E75D1F" w14:paraId="1088B9DC" w14:textId="71393178">
            <w:pPr>
              <w:pStyle w:val="Normal"/>
            </w:pPr>
            <w:r w:rsidR="39E75D1F">
              <w:rPr/>
              <w:t>6. sistema registra a venda e atualiza o estoque</w:t>
            </w:r>
          </w:p>
          <w:p w:rsidR="39E75D1F" w:rsidP="39E75D1F" w:rsidRDefault="39E75D1F" w14:noSpellErr="1" w14:paraId="10ED0444" w14:textId="472F7A70">
            <w:pPr>
              <w:pStyle w:val="Normal"/>
            </w:pPr>
          </w:p>
          <w:p w:rsidR="39E75D1F" w:rsidRDefault="39E75D1F" w14:noSpellErr="1" w14:paraId="734D5BE8"/>
        </w:tc>
      </w:tr>
      <w:tr w:rsidR="39E75D1F" w:rsidTr="39E75D1F" w14:paraId="135B2B16">
        <w:trPr>
          <w:trHeight w:val="935"/>
        </w:trPr>
        <w:tc>
          <w:tcPr>
            <w:tcW w:w="1726" w:type="dxa"/>
            <w:shd w:val="clear" w:color="auto" w:fill="E2EFD9" w:themeFill="accent6" w:themeFillTint="33"/>
            <w:tcMar/>
          </w:tcPr>
          <w:p w:rsidR="39E75D1F" w:rsidP="39E75D1F" w:rsidRDefault="39E75D1F" w14:noSpellErr="1" w14:paraId="54F14402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Fluxo alternativo:</w:t>
            </w:r>
          </w:p>
        </w:tc>
        <w:tc>
          <w:tcPr>
            <w:tcW w:w="2721" w:type="dxa"/>
            <w:shd w:val="clear" w:color="auto" w:fill="E2EFD9" w:themeFill="accent6" w:themeFillTint="33"/>
            <w:tcMar/>
          </w:tcPr>
          <w:p w:rsidR="39E75D1F" w:rsidRDefault="39E75D1F" w14:noSpellErr="1" w14:paraId="0D884042">
            <w:r w:rsidRPr="39E75D1F" w:rsidR="39E75D1F">
              <w:rPr>
                <w:b w:val="1"/>
                <w:bCs w:val="1"/>
              </w:rPr>
              <w:t>Aluno</w:t>
            </w:r>
            <w:r w:rsidR="39E75D1F">
              <w:rPr/>
              <w:t>:</w:t>
            </w:r>
          </w:p>
        </w:tc>
        <w:tc>
          <w:tcPr>
            <w:tcW w:w="4628" w:type="dxa"/>
            <w:shd w:val="clear" w:color="auto" w:fill="E2EFD9" w:themeFill="accent6" w:themeFillTint="33"/>
            <w:tcMar/>
          </w:tcPr>
          <w:p w:rsidR="39E75D1F" w:rsidRDefault="39E75D1F" w14:noSpellErr="1" w14:paraId="382E83E6">
            <w:r w:rsidRPr="39E75D1F" w:rsidR="39E75D1F">
              <w:rPr>
                <w:b w:val="1"/>
                <w:bCs w:val="1"/>
              </w:rPr>
              <w:t>Sistema</w:t>
            </w:r>
            <w:r w:rsidR="39E75D1F">
              <w:rPr/>
              <w:t>:</w:t>
            </w:r>
          </w:p>
          <w:p w:rsidR="39E75D1F" w:rsidP="39E75D1F" w:rsidRDefault="39E75D1F" w14:paraId="13C02B9D" w14:textId="21BD22E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9E75D1F">
              <w:rPr/>
              <w:t>5. Se o sistema encontra erros nos dados inseridos (por exemplo, informações incompletas), ele exibe mensagens de erro específicas</w:t>
            </w:r>
          </w:p>
        </w:tc>
      </w:tr>
      <w:tr w:rsidR="39E75D1F" w:rsidTr="39E75D1F" w14:paraId="7C14808A">
        <w:trPr>
          <w:trHeight w:val="988"/>
        </w:trPr>
        <w:tc>
          <w:tcPr>
            <w:tcW w:w="1726" w:type="dxa"/>
            <w:shd w:val="clear" w:color="auto" w:fill="C5E0B3" w:themeFill="accent6" w:themeFillTint="66"/>
            <w:tcMar/>
          </w:tcPr>
          <w:p w:rsidR="39E75D1F" w:rsidP="39E75D1F" w:rsidRDefault="39E75D1F" w14:noSpellErr="1" w14:paraId="44112226">
            <w:pPr>
              <w:rPr>
                <w:b w:val="1"/>
                <w:bCs w:val="1"/>
              </w:rPr>
            </w:pPr>
            <w:r w:rsidRPr="39E75D1F" w:rsidR="39E75D1F">
              <w:rPr>
                <w:b w:val="1"/>
                <w:bCs w:val="1"/>
              </w:rPr>
              <w:t>Regras de Negócio:</w:t>
            </w:r>
          </w:p>
        </w:tc>
        <w:tc>
          <w:tcPr>
            <w:tcW w:w="7349" w:type="dxa"/>
            <w:gridSpan w:val="2"/>
            <w:shd w:val="clear" w:color="auto" w:fill="C5E0B3" w:themeFill="accent6" w:themeFillTint="66"/>
            <w:tcMar/>
          </w:tcPr>
          <w:p w:rsidR="39E75D1F" w:rsidRDefault="39E75D1F" w14:noSpellErr="1" w14:paraId="4FEFB333"/>
          <w:p w:rsidR="39E75D1F" w:rsidP="39E75D1F" w:rsidRDefault="39E75D1F" w14:paraId="7D387019" w14:textId="3AB9540E">
            <w:pPr>
              <w:pStyle w:val="Normal"/>
            </w:pPr>
            <w:r w:rsidR="39E75D1F">
              <w:rPr/>
              <w:t>1 – O sistema deve verificar se a quantidade de produtos disponíveis no estoque é suficiente para a venda.</w:t>
            </w:r>
          </w:p>
          <w:p w:rsidR="39E75D1F" w:rsidP="39E75D1F" w:rsidRDefault="39E75D1F" w14:paraId="4283AC02" w14:textId="65AFBD46">
            <w:pPr>
              <w:pStyle w:val="Normal"/>
            </w:pPr>
            <w:r w:rsidR="39E75D1F">
              <w:rPr/>
              <w:t>2- O estoque deve ser atualizado em tempo real após a conclusão da venda.</w:t>
            </w:r>
          </w:p>
          <w:p w:rsidR="39E75D1F" w:rsidP="39E75D1F" w:rsidRDefault="39E75D1F" w14:paraId="29F10BE9" w14:textId="4CFE3382">
            <w:pPr>
              <w:pStyle w:val="Normal"/>
            </w:pPr>
            <w:r w:rsidR="39E75D1F">
              <w:rPr/>
              <w:t>3- Todos os detalhes da venda, incluindo produtos, quantidades, preços e informações do cliente, devem ser registrados para relatórios e análises futuras.</w:t>
            </w:r>
          </w:p>
          <w:p w:rsidR="39E75D1F" w:rsidRDefault="39E75D1F" w14:noSpellErr="1" w14:paraId="440B7B24"/>
        </w:tc>
      </w:tr>
    </w:tbl>
    <w:p w:rsidR="39E75D1F" w:rsidP="39E75D1F" w:rsidRDefault="39E75D1F" w14:paraId="56BA9631" w14:textId="3A44434C">
      <w:pPr>
        <w:pStyle w:val="TextoNormal"/>
        <w:ind w:left="0"/>
        <w:sectPr w:rsidR="00F26727">
          <w:headerReference w:type="default" r:id="rId20"/>
          <w:pgSz w:w="11906" w:h="16838" w:orient="portrait" w:code="9"/>
          <w:pgMar w:top="1440" w:right="1440" w:bottom="1440" w:left="1440" w:header="720" w:footer="720" w:gutter="0"/>
          <w:pgNumType w:start="1"/>
          <w:cols w:space="720"/>
        </w:sectPr>
      </w:pPr>
    </w:p>
    <w:p xmlns:wp14="http://schemas.microsoft.com/office/word/2010/wordml" w:rsidR="00F26727" w:rsidRDefault="00F26727" w14:paraId="44E871BC" wp14:textId="77777777">
      <w:pPr>
        <w:pStyle w:val="Captulo"/>
        <w:framePr w:hSpace="180" w:wrap="around" w:hAnchor="page" w:vAnchor="text" w:x="9937" w:y="1"/>
        <w:rPr>
          <w:sz w:val="24"/>
        </w:rPr>
      </w:pPr>
      <w:r>
        <w:rPr>
          <w:sz w:val="24"/>
        </w:rPr>
        <w:object w:dxaOrig="581" w:dyaOrig="725" w14:anchorId="3D184657">
          <v:shape id="_x0000_i1029" style="width:29.25pt;height:36.75pt" o:ole="" type="#_x0000_t75">
            <v:imagedata o:title="" r:id="rId21"/>
          </v:shape>
          <o:OLEObject Type="Embed" ProgID="Word.Picture.6" ShapeID="_x0000_i1029" DrawAspect="Content" ObjectID="_1784886433" r:id="rId22"/>
        </w:object>
      </w:r>
    </w:p>
    <w:p xmlns:wp14="http://schemas.microsoft.com/office/word/2010/wordml" w:rsidR="00F26727" w:rsidRDefault="00F26727" w14:paraId="16781F7A" wp14:textId="77777777">
      <w:pPr>
        <w:pStyle w:val="TextoNormal"/>
        <w:spacing w:before="0" w:after="0"/>
        <w:ind w:left="0"/>
        <w:jc w:val="right"/>
      </w:pPr>
      <w:r>
        <w:rPr>
          <w:rFonts w:ascii="Arial" w:hAnsi="Arial"/>
          <w:b/>
          <w:sz w:val="24"/>
        </w:rPr>
        <w:t>Capítulo</w:t>
      </w:r>
    </w:p>
    <w:p xmlns:wp14="http://schemas.microsoft.com/office/word/2010/wordml" w:rsidR="00F26727" w:rsidRDefault="00F26727" w14:paraId="34C725EA" wp14:textId="77777777">
      <w:pPr>
        <w:pStyle w:val="Ttulo1"/>
      </w:pPr>
      <w:r>
        <w:t>Requisitos não funcionais</w:t>
      </w:r>
      <w:bookmarkEnd w:id="82"/>
      <w:bookmarkEnd w:id="83"/>
      <w:bookmarkEnd w:id="84"/>
      <w:bookmarkEnd w:id="85"/>
      <w:bookmarkEnd w:id="86"/>
      <w:bookmarkEnd w:id="87"/>
    </w:p>
    <w:p xmlns:wp14="http://schemas.microsoft.com/office/word/2010/wordml" w:rsidRPr="00506043" w:rsidR="00F26727" w:rsidRDefault="00F26727" w14:paraId="11A4A033" wp14:textId="77777777">
      <w:pPr>
        <w:pStyle w:val="TextoNormal"/>
        <w:rPr>
          <w:color w:val="5B9BD5"/>
        </w:rPr>
      </w:pPr>
      <w:r w:rsidRPr="00506043">
        <w:rPr>
          <w:color w:val="5B9BD5"/>
        </w:rPr>
        <w:t>&lt;Esta seção deve conter os requisitos não funcionais do sistema. Para uma melhor organização deste documento, utilize as subseções abaixo para agrupar os requisitos não funcionais relacionados. Naturalmente, o número e tipo de subseções utilizadas depende do sistema que está sendo especificado e não é preciso utilizar todas elas. Simplesmente elimine as subseções para as quais não for encontrado nenhum requisito.</w:t>
      </w:r>
    </w:p>
    <w:p xmlns:wp14="http://schemas.microsoft.com/office/word/2010/wordml" w:rsidRPr="00506043" w:rsidR="00F26727" w:rsidRDefault="00F26727" w14:paraId="56E47196" wp14:textId="77777777">
      <w:pPr>
        <w:pStyle w:val="TextoNormal"/>
        <w:rPr>
          <w:color w:val="5B9BD5"/>
        </w:rPr>
      </w:pPr>
      <w:r w:rsidRPr="00506043">
        <w:rPr>
          <w:color w:val="5B9BD5"/>
        </w:rPr>
        <w:t>Os requisitos não funcionais devem ser identificados com um identificador único, da mesma maneira que os requisitos funcionais (casos de uso). Inicie a numeração com o identificador NF001 e prossiga incrementando os números a medida que forem surgindo novos requisitos não funcionais. Reinicie a numeração em cada subseção. Forneça também um nome para o requisito, como foi feito para os requisitos funcionais.</w:t>
      </w:r>
    </w:p>
    <w:p xmlns:wp14="http://schemas.microsoft.com/office/word/2010/wordml" w:rsidR="00F26727" w:rsidRDefault="00F26727" w14:paraId="504A38F9" wp14:textId="77777777">
      <w:pPr>
        <w:pStyle w:val="TextoNormal"/>
      </w:pPr>
      <w:r w:rsidRPr="00506043">
        <w:rPr>
          <w:color w:val="5B9BD5"/>
        </w:rPr>
        <w:t>Descreva o requisito, assinale a sua prioridade e, em seguida, caso o requisito esteja relacionado a um caso de uso ou a um grupo de casos de uso específicos, utilize o campo “</w:t>
      </w:r>
      <w:r w:rsidRPr="00506043">
        <w:rPr>
          <w:b/>
          <w:color w:val="5B9BD5"/>
        </w:rPr>
        <w:t>Caso(s) de uso associado(s):</w:t>
      </w:r>
      <w:r w:rsidRPr="00506043">
        <w:rPr>
          <w:color w:val="5B9BD5"/>
        </w:rPr>
        <w:t>” para identificar o(s) caso(s) de uso correspondente(s). Se for um requisito não funcional do sistema como um todo, esse campo não precisa ser utilizado.&gt;</w:t>
      </w:r>
    </w:p>
    <w:p xmlns:wp14="http://schemas.microsoft.com/office/word/2010/wordml" w:rsidR="00F26727" w:rsidRDefault="00F26727" w14:paraId="5C9DDDF4" wp14:textId="77777777">
      <w:pPr>
        <w:pStyle w:val="Ttulo2"/>
      </w:pPr>
      <w:bookmarkStart w:name="_Toc467473456" w:id="88"/>
      <w:bookmarkStart w:name="_Toc467474003" w:id="89"/>
      <w:bookmarkStart w:name="_Toc467477742" w:id="90"/>
      <w:bookmarkStart w:name="_Toc467494888" w:id="91"/>
      <w:bookmarkStart w:name="_Toc467495254" w:id="92"/>
      <w:bookmarkStart w:name="_Toc468086060" w:id="93"/>
      <w:bookmarkStart w:name="_Toc125110055" w:id="94"/>
      <w:r>
        <w:t>Usabilidade</w:t>
      </w:r>
      <w:bookmarkEnd w:id="88"/>
      <w:bookmarkEnd w:id="89"/>
      <w:bookmarkEnd w:id="90"/>
      <w:bookmarkEnd w:id="91"/>
      <w:bookmarkEnd w:id="92"/>
      <w:bookmarkEnd w:id="93"/>
      <w:bookmarkEnd w:id="94"/>
    </w:p>
    <w:p xmlns:wp14="http://schemas.microsoft.com/office/word/2010/wordml" w:rsidR="00F26727" w:rsidRDefault="00F26727" w14:paraId="0DCA19D2" wp14:textId="77777777">
      <w:pPr>
        <w:pStyle w:val="TextoNormal"/>
      </w:pPr>
      <w:r>
        <w:t>Esta seção descreve os requisitos não funcionais associados à facilidade de uso da interface com o usuário, material de treinamento e documentação do sistema.</w:t>
      </w:r>
    </w:p>
    <w:p xmlns:wp14="http://schemas.microsoft.com/office/word/2010/wordml" w:rsidR="00F26727" w:rsidP="39E75D1F" w:rsidRDefault="00F26727" w14:paraId="47156B4B" wp14:textId="6D9B99A7">
      <w:pPr>
        <w:pStyle w:val="Requisito"/>
        <w:numPr>
          <w:ilvl w:val="0"/>
          <w:numId w:val="0"/>
        </w:numPr>
      </w:pPr>
      <w:bookmarkStart w:name="_Toc467473457" w:id="95"/>
      <w:bookmarkStart w:name="_Toc467474004" w:id="96"/>
      <w:bookmarkStart w:name="_Toc467477743" w:id="97"/>
      <w:bookmarkStart w:name="_Toc467494889" w:id="98"/>
      <w:bookmarkStart w:name="_Toc467495255" w:id="99"/>
      <w:bookmarkStart w:name="_Toc468086061" w:id="100"/>
      <w:bookmarkStart w:name="_Toc125110056" w:id="101"/>
      <w:r w:rsidR="39E75D1F">
        <w:rPr/>
        <w:t>[RNF001]</w:t>
      </w:r>
      <w:bookmarkEnd w:id="95"/>
      <w:bookmarkEnd w:id="96"/>
      <w:bookmarkEnd w:id="97"/>
      <w:bookmarkEnd w:id="98"/>
      <w:bookmarkEnd w:id="99"/>
      <w:bookmarkEnd w:id="100"/>
      <w:r w:rsidR="39E75D1F">
        <w:rPr/>
        <w:t xml:space="preserve"> &lt; Navegação Consistente &gt;</w:t>
      </w:r>
      <w:bookmarkEnd w:id="101"/>
    </w:p>
    <w:p w:rsidR="39E75D1F" w:rsidP="39E75D1F" w:rsidRDefault="39E75D1F" w14:paraId="2CBC2C90" w14:textId="6C23DE65">
      <w:pPr>
        <w:pStyle w:val="TextoNormal"/>
      </w:pPr>
      <w:r w:rsidR="39E75D1F">
        <w:rPr/>
        <w:t>A navegação no sistema deve ser consistente em todas as páginas e seções, utilizando elementos de navegação padrão e bem definidos.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F26727" w14:paraId="6FFF581D" wp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F26727" w:rsidRDefault="00F26727" w14:paraId="401FC1A9" wp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F26727" w:rsidRDefault="00F26727" w14:paraId="144A5D23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F26727" w:rsidRDefault="00F26727" w14:paraId="6957363D" wp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F26727" w:rsidRDefault="00F26727" w14:paraId="738610EB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F26727" w:rsidRDefault="00F26727" w14:paraId="0FC668DB" wp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F26727" w:rsidRDefault="00F26727" w14:paraId="637805D2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F26727" w:rsidRDefault="00F26727" w14:paraId="5D2B3BF3" wp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xmlns:wp14="http://schemas.microsoft.com/office/word/2010/wordml" w:rsidR="00F26727" w:rsidP="39E75D1F" w:rsidRDefault="00F26727" w14:paraId="2F72080E" wp14:textId="7D2D8670">
      <w:pPr>
        <w:pStyle w:val="Requisito"/>
        <w:numPr>
          <w:ilvl w:val="0"/>
          <w:numId w:val="0"/>
        </w:numPr>
        <w:outlineLvl w:val="0"/>
      </w:pPr>
      <w:r w:rsidR="39E75D1F">
        <w:rPr/>
        <w:t xml:space="preserve"> </w:t>
      </w:r>
      <w:bookmarkStart w:name="_Toc467473458" w:id="102"/>
      <w:bookmarkStart w:name="_Toc467474005" w:id="103"/>
      <w:bookmarkStart w:name="_Toc467477744" w:id="104"/>
      <w:bookmarkStart w:name="_Toc467494890" w:id="105"/>
      <w:bookmarkStart w:name="_Toc467495256" w:id="106"/>
      <w:bookmarkStart w:name="_Toc468086062" w:id="107"/>
      <w:bookmarkStart w:name="_Toc125110057" w:id="108"/>
      <w:r w:rsidR="39E75D1F">
        <w:rPr/>
        <w:t>[RNF002]</w:t>
      </w:r>
      <w:bookmarkEnd w:id="102"/>
      <w:bookmarkEnd w:id="103"/>
      <w:bookmarkEnd w:id="104"/>
      <w:bookmarkEnd w:id="105"/>
      <w:bookmarkEnd w:id="106"/>
      <w:bookmarkEnd w:id="107"/>
      <w:r w:rsidR="39E75D1F">
        <w:rPr/>
        <w:t xml:space="preserve"> &lt; Facilidade de Uso &gt;</w:t>
      </w:r>
      <w:bookmarkEnd w:id="108"/>
    </w:p>
    <w:p w:rsidR="39E75D1F" w:rsidP="39E75D1F" w:rsidRDefault="39E75D1F" w14:paraId="608EE8CF" w14:textId="283C3D50">
      <w:pPr>
        <w:pStyle w:val="TextoNormal"/>
      </w:pPr>
      <w:r w:rsidR="39E75D1F">
        <w:rPr/>
        <w:t>O sistema deve permitir que novos usuários completem o cadastro em até 5 minutos, com no máximo 3 cliques para cada etapa do processo</w:t>
      </w:r>
      <w:bookmarkStart w:name="_Toc467473459" w:id="109"/>
      <w:bookmarkStart w:name="_Toc467474006" w:id="110"/>
      <w:bookmarkStart w:name="_Toc467477745" w:id="111"/>
      <w:bookmarkStart w:name="_Toc467494891" w:id="112"/>
      <w:bookmarkStart w:name="_Toc467495257" w:id="113"/>
      <w:bookmarkStart w:name="_Toc468086063" w:id="114"/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B4A40" w:rsidTr="00506043" w14:paraId="7B9270BB" wp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BB4A40" w:rsidP="00506043" w:rsidRDefault="00BB4A40" w14:paraId="5F665029" wp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463F29E8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40E3F2AC" wp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3B7B4B86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067B216F" wp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3A0FF5F2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3C9A5DD9" wp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xmlns:wp14="http://schemas.microsoft.com/office/word/2010/wordml" w:rsidR="00F26727" w:rsidRDefault="00F26727" w14:paraId="3561E8AD" wp14:textId="77777777">
      <w:pPr>
        <w:pStyle w:val="Ttulo2"/>
      </w:pPr>
      <w:bookmarkStart w:name="_Toc125110058" w:id="115"/>
      <w:r>
        <w:t>Confiabilidade</w:t>
      </w:r>
      <w:bookmarkEnd w:id="109"/>
      <w:bookmarkEnd w:id="110"/>
      <w:bookmarkEnd w:id="111"/>
      <w:bookmarkEnd w:id="112"/>
      <w:bookmarkEnd w:id="113"/>
      <w:bookmarkEnd w:id="114"/>
      <w:bookmarkEnd w:id="115"/>
    </w:p>
    <w:p xmlns:wp14="http://schemas.microsoft.com/office/word/2010/wordml" w:rsidR="00F26727" w:rsidRDefault="00F26727" w14:paraId="63AAD29E" wp14:textId="77777777">
      <w:pPr>
        <w:pStyle w:val="TextoNormal"/>
      </w:pPr>
      <w:r>
        <w:t xml:space="preserve">Esta seção descreve os requisitos não funcionais associados à freqüência, severidade de falhas do sistema e habilidade de recuperação das mesmas, bem como à corretude do sistema. </w:t>
      </w:r>
    </w:p>
    <w:p xmlns:wp14="http://schemas.microsoft.com/office/word/2010/wordml" w:rsidR="00F26727" w:rsidRDefault="00F26727" w14:paraId="72FC7662" wp14:textId="77777777">
      <w:pPr>
        <w:pStyle w:val="Requisito"/>
      </w:pPr>
      <w:bookmarkStart w:name="_Toc467473460" w:id="116"/>
      <w:bookmarkStart w:name="_Toc467474007" w:id="117"/>
      <w:bookmarkStart w:name="_Toc467477746" w:id="118"/>
      <w:bookmarkStart w:name="_Toc467494892" w:id="119"/>
      <w:bookmarkStart w:name="_Toc467495258" w:id="120"/>
      <w:bookmarkStart w:name="_Toc468086064" w:id="121"/>
      <w:bookmarkStart w:name="_Toc125110059" w:id="122"/>
      <w:r>
        <w:t>[NF</w:t>
      </w:r>
      <w:r w:rsidR="005C785E">
        <w:t>005</w:t>
      </w:r>
      <w:r>
        <w:t>]</w:t>
      </w:r>
      <w:bookmarkEnd w:id="116"/>
      <w:bookmarkEnd w:id="117"/>
      <w:bookmarkEnd w:id="118"/>
      <w:bookmarkEnd w:id="119"/>
      <w:bookmarkEnd w:id="120"/>
      <w:bookmarkEnd w:id="121"/>
      <w:r>
        <w:t xml:space="preserve"> &lt;Nome do requisito&gt;</w:t>
      </w:r>
      <w:bookmarkEnd w:id="122"/>
    </w:p>
    <w:p xmlns:wp14="http://schemas.microsoft.com/office/word/2010/wordml" w:rsidR="005C785E" w:rsidP="005C785E" w:rsidRDefault="005C785E" w14:paraId="55F409A6" wp14:textId="77777777">
      <w:pPr>
        <w:pStyle w:val="TextoNormal"/>
      </w:pPr>
      <w:bookmarkStart w:name="_Toc467473461" w:id="123"/>
      <w:bookmarkStart w:name="_Toc467474008" w:id="124"/>
      <w:bookmarkStart w:name="_Toc467477747" w:id="125"/>
      <w:bookmarkStart w:name="_Toc467494893" w:id="126"/>
      <w:bookmarkStart w:name="_Toc467495259" w:id="127"/>
      <w:bookmarkStart w:name="_Toc468086065" w:id="128"/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5C785E" w:rsidTr="00506043" w14:paraId="28C93FF8" wp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5C785E" w:rsidP="00506043" w:rsidRDefault="005C785E" w14:paraId="210D9FC3" wp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5C785E" w:rsidP="00506043" w:rsidRDefault="005C785E" w14:paraId="5630AD66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5C785E" w:rsidP="00506043" w:rsidRDefault="005C785E" w14:paraId="14B820BA" wp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5C785E" w:rsidP="00506043" w:rsidRDefault="005C785E" w14:paraId="61829076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5C785E" w:rsidP="00506043" w:rsidRDefault="005C785E" w14:paraId="77D35E6E" wp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5C785E" w:rsidP="00506043" w:rsidRDefault="005C785E" w14:paraId="2BA226A1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5C785E" w:rsidP="00506043" w:rsidRDefault="005C785E" w14:paraId="393C522D" wp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xmlns:wp14="http://schemas.microsoft.com/office/word/2010/wordml" w:rsidR="00F26727" w:rsidRDefault="00F26727" w14:paraId="5B7D207F" wp14:textId="77777777">
      <w:pPr>
        <w:pStyle w:val="Ttulo2"/>
      </w:pPr>
      <w:bookmarkStart w:name="_Toc125110060" w:id="129"/>
      <w:r>
        <w:t>Desempenho</w:t>
      </w:r>
      <w:bookmarkEnd w:id="123"/>
      <w:bookmarkEnd w:id="124"/>
      <w:bookmarkEnd w:id="125"/>
      <w:bookmarkEnd w:id="126"/>
      <w:bookmarkEnd w:id="127"/>
      <w:bookmarkEnd w:id="128"/>
      <w:bookmarkEnd w:id="129"/>
    </w:p>
    <w:p xmlns:wp14="http://schemas.microsoft.com/office/word/2010/wordml" w:rsidR="00F26727" w:rsidRDefault="00F26727" w14:paraId="7E7C0D2F" wp14:textId="77777777">
      <w:pPr>
        <w:pStyle w:val="TextoNormal"/>
        <w:rPr>
          <w:b/>
        </w:rPr>
      </w:pPr>
      <w:r>
        <w:t>Esta seção descreve os requisitos não funcionais associados à eficiência, uso de recursos e tempo de resposta do sistema.</w:t>
      </w:r>
    </w:p>
    <w:p xmlns:wp14="http://schemas.microsoft.com/office/word/2010/wordml" w:rsidR="00F26727" w:rsidRDefault="00F26727" w14:paraId="68D9244B" wp14:textId="77777777">
      <w:pPr>
        <w:pStyle w:val="Requisito"/>
      </w:pPr>
      <w:bookmarkStart w:name="_Toc467473462" w:id="130"/>
      <w:bookmarkStart w:name="_Toc467474009" w:id="131"/>
      <w:bookmarkStart w:name="_Toc467477748" w:id="132"/>
      <w:bookmarkStart w:name="_Toc467494894" w:id="133"/>
      <w:bookmarkStart w:name="_Toc467495260" w:id="134"/>
      <w:bookmarkStart w:name="_Toc468086066" w:id="135"/>
      <w:bookmarkStart w:name="_Toc125110061" w:id="136"/>
      <w:r>
        <w:t>[NF…]</w:t>
      </w:r>
      <w:bookmarkEnd w:id="130"/>
      <w:bookmarkEnd w:id="131"/>
      <w:bookmarkEnd w:id="132"/>
      <w:bookmarkEnd w:id="133"/>
      <w:bookmarkEnd w:id="134"/>
      <w:bookmarkEnd w:id="135"/>
      <w:r>
        <w:t xml:space="preserve"> &lt;Nome do requisito&gt;</w:t>
      </w:r>
      <w:bookmarkEnd w:id="136"/>
    </w:p>
    <w:p xmlns:wp14="http://schemas.microsoft.com/office/word/2010/wordml" w:rsidR="00BB4A40" w:rsidP="00BB4A40" w:rsidRDefault="00BB4A40" w14:paraId="5E100700" wp14:textId="77777777">
      <w:pPr>
        <w:pStyle w:val="TextoNormal"/>
      </w:pPr>
      <w:bookmarkStart w:name="_Toc467473463" w:id="137"/>
      <w:bookmarkStart w:name="_Toc467474010" w:id="138"/>
      <w:bookmarkStart w:name="_Toc467477749" w:id="139"/>
      <w:bookmarkStart w:name="_Toc467494895" w:id="140"/>
      <w:bookmarkStart w:name="_Toc467495261" w:id="141"/>
      <w:bookmarkStart w:name="_Toc468086067" w:id="142"/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B4A40" w:rsidTr="00506043" w14:paraId="2113E7D0" wp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BB4A40" w:rsidP="00506043" w:rsidRDefault="00BB4A40" w14:paraId="30B2A933" wp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17AD93B2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3E195B72" wp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0DE4B5B7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40FE2D39" wp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66204FF1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1E064A5E" wp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xmlns:wp14="http://schemas.microsoft.com/office/word/2010/wordml" w:rsidR="00F26727" w:rsidRDefault="00F26727" w14:paraId="493D30B1" wp14:textId="77777777">
      <w:pPr>
        <w:pStyle w:val="Ttulo2"/>
      </w:pPr>
      <w:bookmarkStart w:name="_Toc125110062" w:id="143"/>
      <w:r>
        <w:t>Segurança</w:t>
      </w:r>
      <w:bookmarkEnd w:id="137"/>
      <w:bookmarkEnd w:id="138"/>
      <w:bookmarkEnd w:id="139"/>
      <w:bookmarkEnd w:id="140"/>
      <w:bookmarkEnd w:id="141"/>
      <w:bookmarkEnd w:id="142"/>
      <w:bookmarkEnd w:id="143"/>
    </w:p>
    <w:p xmlns:wp14="http://schemas.microsoft.com/office/word/2010/wordml" w:rsidR="00F26727" w:rsidRDefault="00F26727" w14:paraId="4A662647" wp14:textId="77777777">
      <w:pPr>
        <w:pStyle w:val="TextoNormal"/>
      </w:pPr>
      <w:r>
        <w:t xml:space="preserve">Esta seção descreve os requisitos não funcionais associados à integridade, privacidade e autenticidade dos dados do sistema. </w:t>
      </w:r>
    </w:p>
    <w:p xmlns:wp14="http://schemas.microsoft.com/office/word/2010/wordml" w:rsidR="00F26727" w:rsidRDefault="00F26727" w14:paraId="2BA6882F" wp14:textId="77777777">
      <w:pPr>
        <w:pStyle w:val="Requisito"/>
      </w:pPr>
      <w:bookmarkStart w:name="_Toc467473464" w:id="144"/>
      <w:bookmarkStart w:name="_Toc467474011" w:id="145"/>
      <w:bookmarkStart w:name="_Toc467477750" w:id="146"/>
      <w:bookmarkStart w:name="_Toc467494896" w:id="147"/>
      <w:bookmarkStart w:name="_Toc467495262" w:id="148"/>
      <w:bookmarkStart w:name="_Toc468086068" w:id="149"/>
      <w:bookmarkStart w:name="_Toc125110063" w:id="150"/>
      <w:r>
        <w:t>[NF…]</w:t>
      </w:r>
      <w:bookmarkEnd w:id="144"/>
      <w:bookmarkEnd w:id="145"/>
      <w:bookmarkEnd w:id="146"/>
      <w:bookmarkEnd w:id="147"/>
      <w:bookmarkEnd w:id="148"/>
      <w:bookmarkEnd w:id="149"/>
      <w:r>
        <w:t xml:space="preserve"> &lt;Nome do requisito&gt;</w:t>
      </w:r>
      <w:bookmarkEnd w:id="150"/>
    </w:p>
    <w:p xmlns:wp14="http://schemas.microsoft.com/office/word/2010/wordml" w:rsidR="00BB4A40" w:rsidP="00BB4A40" w:rsidRDefault="00BB4A40" w14:paraId="2B358EA3" wp14:textId="77777777">
      <w:pPr>
        <w:pStyle w:val="TextoNormal"/>
      </w:pPr>
      <w:bookmarkStart w:name="_Toc467473465" w:id="151"/>
      <w:bookmarkStart w:name="_Toc467474012" w:id="152"/>
      <w:bookmarkStart w:name="_Toc467477751" w:id="153"/>
      <w:bookmarkStart w:name="_Toc467494897" w:id="154"/>
      <w:bookmarkStart w:name="_Toc467495263" w:id="155"/>
      <w:bookmarkStart w:name="_Toc468086069" w:id="156"/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B4A40" w:rsidTr="00506043" w14:paraId="3C66216B" wp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BB4A40" w:rsidP="00506043" w:rsidRDefault="00BB4A40" w14:paraId="0CB9E479" wp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2DBF0D7D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3008D1ED" wp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6B62F1B3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3F04AF9F" wp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02F2C34E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4969EC19" wp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xmlns:wp14="http://schemas.microsoft.com/office/word/2010/wordml" w:rsidR="00F26727" w:rsidRDefault="00F26727" w14:paraId="735D36FA" wp14:textId="77777777">
      <w:pPr>
        <w:pStyle w:val="Ttulo2"/>
      </w:pPr>
      <w:bookmarkStart w:name="_Toc125110064" w:id="157"/>
      <w:r>
        <w:t>Distribuição</w:t>
      </w:r>
      <w:bookmarkEnd w:id="151"/>
      <w:bookmarkEnd w:id="152"/>
      <w:bookmarkEnd w:id="153"/>
      <w:bookmarkEnd w:id="154"/>
      <w:bookmarkEnd w:id="155"/>
      <w:bookmarkEnd w:id="156"/>
      <w:bookmarkEnd w:id="157"/>
    </w:p>
    <w:p xmlns:wp14="http://schemas.microsoft.com/office/word/2010/wordml" w:rsidR="00F26727" w:rsidRDefault="00F26727" w14:paraId="7461BE8B" wp14:textId="77777777">
      <w:pPr>
        <w:pStyle w:val="TextoNormal"/>
      </w:pPr>
      <w:r>
        <w:t>Esta seção descreve os requisitos não funcionais associados à distribuição da versão executável do sistema.</w:t>
      </w:r>
    </w:p>
    <w:p xmlns:wp14="http://schemas.microsoft.com/office/word/2010/wordml" w:rsidR="00F26727" w:rsidRDefault="00F26727" w14:paraId="38978A2B" wp14:textId="77777777">
      <w:pPr>
        <w:pStyle w:val="Requisito"/>
      </w:pPr>
      <w:bookmarkStart w:name="_Toc467473466" w:id="158"/>
      <w:bookmarkStart w:name="_Toc467474013" w:id="159"/>
      <w:bookmarkStart w:name="_Toc467477752" w:id="160"/>
      <w:bookmarkStart w:name="_Toc467494898" w:id="161"/>
      <w:bookmarkStart w:name="_Toc467495264" w:id="162"/>
      <w:bookmarkStart w:name="_Toc468086070" w:id="163"/>
      <w:bookmarkStart w:name="_Toc125110065" w:id="164"/>
      <w:r>
        <w:t>[NF…]</w:t>
      </w:r>
      <w:bookmarkEnd w:id="158"/>
      <w:bookmarkEnd w:id="159"/>
      <w:bookmarkEnd w:id="160"/>
      <w:bookmarkEnd w:id="161"/>
      <w:bookmarkEnd w:id="162"/>
      <w:bookmarkEnd w:id="163"/>
      <w:r>
        <w:t xml:space="preserve"> &lt;Nome do requisito&gt;</w:t>
      </w:r>
      <w:bookmarkEnd w:id="164"/>
    </w:p>
    <w:p xmlns:wp14="http://schemas.microsoft.com/office/word/2010/wordml" w:rsidR="00BB4A40" w:rsidP="00BB4A40" w:rsidRDefault="00BB4A40" w14:paraId="3B0F3C07" wp14:textId="77777777">
      <w:pPr>
        <w:pStyle w:val="TextoNormal"/>
      </w:pPr>
      <w:bookmarkStart w:name="_Toc467473467" w:id="165"/>
      <w:bookmarkStart w:name="_Toc467474014" w:id="166"/>
      <w:bookmarkStart w:name="_Toc467477753" w:id="167"/>
      <w:bookmarkStart w:name="_Toc467494899" w:id="168"/>
      <w:bookmarkStart w:name="_Toc467495265" w:id="169"/>
      <w:bookmarkStart w:name="_Toc468086071" w:id="170"/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B4A40" w:rsidTr="00506043" w14:paraId="407363BD" wp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BB4A40" w:rsidP="00506043" w:rsidRDefault="00BB4A40" w14:paraId="17B02F90" wp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680A4E5D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69EE0661" wp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19219836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329B50B3" wp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296FEF7D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7D9C5A8F" wp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xmlns:wp14="http://schemas.microsoft.com/office/word/2010/wordml" w:rsidR="00F26727" w:rsidRDefault="00F26727" w14:paraId="1B4C7DCB" wp14:textId="77777777">
      <w:pPr>
        <w:pStyle w:val="Ttulo2"/>
      </w:pPr>
      <w:bookmarkStart w:name="_Toc125110066" w:id="171"/>
      <w:r>
        <w:t>Padrões</w:t>
      </w:r>
      <w:bookmarkEnd w:id="165"/>
      <w:bookmarkEnd w:id="166"/>
      <w:bookmarkEnd w:id="167"/>
      <w:bookmarkEnd w:id="168"/>
      <w:bookmarkEnd w:id="169"/>
      <w:bookmarkEnd w:id="170"/>
      <w:bookmarkEnd w:id="171"/>
    </w:p>
    <w:p xmlns:wp14="http://schemas.microsoft.com/office/word/2010/wordml" w:rsidR="00F26727" w:rsidRDefault="00F26727" w14:paraId="0CFF5726" wp14:textId="77777777">
      <w:pPr>
        <w:pStyle w:val="TextoNormal"/>
      </w:pPr>
      <w:r>
        <w:t xml:space="preserve">Esta seção descreve os requisitos não funcionais associados a padrões ou normas que devem ser seguidos pelo sistema ou pelo seu processo de desenvolvimento. </w:t>
      </w:r>
    </w:p>
    <w:p xmlns:wp14="http://schemas.microsoft.com/office/word/2010/wordml" w:rsidR="00F26727" w:rsidRDefault="00F26727" w14:paraId="62576BD3" wp14:textId="77777777">
      <w:pPr>
        <w:pStyle w:val="TextoNormal"/>
      </w:pPr>
      <w:r>
        <w:t xml:space="preserve">&lt;Se você mencionar documentos relacionados, não esqueça de listá-los na seção 1.3.&gt; </w:t>
      </w:r>
    </w:p>
    <w:p xmlns:wp14="http://schemas.microsoft.com/office/word/2010/wordml" w:rsidR="00F26727" w:rsidRDefault="00F26727" w14:paraId="158BCA20" wp14:textId="77777777">
      <w:pPr>
        <w:pStyle w:val="Requisito"/>
      </w:pPr>
      <w:bookmarkStart w:name="_Toc467473468" w:id="172"/>
      <w:bookmarkStart w:name="_Toc467474015" w:id="173"/>
      <w:bookmarkStart w:name="_Toc467477754" w:id="174"/>
      <w:bookmarkStart w:name="_Toc467494900" w:id="175"/>
      <w:bookmarkStart w:name="_Toc467495266" w:id="176"/>
      <w:bookmarkStart w:name="_Toc468086072" w:id="177"/>
      <w:bookmarkStart w:name="_Toc125110067" w:id="178"/>
      <w:r>
        <w:t>[NF…]</w:t>
      </w:r>
      <w:bookmarkEnd w:id="172"/>
      <w:bookmarkEnd w:id="173"/>
      <w:bookmarkEnd w:id="174"/>
      <w:bookmarkEnd w:id="175"/>
      <w:bookmarkEnd w:id="176"/>
      <w:bookmarkEnd w:id="177"/>
      <w:r>
        <w:t xml:space="preserve"> &lt;Nome do requisito&gt;</w:t>
      </w:r>
      <w:bookmarkEnd w:id="178"/>
    </w:p>
    <w:p xmlns:wp14="http://schemas.microsoft.com/office/word/2010/wordml" w:rsidR="00BB4A40" w:rsidP="00BB4A40" w:rsidRDefault="00BB4A40" w14:paraId="1A68622C" wp14:textId="77777777">
      <w:pPr>
        <w:pStyle w:val="TextoNormal"/>
      </w:pPr>
      <w:bookmarkStart w:name="_Toc467473469" w:id="179"/>
      <w:bookmarkStart w:name="_Toc467474016" w:id="180"/>
      <w:bookmarkStart w:name="_Toc467477755" w:id="181"/>
      <w:bookmarkStart w:name="_Toc467494901" w:id="182"/>
      <w:bookmarkStart w:name="_Toc467495267" w:id="183"/>
      <w:bookmarkStart w:name="_Toc468086073" w:id="184"/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B4A40" w:rsidTr="00506043" w14:paraId="77477AD7" wp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BB4A40" w:rsidP="00506043" w:rsidRDefault="00BB4A40" w14:paraId="22693F7E" wp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7194DBDC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79869FD7" wp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769D0D3C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67F53B65" wp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54CD245A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28F89AAC" wp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xmlns:wp14="http://schemas.microsoft.com/office/word/2010/wordml" w:rsidR="00F26727" w:rsidRDefault="00F26727" w14:paraId="74564983" wp14:textId="77777777">
      <w:pPr>
        <w:pStyle w:val="Ttulo2"/>
      </w:pPr>
      <w:bookmarkStart w:name="_Toc125110068" w:id="185"/>
      <w:r>
        <w:t>Hardware e software</w:t>
      </w:r>
      <w:bookmarkEnd w:id="179"/>
      <w:bookmarkEnd w:id="180"/>
      <w:bookmarkEnd w:id="181"/>
      <w:bookmarkEnd w:id="182"/>
      <w:bookmarkEnd w:id="183"/>
      <w:bookmarkEnd w:id="184"/>
      <w:bookmarkEnd w:id="185"/>
    </w:p>
    <w:p xmlns:wp14="http://schemas.microsoft.com/office/word/2010/wordml" w:rsidR="00F26727" w:rsidRDefault="00F26727" w14:paraId="37C32AC1" wp14:textId="77777777">
      <w:pPr>
        <w:pStyle w:val="TextoNormal"/>
      </w:pPr>
      <w:bookmarkStart w:name="_Ref471381570" w:id="186"/>
      <w:r>
        <w:t xml:space="preserve">Esta seção descreve os requisitos não funcionais associados ao hardware e software usados para desenvolver ou para executar o sistema. </w:t>
      </w:r>
    </w:p>
    <w:p xmlns:wp14="http://schemas.microsoft.com/office/word/2010/wordml" w:rsidR="00F26727" w:rsidRDefault="00F26727" w14:paraId="48E19F67" wp14:textId="77777777">
      <w:pPr>
        <w:pStyle w:val="Requisito"/>
      </w:pPr>
      <w:bookmarkStart w:name="_Toc467473470" w:id="187"/>
      <w:bookmarkStart w:name="_Toc467474017" w:id="188"/>
      <w:bookmarkStart w:name="_Toc467477756" w:id="189"/>
      <w:bookmarkStart w:name="_Toc467494902" w:id="190"/>
      <w:bookmarkStart w:name="_Toc467495268" w:id="191"/>
      <w:bookmarkStart w:name="_Toc468086074" w:id="192"/>
      <w:bookmarkStart w:name="_Toc125110069" w:id="193"/>
      <w:r>
        <w:t>[NF…]</w:t>
      </w:r>
      <w:bookmarkEnd w:id="187"/>
      <w:bookmarkEnd w:id="188"/>
      <w:bookmarkEnd w:id="189"/>
      <w:bookmarkEnd w:id="190"/>
      <w:bookmarkEnd w:id="191"/>
      <w:bookmarkEnd w:id="192"/>
      <w:r>
        <w:t xml:space="preserve"> &lt;Nome do requisito&gt;</w:t>
      </w:r>
      <w:bookmarkEnd w:id="193"/>
    </w:p>
    <w:p xmlns:wp14="http://schemas.microsoft.com/office/word/2010/wordml" w:rsidR="00BB4A40" w:rsidP="00BB4A40" w:rsidRDefault="00BB4A40" w14:paraId="79586E88" wp14:textId="77777777">
      <w:pPr>
        <w:pStyle w:val="TextoNormal"/>
      </w:pPr>
      <w:r>
        <w:t xml:space="preserve">&lt;Descreva o requisito não funcional e substitua um dos símbolos abaixo por </w:t>
      </w:r>
      <w:r>
        <w:rPr>
          <w:rFonts w:ascii="Wingdings" w:hAnsi="Wingdings" w:eastAsia="Wingdings" w:cs="Wingdings"/>
        </w:rPr>
        <w:t>þ</w:t>
      </w:r>
      <w:r>
        <w:t>, para indicar a sua prioridade.&gt;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559"/>
        <w:gridCol w:w="425"/>
        <w:gridCol w:w="1701"/>
        <w:gridCol w:w="425"/>
        <w:gridCol w:w="1985"/>
        <w:gridCol w:w="425"/>
        <w:gridCol w:w="1381"/>
      </w:tblGrid>
      <w:tr xmlns:wp14="http://schemas.microsoft.com/office/word/2010/wordml" w:rsidR="00BB4A40" w:rsidTr="00506043" w14:paraId="64E1A0EE" wp14:textId="77777777">
        <w:tblPrEx>
          <w:tblCellMar>
            <w:top w:w="0" w:type="dxa"/>
            <w:bottom w:w="0" w:type="dxa"/>
          </w:tblCellMar>
        </w:tblPrEx>
        <w:tc>
          <w:tcPr>
            <w:tcW w:w="1559" w:type="dxa"/>
            <w:vAlign w:val="center"/>
          </w:tcPr>
          <w:p w:rsidR="00BB4A40" w:rsidP="00506043" w:rsidRDefault="00BB4A40" w14:paraId="6C273FD1" wp14:textId="77777777">
            <w:pPr>
              <w:pStyle w:val="TextoNormal"/>
              <w:ind w:left="33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1231BE67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701" w:type="dxa"/>
            <w:vAlign w:val="center"/>
          </w:tcPr>
          <w:p w:rsidR="00BB4A40" w:rsidP="00506043" w:rsidRDefault="00BB4A40" w14:paraId="484AEC48" wp14:textId="77777777">
            <w:pPr>
              <w:pStyle w:val="TextoNormal"/>
              <w:ind w:left="0"/>
            </w:pPr>
            <w:r>
              <w:t>Essencial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36FEB5B0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985" w:type="dxa"/>
            <w:vAlign w:val="center"/>
          </w:tcPr>
          <w:p w:rsidR="00BB4A40" w:rsidP="00506043" w:rsidRDefault="00BB4A40" w14:paraId="2574A00C" wp14:textId="77777777">
            <w:pPr>
              <w:pStyle w:val="TextoNormal"/>
              <w:ind w:left="0"/>
            </w:pPr>
            <w:r>
              <w:t>Importante</w:t>
            </w:r>
          </w:p>
        </w:tc>
        <w:tc>
          <w:tcPr>
            <w:tcW w:w="425" w:type="dxa"/>
            <w:vAlign w:val="center"/>
          </w:tcPr>
          <w:p w:rsidR="00BB4A40" w:rsidP="00506043" w:rsidRDefault="00BB4A40" w14:paraId="30D7AA69" wp14:textId="77777777">
            <w:pPr>
              <w:spacing w:before="240" w:after="240"/>
              <w:jc w:val="right"/>
            </w:pPr>
            <w:r>
              <w:rPr>
                <w:rFonts w:ascii="Wingdings" w:hAnsi="Wingdings" w:eastAsia="Wingdings" w:cs="Wingdings"/>
              </w:rPr>
              <w:t>¨</w:t>
            </w:r>
          </w:p>
        </w:tc>
        <w:tc>
          <w:tcPr>
            <w:tcW w:w="1381" w:type="dxa"/>
            <w:vAlign w:val="center"/>
          </w:tcPr>
          <w:p w:rsidR="00BB4A40" w:rsidP="00506043" w:rsidRDefault="00BB4A40" w14:paraId="16C6371D" wp14:textId="77777777">
            <w:pPr>
              <w:pStyle w:val="TextoNormal"/>
              <w:ind w:left="0"/>
            </w:pPr>
            <w:r>
              <w:t>Desejável</w:t>
            </w:r>
          </w:p>
        </w:tc>
      </w:tr>
    </w:tbl>
    <w:p xmlns:wp14="http://schemas.microsoft.com/office/word/2010/wordml" w:rsidR="00F26727" w:rsidRDefault="00F26727" w14:paraId="7196D064" wp14:textId="77777777">
      <w:pPr>
        <w:pStyle w:val="TextoNormal"/>
      </w:pPr>
    </w:p>
    <w:p xmlns:wp14="http://schemas.microsoft.com/office/word/2010/wordml" w:rsidR="00F26727" w:rsidRDefault="00F26727" w14:paraId="34FF1C98" wp14:textId="77777777">
      <w:pPr>
        <w:pStyle w:val="TextoNormal"/>
        <w:sectPr w:rsidR="00F26727">
          <w:headerReference w:type="default" r:id="rId23"/>
          <w:pgSz w:w="11906" w:h="16838" w:orient="portrait" w:code="9"/>
          <w:pgMar w:top="1440" w:right="1440" w:bottom="1440" w:left="1440" w:header="720" w:footer="720" w:gutter="0"/>
          <w:pgNumType w:start="1"/>
          <w:cols w:space="720"/>
        </w:sectPr>
      </w:pPr>
    </w:p>
    <w:bookmarkStart w:name="_Toc467473471" w:id="194"/>
    <w:bookmarkStart w:name="_Toc467474018" w:id="195"/>
    <w:bookmarkStart w:name="_Toc467477757" w:id="196"/>
    <w:bookmarkStart w:name="_Toc467494903" w:id="197"/>
    <w:bookmarkStart w:name="_Toc467495269" w:id="198"/>
    <w:bookmarkStart w:name="_Toc468086075" w:id="199"/>
    <w:p xmlns:wp14="http://schemas.microsoft.com/office/word/2010/wordml" w:rsidR="00F26727" w:rsidRDefault="00F26727" w14:paraId="6D072C0D" wp14:textId="77777777">
      <w:pPr>
        <w:pStyle w:val="Captulo"/>
        <w:framePr w:hSpace="180" w:wrap="around" w:hAnchor="page" w:vAnchor="text" w:x="9937" w:y="1"/>
        <w:rPr>
          <w:sz w:val="24"/>
        </w:rPr>
      </w:pPr>
      <w:r>
        <w:rPr>
          <w:sz w:val="24"/>
        </w:rPr>
        <w:object w:dxaOrig="581" w:dyaOrig="725" w14:anchorId="14B08C25">
          <v:shape id="_x0000_i1030" style="width:29.25pt;height:36.75pt" o:ole="" type="#_x0000_t75">
            <v:imagedata o:title="" r:id="rId24"/>
          </v:shape>
          <o:OLEObject Type="Embed" ProgID="Word.Picture.6" ShapeID="_x0000_i1030" DrawAspect="Content" ObjectID="_1784886434" r:id="rId25"/>
        </w:object>
      </w:r>
    </w:p>
    <w:p xmlns:wp14="http://schemas.microsoft.com/office/word/2010/wordml" w:rsidR="00F26727" w:rsidRDefault="00F26727" w14:paraId="5368E198" wp14:textId="77777777">
      <w:pPr>
        <w:pStyle w:val="TextoNormal"/>
        <w:spacing w:before="0" w:after="0"/>
        <w:jc w:val="right"/>
      </w:pPr>
      <w:r>
        <w:rPr>
          <w:rFonts w:ascii="Arial" w:hAnsi="Arial"/>
          <w:b/>
          <w:sz w:val="24"/>
        </w:rPr>
        <w:t>Capítulo</w:t>
      </w:r>
    </w:p>
    <w:p xmlns:wp14="http://schemas.microsoft.com/office/word/2010/wordml" w:rsidR="00F26727" w:rsidRDefault="00F26727" w14:paraId="70107F15" wp14:textId="77777777">
      <w:pPr>
        <w:pStyle w:val="Ttulo1"/>
      </w:pPr>
      <w:r>
        <w:t>Descrição da interface</w:t>
      </w:r>
      <w:bookmarkEnd w:id="186"/>
      <w:r>
        <w:t xml:space="preserve"> com o usuário</w:t>
      </w:r>
      <w:bookmarkEnd w:id="194"/>
      <w:bookmarkEnd w:id="195"/>
      <w:bookmarkEnd w:id="196"/>
      <w:bookmarkEnd w:id="197"/>
      <w:bookmarkEnd w:id="198"/>
      <w:bookmarkEnd w:id="199"/>
    </w:p>
    <w:p xmlns:wp14="http://schemas.microsoft.com/office/word/2010/wordml" w:rsidRPr="00506043" w:rsidR="00F26727" w:rsidRDefault="00F26727" w14:paraId="23A96C83" wp14:textId="7777777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&lt;Esta seção deve conter desenhos ou rascunhos das telas do sistema que forem necessários ou convenientes para esclarecer algum dos requisitos do sistema. </w:t>
      </w:r>
      <w:r w:rsidRPr="00506043" w:rsidR="00376C8A">
        <w:rPr>
          <w:color w:val="5B9BD5"/>
        </w:rPr>
        <w:t xml:space="preserve">O aluno pode </w:t>
      </w:r>
      <w:r w:rsidRPr="00506043" w:rsidR="001E4902">
        <w:rPr>
          <w:color w:val="5B9BD5"/>
        </w:rPr>
        <w:t>utilizar ferramentas como Balsamiq para prototipar a interface</w:t>
      </w:r>
      <w:r w:rsidRPr="00506043" w:rsidR="004703C7">
        <w:rPr>
          <w:color w:val="5B9BD5"/>
        </w:rPr>
        <w:t>, apesar de não ser a melhor opção</w:t>
      </w:r>
      <w:r w:rsidRPr="00506043" w:rsidR="00376C8A">
        <w:rPr>
          <w:color w:val="5B9BD5"/>
        </w:rPr>
        <w:t xml:space="preserve">. Mais ferramentas podem ser encontradas em </w:t>
      </w:r>
      <w:hyperlink w:history="1" r:id="rId26">
        <w:r w:rsidRPr="005E7C47" w:rsidR="00376C8A">
          <w:rPr>
            <w:rStyle w:val="Hyperlink"/>
          </w:rPr>
          <w:t>https://dcrazed.com/best-free-wireframe-tools/</w:t>
        </w:r>
      </w:hyperlink>
      <w:r w:rsidR="00376C8A">
        <w:rPr>
          <w:color w:val="5B9BD5"/>
        </w:rPr>
        <w:t>.</w:t>
      </w:r>
      <w:r w:rsidRPr="00506043" w:rsidR="001E4902">
        <w:rPr>
          <w:color w:val="5B9BD5"/>
        </w:rPr>
        <w:t xml:space="preserve"> </w:t>
      </w:r>
      <w:r w:rsidRPr="00506043" w:rsidR="004703C7">
        <w:rPr>
          <w:color w:val="5B9BD5"/>
        </w:rPr>
        <w:t>A melhor opção RECOMENDADA</w:t>
      </w:r>
      <w:r w:rsidRPr="00506043" w:rsidR="001E4902">
        <w:rPr>
          <w:color w:val="5B9BD5"/>
        </w:rPr>
        <w:t xml:space="preserve"> FORTEMENTE </w:t>
      </w:r>
      <w:r w:rsidRPr="00506043" w:rsidR="004703C7">
        <w:rPr>
          <w:color w:val="5B9BD5"/>
        </w:rPr>
        <w:t xml:space="preserve">é para </w:t>
      </w:r>
      <w:r w:rsidRPr="00506043" w:rsidR="001E4902">
        <w:rPr>
          <w:color w:val="5B9BD5"/>
        </w:rPr>
        <w:t xml:space="preserve">o aluno </w:t>
      </w:r>
      <w:r w:rsidRPr="00506043" w:rsidR="004703C7">
        <w:rPr>
          <w:color w:val="5B9BD5"/>
        </w:rPr>
        <w:t>fazer</w:t>
      </w:r>
      <w:r w:rsidRPr="00506043" w:rsidR="001E4902">
        <w:rPr>
          <w:color w:val="5B9BD5"/>
        </w:rPr>
        <w:t xml:space="preserve"> a prototipação da interface em HTML, Angular ou qualquer outra tecnologia que o permita fazer a interface de sistema</w:t>
      </w:r>
      <w:r w:rsidRPr="00506043" w:rsidR="00106D1A">
        <w:rPr>
          <w:color w:val="5B9BD5"/>
        </w:rPr>
        <w:t>s</w:t>
      </w:r>
      <w:r w:rsidRPr="00506043" w:rsidR="001E4902">
        <w:rPr>
          <w:color w:val="5B9BD5"/>
        </w:rPr>
        <w:t xml:space="preserve"> WEB</w:t>
      </w:r>
      <w:r w:rsidRPr="00506043" w:rsidR="004703C7">
        <w:rPr>
          <w:color w:val="5B9BD5"/>
        </w:rPr>
        <w:t xml:space="preserve"> e reaproveitá-la na fase de projeto. Assim evita-se o fato de fazer desenhos de interface os quais serão jogados fora por não ser a interface propriamente dita</w:t>
      </w:r>
      <w:r w:rsidRPr="00506043" w:rsidR="001E4902">
        <w:rPr>
          <w:color w:val="5B9BD5"/>
        </w:rPr>
        <w:t xml:space="preserve">. </w:t>
      </w:r>
      <w:r w:rsidRPr="00506043">
        <w:rPr>
          <w:color w:val="5B9BD5"/>
        </w:rPr>
        <w:t xml:space="preserve">Use nomes </w:t>
      </w:r>
      <w:r w:rsidRPr="00506043" w:rsidR="00106D1A">
        <w:rPr>
          <w:color w:val="5B9BD5"/>
        </w:rPr>
        <w:t xml:space="preserve">significativos </w:t>
      </w:r>
      <w:r w:rsidRPr="00506043">
        <w:rPr>
          <w:color w:val="5B9BD5"/>
        </w:rPr>
        <w:t xml:space="preserve">para identificar cada interface </w:t>
      </w:r>
      <w:r w:rsidRPr="00506043" w:rsidR="00106D1A">
        <w:rPr>
          <w:color w:val="5B9BD5"/>
        </w:rPr>
        <w:t xml:space="preserve">como I_Login, I_Erro_login, I_CadastrarCliente. Descreva cada interface </w:t>
      </w:r>
      <w:r w:rsidRPr="00506043">
        <w:rPr>
          <w:color w:val="5B9BD5"/>
        </w:rPr>
        <w:t xml:space="preserve"> em </w:t>
      </w:r>
      <w:r w:rsidRPr="00506043" w:rsidR="00106D1A">
        <w:rPr>
          <w:color w:val="5B9BD5"/>
        </w:rPr>
        <w:t>uma subseção</w:t>
      </w:r>
      <w:r w:rsidRPr="00506043">
        <w:rPr>
          <w:color w:val="5B9BD5"/>
        </w:rPr>
        <w:t>.</w:t>
      </w:r>
      <w:r w:rsidRPr="00506043" w:rsidR="004703C7">
        <w:rPr>
          <w:color w:val="5B9BD5"/>
        </w:rPr>
        <w:t xml:space="preserve"> O aluno deverá utilizar templates já prontos caso queira, fazendo uma interface agradável.</w:t>
      </w:r>
      <w:r w:rsidRPr="00506043">
        <w:rPr>
          <w:color w:val="5B9BD5"/>
        </w:rPr>
        <w:t>&gt;</w:t>
      </w:r>
    </w:p>
    <w:p xmlns:wp14="http://schemas.microsoft.com/office/word/2010/wordml" w:rsidR="00686F78" w:rsidRDefault="00686F78" w14:paraId="3CBDB76A" wp14:textId="77777777">
      <w:pPr>
        <w:pStyle w:val="TextoNormal"/>
      </w:pPr>
      <w:r>
        <w:t xml:space="preserve">Neste documento, adota-se “I_” para indicar uma interface, “IE_” para indicar uma interface com mensagem de erro e “IS_” para identicar uma interface com mensagem de sucesso. Assim, a interface de login do sistema é nomeada como “I_Login”. A interface de erro do login para um username inválido e uma senha inválida é nomeada respectivamente como “IE_LoginUsername” e “IE_LoginSenhaInválida”. </w:t>
      </w:r>
    </w:p>
    <w:p xmlns:wp14="http://schemas.microsoft.com/office/word/2010/wordml" w:rsidR="00F75223" w:rsidRDefault="00F75223" w14:paraId="48A21919" wp14:textId="77777777">
      <w:pPr>
        <w:pStyle w:val="TextoNormal"/>
      </w:pPr>
    </w:p>
    <w:p xmlns:wp14="http://schemas.microsoft.com/office/word/2010/wordml" w:rsidR="00F75223" w:rsidP="00F75223" w:rsidRDefault="00F75223" w14:paraId="40C631AB" wp14:textId="77777777">
      <w:pPr>
        <w:pStyle w:val="Ttulo2"/>
        <w:rPr/>
      </w:pPr>
      <w:bookmarkStart w:name="_Toc125110070" w:id="200"/>
      <w:r w:rsidR="39E75D1F">
        <w:rPr/>
        <w:t>PROTOTIPAÇÃO</w:t>
      </w:r>
      <w:bookmarkEnd w:id="200"/>
    </w:p>
    <w:p xmlns:wp14="http://schemas.microsoft.com/office/word/2010/wordml" w:rsidRPr="00F75223" w:rsidR="00F75223" w:rsidP="39E75D1F" w:rsidRDefault="00F75223" w14:paraId="6BD18F9B" wp14:noSpellErr="1" wp14:textId="00226D1D">
      <w:pPr>
        <w:pStyle w:val="TextoNormal"/>
        <w:ind w:left="0"/>
        <w:rPr>
          <w:color w:val="auto"/>
        </w:rPr>
      </w:pPr>
      <w:r w:rsidRPr="39E75D1F" w:rsidR="39E75D1F">
        <w:rPr>
          <w:color w:val="auto"/>
        </w:rPr>
        <w:t>https://www.figma.com/design/uD0tvKL2MDLPubkqoHSZb9/Untitled?node-id=0-1&amp;t=ZslSzjHwiqHf6ALl-0</w:t>
      </w:r>
    </w:p>
    <w:p xmlns:wp14="http://schemas.microsoft.com/office/word/2010/wordml" w:rsidR="00686F78" w:rsidP="00686F78" w:rsidRDefault="00686F78" w14:paraId="4B1F511A" wp14:textId="77777777">
      <w:pPr>
        <w:pStyle w:val="TextoNormal"/>
      </w:pPr>
    </w:p>
    <w:p xmlns:wp14="http://schemas.microsoft.com/office/word/2010/wordml" w:rsidR="00500B20" w:rsidP="00500B20" w:rsidRDefault="00500B20" wp14:textId="77777777" wp14:noSpellErr="1" w14:paraId="06209B7F">
      <w:pPr>
        <w:pStyle w:val="TextoNormal"/>
        <w:spacing w:before="0" w:after="0"/>
        <w:jc w:val="right"/>
      </w:pPr>
      <w:r>
        <w:br w:type="page"/>
      </w:r>
    </w:p>
    <w:p xmlns:wp14="http://schemas.microsoft.com/office/word/2010/wordml" w:rsidR="00500B20" w:rsidP="00500B20" w:rsidRDefault="00500B20" w14:paraId="3E121E44" wp14:textId="77777777">
      <w:pPr>
        <w:pStyle w:val="TextoNormal"/>
        <w:spacing w:before="0" w:after="0"/>
        <w:jc w:val="right"/>
      </w:pPr>
      <w:r w:rsidR="00122DD3">
        <w:drawing>
          <wp:anchor xmlns:wp14="http://schemas.microsoft.com/office/word/2010/wordprocessingDrawing" distT="0" distB="0" distL="114300" distR="114300" simplePos="0" relativeHeight="251658240" behindDoc="0" locked="0" layoutInCell="1" allowOverlap="0" wp14:anchorId="6EB047F8" wp14:editId="7777777">
            <wp:simplePos x="0" y="0"/>
            <wp:positionH relativeFrom="column">
              <wp:posOffset>5375910</wp:posOffset>
            </wp:positionH>
            <wp:positionV relativeFrom="paragraph">
              <wp:posOffset>-13970</wp:posOffset>
            </wp:positionV>
            <wp:extent cx="327660" cy="472440"/>
            <wp:effectExtent l="0" t="0" r="0" b="0"/>
            <wp:wrapSquare wrapText="bothSides"/>
            <wp:docPr id="1777369509" name="Imagem 3" descr="Number 5 poster | Print by Artsy Bucket | Poster prints, Black and white  posters, Wave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umber 5 poster | Print by Artsy Bucket | Poster prints, Black and white  posters, Wave poster"/>
                    <pic:cNvPicPr>
                      <a:picLocks noChangeAspect="1" noChangeArrowheads="1"/>
                    </pic:cNvPicPr>
                  </pic:nvPicPr>
                  <pic:blipFill>
                    <a:blip r:embed="rId29" r:link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39E75D1F">
        <w:rPr>
          <w:rFonts w:ascii="Arial" w:hAnsi="Arial"/>
          <w:b w:val="1"/>
          <w:bCs w:val="1"/>
          <w:sz w:val="24"/>
          <w:szCs w:val="24"/>
        </w:rPr>
        <w:t>Capítulo</w:t>
      </w:r>
    </w:p>
    <w:p xmlns:wp14="http://schemas.microsoft.com/office/word/2010/wordml" w:rsidR="00500B20" w:rsidP="00500B20" w:rsidRDefault="00500B20" w14:paraId="1A96B41F" wp14:textId="77777777">
      <w:pPr>
        <w:pStyle w:val="Ttulo1"/>
      </w:pPr>
      <w:r>
        <w:t xml:space="preserve">Dicionário de Dados </w:t>
      </w:r>
    </w:p>
    <w:p xmlns:wp14="http://schemas.microsoft.com/office/word/2010/wordml" w:rsidRPr="00506043" w:rsidR="00333A3C" w:rsidP="00333A3C" w:rsidRDefault="00333A3C" w14:paraId="3C0D9869" wp14:textId="77777777">
      <w:pPr>
        <w:pStyle w:val="TextoNormal"/>
        <w:rPr>
          <w:color w:val="5B9BD5"/>
        </w:rPr>
      </w:pPr>
      <w:r w:rsidRPr="00506043">
        <w:rPr>
          <w:color w:val="5B9BD5"/>
        </w:rPr>
        <w:t xml:space="preserve">&lt;Esta seção deve conter </w:t>
      </w:r>
      <w:r>
        <w:rPr>
          <w:color w:val="5B9BD5"/>
        </w:rPr>
        <w:t>o dicionário de dados. A identificação das entidades, seus campos, formatos, validação, valores default dentre outros.</w:t>
      </w:r>
      <w:r w:rsidRPr="00506043">
        <w:rPr>
          <w:color w:val="5B9BD5"/>
        </w:rPr>
        <w:t>&gt;</w:t>
      </w:r>
    </w:p>
    <w:p xmlns:wp14="http://schemas.microsoft.com/office/word/2010/wordml" w:rsidR="00333A3C" w:rsidP="00686F78" w:rsidRDefault="00333A3C" w14:paraId="65F9C3DC" wp14:textId="77777777">
      <w:pPr>
        <w:pStyle w:val="TextoNormal"/>
      </w:pPr>
    </w:p>
    <w:p xmlns:wp14="http://schemas.microsoft.com/office/word/2010/wordml" w:rsidR="00333A3C" w:rsidP="00686F78" w:rsidRDefault="00122DD3" w14:paraId="5023141B" wp14:textId="77777777">
      <w:pPr>
        <w:pStyle w:val="TextoNormal"/>
      </w:pPr>
      <w:r>
        <w:drawing>
          <wp:inline xmlns:wp14="http://schemas.microsoft.com/office/word/2010/wordprocessingDrawing" distT="0" distB="0" distL="0" distR="0" wp14:anchorId="4AC3947D" wp14:editId="7777777">
            <wp:extent cx="5410200" cy="2819400"/>
            <wp:effectExtent l="0" t="0" r="0" b="0"/>
            <wp:docPr id="9" name="Imagem 2" descr="Dicionário de Dados – Consulta 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cionário de Dados – Consulta B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33A3C" w:rsidP="00686F78" w:rsidRDefault="00333A3C" w14:paraId="1F3B1409" wp14:textId="77777777">
      <w:pPr>
        <w:pStyle w:val="TextoNormal"/>
      </w:pPr>
    </w:p>
    <w:p xmlns:wp14="http://schemas.microsoft.com/office/word/2010/wordml" w:rsidR="00333A3C" w:rsidP="00686F78" w:rsidRDefault="00122DD3" w14:paraId="562C75D1" wp14:textId="77777777">
      <w:pPr>
        <w:pStyle w:val="TextoNormal"/>
      </w:pPr>
      <w:r>
        <w:drawing>
          <wp:inline xmlns:wp14="http://schemas.microsoft.com/office/word/2010/wordprocessingDrawing" distT="0" distB="0" distL="0" distR="0" wp14:anchorId="44AAEC20" wp14:editId="7777777">
            <wp:extent cx="5362575" cy="2819400"/>
            <wp:effectExtent l="0" t="0" r="0" b="0"/>
            <wp:docPr id="10" name="Imagem 1" descr="Dicionário de Dados – Consulta 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icionário de Dados – Consulta B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3A3C">
      <w:headerReference w:type="default" r:id="rId32"/>
      <w:pgSz w:w="11906" w:h="16838" w:orient="portrait" w:code="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CA6073" w:rsidRDefault="00CA6073" w14:paraId="664355AD" wp14:textId="77777777">
      <w:r>
        <w:separator/>
      </w:r>
    </w:p>
  </w:endnote>
  <w:endnote w:type="continuationSeparator" w:id="0">
    <w:p xmlns:wp14="http://schemas.microsoft.com/office/word/2010/wordml" w:rsidR="00CA6073" w:rsidRDefault="00CA6073" w14:paraId="1A965116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4" w:space="0"/>
      </w:tblBorders>
      <w:tblLayout w:type="fixed"/>
      <w:tblLook w:val="0000" w:firstRow="0" w:lastRow="0" w:firstColumn="0" w:lastColumn="0" w:noHBand="0" w:noVBand="0"/>
    </w:tblPr>
    <w:tblGrid>
      <w:gridCol w:w="6487"/>
      <w:gridCol w:w="2799"/>
    </w:tblGrid>
    <w:tr xmlns:wp14="http://schemas.microsoft.com/office/word/2010/wordml" w:rsidR="00F26727" w14:paraId="5BC1CFB6" wp14:textId="77777777">
      <w:tblPrEx>
        <w:tblCellMar>
          <w:top w:w="0" w:type="dxa"/>
          <w:bottom w:w="0" w:type="dxa"/>
        </w:tblCellMar>
      </w:tblPrEx>
      <w:tc>
        <w:tcPr>
          <w:tcW w:w="6487" w:type="dxa"/>
        </w:tcPr>
        <w:p w:rsidR="00F26727" w:rsidRDefault="00F26727" w14:paraId="201F67F7" wp14:textId="77777777">
          <w:pPr>
            <w:pStyle w:val="Rodap"/>
          </w:pPr>
          <w:r>
            <w:t xml:space="preserve">Versão &lt;x.y&gt; </w:t>
          </w:r>
        </w:p>
      </w:tc>
      <w:tc>
        <w:tcPr>
          <w:tcW w:w="2799" w:type="dxa"/>
        </w:tcPr>
        <w:p w:rsidR="00F26727" w:rsidRDefault="00F26727" w14:paraId="39AC30C2" wp14:textId="77777777">
          <w:pPr>
            <w:pStyle w:val="Rodap"/>
            <w:jc w:val="right"/>
          </w:pPr>
          <w:bookmarkStart w:name="_Ref471361557" w:id="2"/>
          <w:r>
            <w:t>&lt;</w:t>
          </w:r>
          <w:proofErr w:type="spellStart"/>
          <w:r>
            <w:t>mes</w:t>
          </w:r>
          <w:proofErr w:type="spellEnd"/>
          <w:r>
            <w:t xml:space="preserve"> / ano&gt;</w:t>
          </w:r>
        </w:p>
      </w:tc>
    </w:tr>
    <w:bookmarkEnd w:id="2"/>
  </w:tbl>
  <w:p xmlns:wp14="http://schemas.microsoft.com/office/word/2010/wordml" w:rsidR="00F26727" w:rsidRDefault="00F26727" w14:paraId="31126E5D" wp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CA6073" w:rsidRDefault="00CA6073" w14:paraId="3041E394" wp14:textId="77777777">
      <w:r>
        <w:separator/>
      </w:r>
    </w:p>
  </w:footnote>
  <w:footnote w:type="continuationSeparator" w:id="0">
    <w:p xmlns:wp14="http://schemas.microsoft.com/office/word/2010/wordml" w:rsidR="00CA6073" w:rsidRDefault="00CA6073" w14:paraId="722B00AE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26727" w:rsidRDefault="00F26727" w14:paraId="53928121" wp14:textId="77777777">
    <w:pPr>
      <w:pStyle w:val="Cabealho"/>
      <w:framePr w:wrap="around" w:hAnchor="margin" w:vAnchor="text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xmlns:wp14="http://schemas.microsoft.com/office/word/2010/wordml" w:rsidR="00F26727" w:rsidRDefault="00F26727" w14:paraId="2DE403A5" wp14:textId="7777777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26727" w:rsidRDefault="00F26727" w14:paraId="6493453D" wp14:textId="77777777">
    <w:pPr>
      <w:pStyle w:val="Cabealho"/>
      <w:rPr>
        <w:rStyle w:val="Nmerodepgina"/>
      </w:rPr>
    </w:pPr>
    <w:r>
      <w:rPr>
        <w:rStyle w:val="Nmerodepgina"/>
      </w:rPr>
      <w:t>Documento de Requisitos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26727" w:rsidRDefault="00F26727" w14:paraId="42C6D796" wp14:textId="77777777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xmlns:wp14="http://schemas.microsoft.com/office/word/2010/wordml" w:rsidR="00F26727" w14:paraId="23B81F9D" wp14:textId="77777777">
      <w:tblPrEx>
        <w:tblCellMar>
          <w:top w:w="0" w:type="dxa"/>
          <w:bottom w:w="0" w:type="dxa"/>
        </w:tblCellMar>
      </w:tblPrEx>
      <w:tc>
        <w:tcPr>
          <w:tcW w:w="4621" w:type="dxa"/>
        </w:tcPr>
        <w:p w:rsidR="00F26727" w:rsidRDefault="00F26727" w14:paraId="704388A9" wp14:textId="7777777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 w14:paraId="54F10EA2" wp14:textId="7777777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Introdução –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xmlns:wp14="http://schemas.microsoft.com/office/word/2010/wordml" w:rsidR="00F26727" w:rsidRDefault="00F26727" w14:paraId="7DF4E37C" wp14:textId="77777777">
    <w:pPr>
      <w:pStyle w:val="Cabealho"/>
      <w:rPr>
        <w:rStyle w:val="Nmerodepgina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xmlns:wp14="http://schemas.microsoft.com/office/word/2010/wordml" w:rsidR="00F26727" w14:paraId="1F62F15C" wp14:textId="77777777">
      <w:tblPrEx>
        <w:tblCellMar>
          <w:top w:w="0" w:type="dxa"/>
          <w:bottom w:w="0" w:type="dxa"/>
        </w:tblCellMar>
      </w:tblPrEx>
      <w:tc>
        <w:tcPr>
          <w:tcW w:w="4621" w:type="dxa"/>
        </w:tcPr>
        <w:p w:rsidR="00F26727" w:rsidRDefault="00F26727" w14:paraId="5E0B7279" wp14:textId="7777777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 w14:paraId="6F3BA8E6" wp14:textId="7777777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geral do sistema – C1.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xmlns:wp14="http://schemas.microsoft.com/office/word/2010/wordml" w:rsidR="00F26727" w:rsidRDefault="00F26727" w14:paraId="44FB30F8" wp14:textId="77777777">
    <w:pPr>
      <w:pStyle w:val="Cabealho"/>
      <w:rPr>
        <w:rStyle w:val="Nmerodepgina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xmlns:wp14="http://schemas.microsoft.com/office/word/2010/wordml" w:rsidR="00F26727" w14:paraId="311F412D" wp14:textId="77777777">
      <w:tblPrEx>
        <w:tblCellMar>
          <w:top w:w="0" w:type="dxa"/>
          <w:bottom w:w="0" w:type="dxa"/>
        </w:tblCellMar>
      </w:tblPrEx>
      <w:tc>
        <w:tcPr>
          <w:tcW w:w="4621" w:type="dxa"/>
        </w:tcPr>
        <w:p w:rsidR="00F26727" w:rsidRDefault="00F26727" w14:paraId="093593B8" wp14:textId="7777777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 w14:paraId="6F37400C" wp14:textId="7777777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funcionais – C2.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xmlns:wp14="http://schemas.microsoft.com/office/word/2010/wordml" w:rsidR="00F26727" w:rsidRDefault="00F26727" w14:paraId="1DA6542E" wp14:textId="77777777">
    <w:pPr>
      <w:pStyle w:val="Cabealho"/>
      <w:rPr>
        <w:rStyle w:val="Nmerodepgina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xmlns:wp14="http://schemas.microsoft.com/office/word/2010/wordml" w:rsidR="00F26727" w14:paraId="1C7124B9" wp14:textId="77777777">
      <w:tblPrEx>
        <w:tblCellMar>
          <w:top w:w="0" w:type="dxa"/>
          <w:bottom w:w="0" w:type="dxa"/>
        </w:tblCellMar>
      </w:tblPrEx>
      <w:tc>
        <w:tcPr>
          <w:tcW w:w="4621" w:type="dxa"/>
        </w:tcPr>
        <w:p w:rsidR="00F26727" w:rsidRDefault="00F26727" w14:paraId="4C59260C" wp14:textId="7777777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 w14:paraId="24CE52AD" wp14:textId="7777777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Requisitos não funcionais – C3.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3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xmlns:wp14="http://schemas.microsoft.com/office/word/2010/wordml" w:rsidR="00F26727" w:rsidRDefault="00F26727" w14:paraId="54E11D2A" wp14:textId="77777777">
    <w:pPr>
      <w:pStyle w:val="Cabealho"/>
      <w:rPr>
        <w:rStyle w:val="Nmerodepgina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21"/>
      <w:gridCol w:w="4621"/>
    </w:tblGrid>
    <w:tr xmlns:wp14="http://schemas.microsoft.com/office/word/2010/wordml" w:rsidR="00F26727" w14:paraId="569C2654" wp14:textId="77777777">
      <w:tblPrEx>
        <w:tblCellMar>
          <w:top w:w="0" w:type="dxa"/>
          <w:bottom w:w="0" w:type="dxa"/>
        </w:tblCellMar>
      </w:tblPrEx>
      <w:tc>
        <w:tcPr>
          <w:tcW w:w="4621" w:type="dxa"/>
        </w:tcPr>
        <w:p w:rsidR="00F26727" w:rsidRDefault="00F26727" w14:paraId="25A23F1C" wp14:textId="77777777">
          <w:pPr>
            <w:pStyle w:val="Cabealho"/>
            <w:rPr>
              <w:rStyle w:val="Nmerodepgina"/>
            </w:rPr>
          </w:pPr>
          <w:r>
            <w:rPr>
              <w:rStyle w:val="Nmerodepgina"/>
            </w:rPr>
            <w:t>Documento de Requisitos</w:t>
          </w:r>
        </w:p>
      </w:tc>
      <w:tc>
        <w:tcPr>
          <w:tcW w:w="4621" w:type="dxa"/>
        </w:tcPr>
        <w:p w:rsidR="00F26727" w:rsidRDefault="00F26727" w14:paraId="793A4407" wp14:textId="77777777">
          <w:pPr>
            <w:pStyle w:val="Cabealho"/>
            <w:jc w:val="right"/>
            <w:rPr>
              <w:rStyle w:val="Nmerodepgina"/>
            </w:rPr>
          </w:pPr>
          <w:r>
            <w:rPr>
              <w:rStyle w:val="Nmerodepgina"/>
            </w:rPr>
            <w:t>Descrição da interface com o usuário – C4. P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  <w:r>
            <w:rPr>
              <w:rStyle w:val="Nmerodepgina"/>
              <w:snapToGrid w:val="0"/>
              <w:lang w:eastAsia="en-US"/>
            </w:rPr>
            <w:t xml:space="preserve"> / </w:t>
          </w:r>
          <w:r>
            <w:rPr>
              <w:rStyle w:val="Nmerodepgina"/>
              <w:snapToGrid w:val="0"/>
              <w:lang w:eastAsia="en-US"/>
            </w:rPr>
            <w:fldChar w:fldCharType="begin"/>
          </w:r>
          <w:r>
            <w:rPr>
              <w:rStyle w:val="Nmerodepgina"/>
              <w:snapToGrid w:val="0"/>
              <w:lang w:eastAsia="en-US"/>
            </w:rPr>
            <w:instrText xml:space="preserve"> PAGE </w:instrText>
          </w:r>
          <w:r>
            <w:rPr>
              <w:rStyle w:val="Nmerodepgina"/>
              <w:snapToGrid w:val="0"/>
              <w:lang w:eastAsia="en-US"/>
            </w:rPr>
            <w:fldChar w:fldCharType="separate"/>
          </w:r>
          <w:r w:rsidR="00EB1672">
            <w:rPr>
              <w:rStyle w:val="Nmerodepgina"/>
              <w:noProof/>
              <w:snapToGrid w:val="0"/>
              <w:lang w:eastAsia="en-US"/>
            </w:rPr>
            <w:t>2</w:t>
          </w:r>
          <w:r>
            <w:rPr>
              <w:rStyle w:val="Nmerodepgina"/>
              <w:snapToGrid w:val="0"/>
              <w:lang w:eastAsia="en-US"/>
            </w:rPr>
            <w:fldChar w:fldCharType="end"/>
          </w:r>
        </w:p>
      </w:tc>
    </w:tr>
  </w:tbl>
  <w:p xmlns:wp14="http://schemas.microsoft.com/office/word/2010/wordml" w:rsidR="00F26727" w:rsidRDefault="00F26727" w14:paraId="6E1831B3" wp14:textId="77777777">
    <w:pPr>
      <w:pStyle w:val="Cabealho"/>
      <w:rPr>
        <w:rStyle w:val="Nmerodepgi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D29E88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2" w15:restartNumberingAfterBreak="0">
    <w:nsid w:val="FFFFFF88"/>
    <w:multiLevelType w:val="singleLevel"/>
    <w:tmpl w:val="B7FCD4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FFFFFFFB"/>
    <w:multiLevelType w:val="multilevel"/>
    <w:tmpl w:val="B4AE035A"/>
    <w:lvl w:ilvl="0">
      <w:start w:val="1"/>
      <w:numFmt w:val="none"/>
      <w:pStyle w:val="Ttulo1"/>
      <w:suff w:val="nothing"/>
      <w:lvlText w:val=""/>
      <w:lvlJc w:val="left"/>
    </w:lvl>
    <w:lvl w:ilvl="1">
      <w:start w:val="1"/>
      <w:numFmt w:val="none"/>
      <w:pStyle w:val="Ttulo2"/>
      <w:suff w:val="nothing"/>
      <w:lvlText w:val=""/>
      <w:lvlJc w:val="left"/>
    </w:lvl>
    <w:lvl w:ilvl="2">
      <w:start w:val="1"/>
      <w:numFmt w:val="bullet"/>
      <w:pStyle w:val="Ttulo3"/>
      <w:lvlText w:val=""/>
      <w:lvlJc w:val="left"/>
      <w:rPr>
        <w:rFonts w:hint="default" w:ascii="Symbol" w:hAnsi="Symbol"/>
      </w:rPr>
    </w:lvl>
    <w:lvl w:ilvl="3">
      <w:start w:val="1"/>
      <w:numFmt w:val="decimal"/>
      <w:pStyle w:val="Ttulo4"/>
      <w:lvlText w:val="%3.%4."/>
      <w:legacy w:legacy="1" w:legacySpace="0" w:legacyIndent="576"/>
      <w:lvlJc w:val="left"/>
    </w:lvl>
    <w:lvl w:ilvl="4">
      <w:start w:val="1"/>
      <w:numFmt w:val="decimal"/>
      <w:pStyle w:val="Ttulo5"/>
      <w:lvlText w:val="%3.%4..%5"/>
      <w:legacy w:legacy="1" w:legacySpace="144" w:legacyIndent="0"/>
      <w:lvlJc w:val="left"/>
    </w:lvl>
    <w:lvl w:ilvl="5">
      <w:start w:val="1"/>
      <w:numFmt w:val="decimal"/>
      <w:pStyle w:val="Ttulo6"/>
      <w:lvlText w:val="%3.%4..%5.%6"/>
      <w:legacy w:legacy="1" w:legacySpace="144" w:legacyIndent="0"/>
      <w:lvlJc w:val="left"/>
    </w:lvl>
    <w:lvl w:ilvl="6">
      <w:start w:val="1"/>
      <w:numFmt w:val="decimal"/>
      <w:pStyle w:val="Ttulo7"/>
      <w:lvlText w:val="%3.%4..%5.%6.%7"/>
      <w:legacy w:legacy="1" w:legacySpace="144" w:legacyIndent="0"/>
      <w:lvlJc w:val="left"/>
    </w:lvl>
    <w:lvl w:ilvl="7">
      <w:start w:val="1"/>
      <w:numFmt w:val="decimal"/>
      <w:pStyle w:val="Ttulo8"/>
      <w:lvlText w:val="%3.%4..%5.%6.%7.%8"/>
      <w:legacy w:legacy="1" w:legacySpace="144" w:legacyIndent="0"/>
      <w:lvlJc w:val="left"/>
    </w:lvl>
    <w:lvl w:ilvl="8">
      <w:start w:val="1"/>
      <w:numFmt w:val="decimal"/>
      <w:pStyle w:val="Ttulo9"/>
      <w:lvlText w:val="%3.%4..%5.%6.%7.%8.%9"/>
      <w:legacy w:legacy="1" w:legacySpace="144" w:legacyIndent="0"/>
      <w:lvlJc w:val="left"/>
    </w:lvl>
  </w:abstractNum>
  <w:abstractNum w:abstractNumId="5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8705617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139F6ED1"/>
    <w:multiLevelType w:val="singleLevel"/>
    <w:tmpl w:val="8236D84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9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C6E62DE"/>
    <w:multiLevelType w:val="multilevel"/>
    <w:tmpl w:val="032038C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1D11479D"/>
    <w:multiLevelType w:val="hybridMultilevel"/>
    <w:tmpl w:val="F404E5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9462A00"/>
    <w:multiLevelType w:val="singleLevel"/>
    <w:tmpl w:val="EBD2946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6" w15:restartNumberingAfterBreak="0">
    <w:nsid w:val="29CC433D"/>
    <w:multiLevelType w:val="hybridMultilevel"/>
    <w:tmpl w:val="6186CBE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07059DE"/>
    <w:multiLevelType w:val="singleLevel"/>
    <w:tmpl w:val="0416000F"/>
    <w:lvl w:ilvl="0">
      <w:start w:val="1"/>
      <w:numFmt w:val="decimal"/>
      <w:lvlText w:val="%1."/>
      <w:lvlJc w:val="left"/>
      <w:pPr>
        <w:ind w:left="360" w:hanging="360"/>
      </w:pPr>
    </w:lvl>
  </w:abstractNum>
  <w:abstractNum w:abstractNumId="18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9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0" w15:restartNumberingAfterBreak="0">
    <w:nsid w:val="4FD738FE"/>
    <w:multiLevelType w:val="hybridMultilevel"/>
    <w:tmpl w:val="DF4E6E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3" w15:restartNumberingAfterBreak="0">
    <w:nsid w:val="552B2B43"/>
    <w:multiLevelType w:val="hybridMultilevel"/>
    <w:tmpl w:val="DE7827A4"/>
    <w:lvl w:ilvl="0" w:tplc="04160001">
      <w:start w:val="1"/>
      <w:numFmt w:val="bullet"/>
      <w:lvlText w:val=""/>
      <w:lvlJc w:val="left"/>
      <w:pPr>
        <w:ind w:left="129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hint="default" w:ascii="Wingdings" w:hAnsi="Wingdings"/>
      </w:rPr>
    </w:lvl>
  </w:abstractNum>
  <w:abstractNum w:abstractNumId="24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452937316">
    <w:abstractNumId w:val="4"/>
  </w:num>
  <w:num w:numId="2" w16cid:durableId="21130618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hint="default" w:ascii="Symbol" w:hAnsi="Symbol"/>
        </w:rPr>
      </w:lvl>
    </w:lvlOverride>
  </w:num>
  <w:num w:numId="3" w16cid:durableId="572203815">
    <w:abstractNumId w:val="3"/>
  </w:num>
  <w:num w:numId="4" w16cid:durableId="1110733803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hint="default" w:ascii="Symbol" w:hAnsi="Symbol"/>
        </w:rPr>
      </w:lvl>
    </w:lvlOverride>
  </w:num>
  <w:num w:numId="5" w16cid:durableId="1216622979">
    <w:abstractNumId w:val="11"/>
  </w:num>
  <w:num w:numId="6" w16cid:durableId="905529734">
    <w:abstractNumId w:val="19"/>
  </w:num>
  <w:num w:numId="7" w16cid:durableId="1278214157">
    <w:abstractNumId w:val="10"/>
  </w:num>
  <w:num w:numId="8" w16cid:durableId="440801223">
    <w:abstractNumId w:val="9"/>
  </w:num>
  <w:num w:numId="9" w16cid:durableId="1828008877">
    <w:abstractNumId w:val="24"/>
  </w:num>
  <w:num w:numId="10" w16cid:durableId="899827084">
    <w:abstractNumId w:val="2"/>
  </w:num>
  <w:num w:numId="11" w16cid:durableId="1028989581">
    <w:abstractNumId w:val="18"/>
  </w:num>
  <w:num w:numId="12" w16cid:durableId="1105419883">
    <w:abstractNumId w:val="6"/>
  </w:num>
  <w:num w:numId="13" w16cid:durableId="2108839650">
    <w:abstractNumId w:val="26"/>
  </w:num>
  <w:num w:numId="14" w16cid:durableId="1764255332">
    <w:abstractNumId w:val="14"/>
  </w:num>
  <w:num w:numId="15" w16cid:durableId="1177840792">
    <w:abstractNumId w:val="22"/>
  </w:num>
  <w:num w:numId="16" w16cid:durableId="1289773251">
    <w:abstractNumId w:val="25"/>
  </w:num>
  <w:num w:numId="17" w16cid:durableId="1944026698">
    <w:abstractNumId w:val="0"/>
  </w:num>
  <w:num w:numId="18" w16cid:durableId="795097284">
    <w:abstractNumId w:val="13"/>
  </w:num>
  <w:num w:numId="19" w16cid:durableId="1869222439">
    <w:abstractNumId w:val="21"/>
  </w:num>
  <w:num w:numId="20" w16cid:durableId="585041572">
    <w:abstractNumId w:val="1"/>
  </w:num>
  <w:num w:numId="21" w16cid:durableId="1881160290">
    <w:abstractNumId w:val="15"/>
  </w:num>
  <w:num w:numId="22" w16cid:durableId="2078016897">
    <w:abstractNumId w:val="7"/>
  </w:num>
  <w:num w:numId="23" w16cid:durableId="1473865956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hint="default" w:ascii="Symbol" w:hAnsi="Symbol"/>
        </w:rPr>
      </w:lvl>
    </w:lvlOverride>
  </w:num>
  <w:num w:numId="24" w16cid:durableId="1342509264">
    <w:abstractNumId w:val="8"/>
  </w:num>
  <w:num w:numId="25" w16cid:durableId="767390210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859" w:hanging="283"/>
        </w:pPr>
        <w:rPr>
          <w:rFonts w:hint="default" w:ascii="Symbol" w:hAnsi="Symbol"/>
        </w:rPr>
      </w:lvl>
    </w:lvlOverride>
  </w:num>
  <w:num w:numId="26" w16cid:durableId="365251348">
    <w:abstractNumId w:val="17"/>
  </w:num>
  <w:num w:numId="27" w16cid:durableId="163784003">
    <w:abstractNumId w:val="4"/>
  </w:num>
  <w:num w:numId="28" w16cid:durableId="1107508922">
    <w:abstractNumId w:val="4"/>
  </w:num>
  <w:num w:numId="29" w16cid:durableId="391580283">
    <w:abstractNumId w:val="4"/>
  </w:num>
  <w:num w:numId="30" w16cid:durableId="805858167">
    <w:abstractNumId w:val="4"/>
  </w:num>
  <w:num w:numId="31" w16cid:durableId="2035107135">
    <w:abstractNumId w:val="4"/>
  </w:num>
  <w:num w:numId="32" w16cid:durableId="1136484526">
    <w:abstractNumId w:val="4"/>
  </w:num>
  <w:num w:numId="33" w16cid:durableId="1232230873">
    <w:abstractNumId w:val="23"/>
  </w:num>
  <w:num w:numId="34" w16cid:durableId="888760766">
    <w:abstractNumId w:val="16"/>
  </w:num>
  <w:num w:numId="35" w16cid:durableId="1618609109">
    <w:abstractNumId w:val="20"/>
  </w:num>
  <w:num w:numId="36" w16cid:durableId="717631443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writeProtection w:recommended="true"/>
  <w:zoom w:percent="90"/>
  <w:attachedTemplate r:id="rId1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5D"/>
    <w:rsid w:val="00016296"/>
    <w:rsid w:val="0007745E"/>
    <w:rsid w:val="000C7E33"/>
    <w:rsid w:val="00106D1A"/>
    <w:rsid w:val="00122DD3"/>
    <w:rsid w:val="001716C7"/>
    <w:rsid w:val="001A74BB"/>
    <w:rsid w:val="001E4902"/>
    <w:rsid w:val="002057CE"/>
    <w:rsid w:val="0026024F"/>
    <w:rsid w:val="003012E4"/>
    <w:rsid w:val="00333A3C"/>
    <w:rsid w:val="00355001"/>
    <w:rsid w:val="0036042C"/>
    <w:rsid w:val="00362A9D"/>
    <w:rsid w:val="00376C8A"/>
    <w:rsid w:val="003E781A"/>
    <w:rsid w:val="00441993"/>
    <w:rsid w:val="004703C7"/>
    <w:rsid w:val="004855AC"/>
    <w:rsid w:val="004B1449"/>
    <w:rsid w:val="004B55B1"/>
    <w:rsid w:val="004B577C"/>
    <w:rsid w:val="004D3D60"/>
    <w:rsid w:val="004F35BA"/>
    <w:rsid w:val="00500B20"/>
    <w:rsid w:val="00506043"/>
    <w:rsid w:val="00593DDE"/>
    <w:rsid w:val="005C5014"/>
    <w:rsid w:val="005C785E"/>
    <w:rsid w:val="006221EF"/>
    <w:rsid w:val="00631CAB"/>
    <w:rsid w:val="00686F78"/>
    <w:rsid w:val="006E2365"/>
    <w:rsid w:val="007010B6"/>
    <w:rsid w:val="00725F88"/>
    <w:rsid w:val="00810CB8"/>
    <w:rsid w:val="00863DF2"/>
    <w:rsid w:val="00884262"/>
    <w:rsid w:val="008E3941"/>
    <w:rsid w:val="00911323"/>
    <w:rsid w:val="009770B5"/>
    <w:rsid w:val="009922AE"/>
    <w:rsid w:val="009C0C24"/>
    <w:rsid w:val="00AD3842"/>
    <w:rsid w:val="00AF2511"/>
    <w:rsid w:val="00B66A90"/>
    <w:rsid w:val="00B84515"/>
    <w:rsid w:val="00BB4A40"/>
    <w:rsid w:val="00BB795D"/>
    <w:rsid w:val="00BC26A7"/>
    <w:rsid w:val="00C1576A"/>
    <w:rsid w:val="00C66A04"/>
    <w:rsid w:val="00C94870"/>
    <w:rsid w:val="00CA6073"/>
    <w:rsid w:val="00D40FCB"/>
    <w:rsid w:val="00D92DB6"/>
    <w:rsid w:val="00E559CE"/>
    <w:rsid w:val="00E562BE"/>
    <w:rsid w:val="00E77561"/>
    <w:rsid w:val="00E81BA6"/>
    <w:rsid w:val="00E942D6"/>
    <w:rsid w:val="00EB1672"/>
    <w:rsid w:val="00F217D7"/>
    <w:rsid w:val="00F26727"/>
    <w:rsid w:val="00F345B6"/>
    <w:rsid w:val="00F635C2"/>
    <w:rsid w:val="00F72B4E"/>
    <w:rsid w:val="00F75223"/>
    <w:rsid w:val="00FD2015"/>
    <w:rsid w:val="00FE4DBC"/>
    <w:rsid w:val="39E7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F2DDF50"/>
  <w15:chartTrackingRefBased/>
  <w15:docId w15:val="{B6E1CB40-2C7C-420D-9170-F52916A58F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eastAsia="pt-BR"/>
    </w:rPr>
  </w:style>
  <w:style w:type="paragraph" w:styleId="Ttulo1">
    <w:name w:val="heading 1"/>
    <w:basedOn w:val="Normal"/>
    <w:next w:val="TextoNormal"/>
    <w:qFormat/>
    <w:pPr>
      <w:keepNext/>
      <w:numPr>
        <w:numId w:val="1"/>
      </w:numPr>
      <w:spacing w:after="480"/>
      <w:jc w:val="right"/>
      <w:outlineLvl w:val="0"/>
    </w:pPr>
    <w:rPr>
      <w:rFonts w:ascii="Arial" w:hAnsi="Arial"/>
      <w:b/>
      <w:kern w:val="28"/>
      <w:sz w:val="40"/>
    </w:rPr>
  </w:style>
  <w:style w:type="paragraph" w:styleId="Ttulo2">
    <w:name w:val="heading 2"/>
    <w:next w:val="TextoNormal"/>
    <w:qFormat/>
    <w:pPr>
      <w:keepNext/>
      <w:numPr>
        <w:ilvl w:val="1"/>
        <w:numId w:val="1"/>
      </w:numPr>
      <w:shd w:val="pct20" w:color="auto" w:fill="auto"/>
      <w:spacing w:before="360" w:after="120"/>
      <w:outlineLvl w:val="1"/>
    </w:pPr>
    <w:rPr>
      <w:rFonts w:ascii="Arial" w:hAnsi="Arial"/>
      <w:b/>
      <w:noProof/>
      <w:sz w:val="28"/>
      <w:lang w:eastAsia="pt-BR"/>
    </w:rPr>
  </w:style>
  <w:style w:type="paragraph" w:styleId="Ttulo3">
    <w:name w:val="heading 3"/>
    <w:next w:val="Texto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noProof/>
      <w:sz w:val="24"/>
      <w:lang w:eastAsia="pt-BR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1152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1152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1152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1152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1152"/>
      <w:outlineLvl w:val="8"/>
    </w:pPr>
    <w:rPr>
      <w:rFonts w:ascii="Arial" w:hAnsi="Arial"/>
      <w:b/>
      <w:i/>
      <w:sz w:val="1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Normal" w:customStyle="1">
    <w:name w:val="Texto Normal"/>
    <w:pPr>
      <w:spacing w:before="60" w:after="60"/>
      <w:ind w:left="578"/>
      <w:jc w:val="both"/>
    </w:pPr>
    <w:rPr>
      <w:noProof/>
      <w:sz w:val="22"/>
      <w:lang w:eastAsia="pt-BR"/>
    </w:rPr>
  </w:style>
  <w:style w:type="paragraph" w:styleId="Corponico" w:customStyle="1">
    <w:name w:val="Corpo Único"/>
    <w:pPr>
      <w:spacing w:before="60" w:after="60"/>
      <w:ind w:left="720"/>
    </w:pPr>
    <w:rPr>
      <w:rFonts w:ascii="Arial" w:hAnsi="Arial"/>
      <w:color w:val="000000"/>
      <w:lang w:val="en-US" w:eastAsia="pt-BR"/>
    </w:rPr>
  </w:style>
  <w:style w:type="paragraph" w:styleId="Captulo" w:customStyle="1">
    <w:name w:val="Capítulo"/>
    <w:next w:val="TextoNormal"/>
    <w:pPr>
      <w:keepNext/>
      <w:spacing w:after="480"/>
      <w:jc w:val="right"/>
    </w:pPr>
    <w:rPr>
      <w:rFonts w:ascii="Arial" w:hAnsi="Arial"/>
      <w:b/>
      <w:noProof/>
      <w:sz w:val="40"/>
      <w:lang w:eastAsia="pt-BR"/>
    </w:rPr>
  </w:style>
  <w:style w:type="paragraph" w:styleId="Sumrio-Captulo" w:customStyle="1">
    <w:name w:val="Sumário - Capítulo"/>
    <w:pPr>
      <w:spacing w:after="480"/>
      <w:jc w:val="right"/>
    </w:pPr>
    <w:rPr>
      <w:rFonts w:ascii="Arial" w:hAnsi="Arial"/>
      <w:b/>
      <w:noProof/>
      <w:sz w:val="40"/>
      <w:lang w:eastAsia="pt-BR"/>
    </w:rPr>
  </w:style>
  <w:style w:type="paragraph" w:styleId="Sumrio-Item" w:customStyle="1">
    <w:name w:val="Sumário - Item"/>
    <w:basedOn w:val="Sumrio-Captulo"/>
    <w:pPr>
      <w:spacing w:before="60" w:after="60"/>
      <w:ind w:left="1152"/>
    </w:pPr>
    <w:rPr>
      <w:sz w:val="20"/>
    </w:rPr>
  </w:style>
  <w:style w:type="paragraph" w:styleId="Sumrio-Subitem" w:customStyle="1">
    <w:name w:val="Sumário - Subitem"/>
    <w:basedOn w:val="Sumrio-Item"/>
    <w:pPr>
      <w:spacing w:before="0" w:after="0"/>
      <w:ind w:left="1728"/>
    </w:pPr>
  </w:style>
  <w:style w:type="paragraph" w:styleId="Ttulo-Item" w:customStyle="1">
    <w:name w:val="Título - Item"/>
    <w:next w:val="TextoNormal"/>
    <w:pPr>
      <w:spacing w:before="60"/>
    </w:pPr>
    <w:rPr>
      <w:rFonts w:ascii="Arial" w:hAnsi="Arial"/>
      <w:b/>
      <w:noProof/>
      <w:lang w:eastAsia="pt-BR"/>
    </w:rPr>
  </w:style>
  <w:style w:type="paragraph" w:styleId="Numerada">
    <w:name w:val="List Number"/>
    <w:next w:val="TextoNormal"/>
    <w:semiHidden/>
    <w:pPr>
      <w:spacing w:before="240" w:after="120"/>
    </w:pPr>
    <w:rPr>
      <w:noProof/>
      <w:sz w:val="22"/>
      <w:lang w:eastAsia="pt-BR"/>
    </w:rPr>
  </w:style>
  <w:style w:type="paragraph" w:styleId="Commarcadores3">
    <w:name w:val="List Bullet 3"/>
    <w:semiHidden/>
    <w:pPr>
      <w:ind w:left="859" w:hanging="283"/>
    </w:pPr>
    <w:rPr>
      <w:noProof/>
      <w:lang w:eastAsia="pt-BR"/>
    </w:rPr>
  </w:style>
  <w:style w:type="paragraph" w:styleId="Ttulo-Subitem" w:customStyle="1">
    <w:name w:val="Título - Subitem"/>
    <w:next w:val="TextoNormal"/>
    <w:pPr>
      <w:keepNext/>
      <w:spacing w:before="240" w:after="120"/>
      <w:ind w:left="576" w:hanging="576"/>
    </w:pPr>
    <w:rPr>
      <w:rFonts w:ascii="Arial" w:hAnsi="Arial"/>
      <w:b/>
      <w:noProof/>
      <w:sz w:val="24"/>
      <w:lang w:eastAsia="pt-BR"/>
    </w:rPr>
  </w:style>
  <w:style w:type="paragraph" w:styleId="TtuloFigura" w:customStyle="1">
    <w:name w:val="Título Figura"/>
    <w:next w:val="TextoNormal"/>
    <w:pPr>
      <w:keepNext/>
      <w:spacing w:before="240" w:after="60"/>
      <w:jc w:val="center"/>
    </w:pPr>
    <w:rPr>
      <w:rFonts w:ascii="Arial" w:hAnsi="Arial"/>
      <w:b/>
      <w:noProof/>
      <w:lang w:eastAsia="pt-BR"/>
    </w:rPr>
  </w:style>
  <w:style w:type="paragraph" w:styleId="Bullet1" w:customStyle="1">
    <w:name w:val="Bullet 1"/>
    <w:pPr>
      <w:ind w:left="859" w:hanging="283"/>
    </w:pPr>
    <w:rPr>
      <w:noProof/>
      <w:lang w:eastAsia="pt-BR"/>
    </w:rPr>
  </w:style>
  <w:style w:type="paragraph" w:styleId="Bullet2" w:customStyle="1">
    <w:name w:val="Bullet 2"/>
    <w:pPr>
      <w:spacing w:after="60"/>
      <w:ind w:left="859" w:hanging="283"/>
    </w:pPr>
    <w:rPr>
      <w:noProof/>
      <w:lang w:eastAsia="pt-BR"/>
    </w:rPr>
  </w:style>
  <w:style w:type="paragraph" w:styleId="TtuloCapa" w:customStyle="1">
    <w:name w:val="Título Capa"/>
    <w:next w:val="Verso"/>
    <w:pPr>
      <w:spacing w:before="6000" w:after="6840"/>
      <w:jc w:val="center"/>
    </w:pPr>
    <w:rPr>
      <w:rFonts w:ascii="Arial Black" w:hAnsi="Arial Black"/>
      <w:noProof/>
      <w:color w:val="0000FF"/>
      <w:sz w:val="48"/>
      <w:lang w:eastAsia="pt-BR"/>
    </w:rPr>
  </w:style>
  <w:style w:type="paragraph" w:styleId="Verso" w:customStyle="1">
    <w:name w:val="Versão"/>
    <w:pPr>
      <w:jc w:val="center"/>
    </w:pPr>
    <w:rPr>
      <w:rFonts w:ascii="Arial" w:hAnsi="Arial"/>
      <w:noProof/>
      <w:sz w:val="24"/>
      <w:lang w:eastAsia="pt-BR"/>
    </w:rPr>
  </w:style>
  <w:style w:type="paragraph" w:styleId="Objeto" w:customStyle="1">
    <w:name w:val="Objeto"/>
    <w:next w:val="TextoNormal"/>
    <w:pPr>
      <w:keepNext/>
      <w:shd w:val="pct20" w:color="auto" w:fill="auto"/>
      <w:spacing w:before="360" w:after="120"/>
    </w:pPr>
    <w:rPr>
      <w:rFonts w:ascii="Arial" w:hAnsi="Arial"/>
      <w:b/>
      <w:color w:val="000000"/>
      <w:sz w:val="28"/>
      <w:lang w:val="en-US" w:eastAsia="pt-BR"/>
    </w:rPr>
  </w:style>
  <w:style w:type="paragraph" w:styleId="Item" w:customStyle="1">
    <w:name w:val="Item"/>
    <w:pPr>
      <w:ind w:left="576"/>
    </w:pPr>
    <w:rPr>
      <w:noProof/>
      <w:lang w:eastAsia="pt-BR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paragraph" w:styleId="TtuloCapa2" w:customStyle="1">
    <w:name w:val="Título Capa 2"/>
    <w:pPr>
      <w:spacing w:before="5760" w:after="6280"/>
      <w:jc w:val="center"/>
    </w:pPr>
    <w:rPr>
      <w:rFonts w:ascii="Arial" w:hAnsi="Arial"/>
      <w:b/>
      <w:noProof/>
      <w:color w:val="0000FF"/>
      <w:sz w:val="56"/>
      <w:lang w:eastAsia="pt-BR"/>
    </w:rPr>
  </w:style>
  <w:style w:type="paragraph" w:styleId="Ttulo-Subitemsemnumerao" w:customStyle="1">
    <w:name w:val="Título - Subitem sem numeração"/>
    <w:next w:val="TextoNormal"/>
    <w:pPr>
      <w:spacing w:before="240" w:after="120"/>
      <w:ind w:left="576"/>
    </w:pPr>
    <w:rPr>
      <w:rFonts w:ascii="Arial" w:hAnsi="Arial"/>
      <w:b/>
      <w:noProof/>
      <w:sz w:val="24"/>
      <w:lang w:eastAsia="pt-BR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styleId="Nmerodepgina">
    <w:name w:val="page number"/>
    <w:basedOn w:val="Fontepargpadro"/>
    <w:semiHidden/>
  </w:style>
  <w:style w:type="paragraph" w:styleId="Sumrio1">
    <w:name w:val="toc 1"/>
    <w:basedOn w:val="Normal"/>
    <w:next w:val="Normal"/>
    <w:semiHidden/>
    <w:pPr>
      <w:tabs>
        <w:tab w:val="right" w:leader="dot" w:pos="9029"/>
      </w:tabs>
      <w:spacing w:before="360"/>
    </w:pPr>
    <w:rPr>
      <w:rFonts w:ascii="Arial" w:hAnsi="Arial"/>
      <w:b/>
      <w:caps/>
      <w:sz w:val="24"/>
    </w:rPr>
  </w:style>
  <w:style w:type="paragraph" w:styleId="Sumrio2">
    <w:name w:val="toc 2"/>
    <w:basedOn w:val="Normal"/>
    <w:next w:val="Normal"/>
    <w:uiPriority w:val="39"/>
    <w:pPr>
      <w:tabs>
        <w:tab w:val="right" w:leader="dot" w:pos="9029"/>
      </w:tabs>
      <w:spacing w:before="240" w:after="60"/>
      <w:ind w:left="576"/>
    </w:pPr>
    <w:rPr>
      <w:rFonts w:ascii="Arial" w:hAnsi="Arial"/>
      <w:b/>
    </w:rPr>
  </w:style>
  <w:style w:type="paragraph" w:styleId="Sumrio3">
    <w:name w:val="toc 3"/>
    <w:basedOn w:val="Normal"/>
    <w:next w:val="Normal"/>
    <w:uiPriority w:val="39"/>
    <w:pPr>
      <w:tabs>
        <w:tab w:val="right" w:leader="dot" w:pos="9029"/>
      </w:tabs>
      <w:spacing w:before="60" w:after="60"/>
      <w:ind w:left="1152"/>
    </w:pPr>
    <w:rPr>
      <w:rFonts w:ascii="Arial" w:hAnsi="Arial"/>
    </w:rPr>
  </w:style>
  <w:style w:type="paragraph" w:styleId="Sumrio4">
    <w:name w:val="toc 4"/>
    <w:basedOn w:val="Normal"/>
    <w:next w:val="Normal"/>
    <w:uiPriority w:val="39"/>
    <w:pPr>
      <w:tabs>
        <w:tab w:val="right" w:leader="dot" w:pos="9029"/>
      </w:tabs>
      <w:ind w:left="400"/>
    </w:pPr>
  </w:style>
  <w:style w:type="paragraph" w:styleId="Sumrio5">
    <w:name w:val="toc 5"/>
    <w:basedOn w:val="Normal"/>
    <w:next w:val="Normal"/>
    <w:semiHidden/>
    <w:pPr>
      <w:tabs>
        <w:tab w:val="right" w:leader="dot" w:pos="9029"/>
      </w:tabs>
      <w:ind w:left="600"/>
    </w:pPr>
  </w:style>
  <w:style w:type="paragraph" w:styleId="Sumrio6">
    <w:name w:val="toc 6"/>
    <w:basedOn w:val="Normal"/>
    <w:next w:val="Normal"/>
    <w:semiHidden/>
    <w:pPr>
      <w:tabs>
        <w:tab w:val="right" w:leader="dot" w:pos="9029"/>
      </w:tabs>
      <w:ind w:left="800"/>
    </w:pPr>
  </w:style>
  <w:style w:type="paragraph" w:styleId="Sumrio7">
    <w:name w:val="toc 7"/>
    <w:basedOn w:val="Normal"/>
    <w:next w:val="Normal"/>
    <w:semiHidden/>
    <w:pPr>
      <w:tabs>
        <w:tab w:val="right" w:leader="dot" w:pos="9029"/>
      </w:tabs>
      <w:ind w:left="1000"/>
    </w:pPr>
  </w:style>
  <w:style w:type="paragraph" w:styleId="Sumrio8">
    <w:name w:val="toc 8"/>
    <w:basedOn w:val="Normal"/>
    <w:next w:val="Normal"/>
    <w:semiHidden/>
    <w:pPr>
      <w:tabs>
        <w:tab w:val="right" w:leader="dot" w:pos="9029"/>
      </w:tabs>
      <w:ind w:left="1200"/>
    </w:pPr>
  </w:style>
  <w:style w:type="paragraph" w:styleId="Sumrio9">
    <w:name w:val="toc 9"/>
    <w:basedOn w:val="Normal"/>
    <w:next w:val="Normal"/>
    <w:semiHidden/>
    <w:pPr>
      <w:tabs>
        <w:tab w:val="right" w:leader="dot" w:pos="9029"/>
      </w:tabs>
      <w:ind w:left="1400"/>
    </w:pPr>
  </w:style>
  <w:style w:type="paragraph" w:styleId="Padrao" w:customStyle="1">
    <w:name w:val="Padrao"/>
    <w:pPr>
      <w:keepNext/>
      <w:spacing w:before="240" w:after="240"/>
      <w:ind w:left="720" w:hanging="720"/>
    </w:pPr>
    <w:rPr>
      <w:b/>
      <w:color w:val="000000"/>
      <w:sz w:val="24"/>
      <w:lang w:val="en-US" w:eastAsia="pt-BR"/>
    </w:rPr>
  </w:style>
  <w:style w:type="paragraph" w:styleId="Observao" w:customStyle="1">
    <w:name w:val="Observação"/>
    <w:next w:val="TextoNormal"/>
    <w:pPr>
      <w:spacing w:before="120" w:after="120"/>
      <w:ind w:left="1152" w:hanging="576"/>
    </w:pPr>
    <w:rPr>
      <w:noProof/>
      <w:sz w:val="21"/>
      <w:lang w:eastAsia="pt-BR"/>
    </w:rPr>
  </w:style>
  <w:style w:type="paragraph" w:styleId="CabealhoCapa1" w:customStyle="1">
    <w:name w:val="Cabeçalho Capa 1"/>
    <w:rPr>
      <w:rFonts w:ascii="Arial" w:hAnsi="Arial"/>
      <w:b/>
      <w:noProof/>
      <w:lang w:eastAsia="pt-BR"/>
    </w:rPr>
  </w:style>
  <w:style w:type="paragraph" w:styleId="CabealhoCapa2" w:customStyle="1">
    <w:name w:val="Cabeçalho Capa 2"/>
    <w:rPr>
      <w:rFonts w:ascii="Arial" w:hAnsi="Arial"/>
      <w:noProof/>
      <w:sz w:val="16"/>
      <w:lang w:eastAsia="pt-BR"/>
    </w:rPr>
  </w:style>
  <w:style w:type="paragraph" w:styleId="Commarcadores">
    <w:name w:val="List Bullet"/>
    <w:basedOn w:val="Normal"/>
    <w:autoRedefine/>
    <w:semiHidden/>
    <w:pPr>
      <w:numPr>
        <w:numId w:val="3"/>
      </w:numPr>
      <w:tabs>
        <w:tab w:val="clear" w:pos="360"/>
        <w:tab w:val="num" w:pos="567"/>
      </w:tabs>
      <w:spacing w:before="60" w:after="60"/>
      <w:ind w:left="993"/>
    </w:pPr>
    <w:rPr>
      <w:b/>
      <w:sz w:val="22"/>
    </w:rPr>
  </w:style>
  <w:style w:type="paragraph" w:styleId="Requisito" w:customStyle="1">
    <w:name w:val="Requisito"/>
    <w:basedOn w:val="Ttulo3"/>
    <w:next w:val="Normal"/>
    <w:pPr>
      <w:numPr>
        <w:ilvl w:val="0"/>
        <w:numId w:val="0"/>
      </w:numPr>
      <w:spacing w:after="120"/>
    </w:pPr>
  </w:style>
  <w:style w:type="paragraph" w:styleId="destaque1" w:customStyle="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  <w:lang w:eastAsia="pt-BR"/>
    </w:rPr>
  </w:style>
  <w:style w:type="paragraph" w:styleId="destaque2" w:customStyle="1">
    <w:name w:val="destaque 2"/>
    <w:basedOn w:val="destaque1"/>
    <w:next w:val="Normal"/>
    <w:pPr>
      <w:outlineLvl w:val="4"/>
    </w:pPr>
    <w:rPr>
      <w:b w:val="0"/>
      <w:i/>
    </w:rPr>
  </w:style>
  <w:style w:type="character" w:styleId="Hyperlink">
    <w:name w:val="Hyperlink"/>
    <w:uiPriority w:val="99"/>
    <w:unhideWhenUsed/>
    <w:rsid w:val="00376C8A"/>
    <w:rPr>
      <w:color w:val="0563C1"/>
      <w:u w:val="single"/>
    </w:rPr>
  </w:style>
  <w:style w:type="table" w:styleId="TabeladeGrade5Escura-nfase6">
    <w:name w:val="Grid Table 5 Dark Accent 6"/>
    <w:basedOn w:val="Tabelanormal"/>
    <w:uiPriority w:val="50"/>
    <w:rsid w:val="006E2365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wmf" Id="rId13" /><Relationship Type="http://schemas.openxmlformats.org/officeDocument/2006/relationships/image" Target="media/image4.wmf" Id="rId18" /><Relationship Type="http://schemas.openxmlformats.org/officeDocument/2006/relationships/hyperlink" Target="https://dcrazed.com/best-free-wireframe-tools/" TargetMode="External" Id="rId26" /><Relationship Type="http://schemas.openxmlformats.org/officeDocument/2006/relationships/styles" Target="styles.xml" Id="rId3" /><Relationship Type="http://schemas.openxmlformats.org/officeDocument/2006/relationships/image" Target="media/image5.wmf" Id="rId21" /><Relationship Type="http://schemas.openxmlformats.org/officeDocument/2006/relationships/theme" Target="theme/theme1.xml" Id="rId34" /><Relationship Type="http://schemas.openxmlformats.org/officeDocument/2006/relationships/endnotes" Target="endnotes.xml" Id="rId7" /><Relationship Type="http://schemas.openxmlformats.org/officeDocument/2006/relationships/header" Target="header4.xml" Id="rId12" /><Relationship Type="http://schemas.openxmlformats.org/officeDocument/2006/relationships/image" Target="media/image3.jpeg" Id="rId17" /><Relationship Type="http://schemas.openxmlformats.org/officeDocument/2006/relationships/oleObject" Target="embeddings/oleObject4.bin" Id="rId25" /><Relationship Type="http://schemas.openxmlformats.org/officeDocument/2006/relationships/fontTable" Target="fontTable.xml" Id="rId33" /><Relationship Type="http://schemas.openxmlformats.org/officeDocument/2006/relationships/numbering" Target="numbering.xml" Id="rId2" /><Relationship Type="http://schemas.openxmlformats.org/officeDocument/2006/relationships/header" Target="header5.xml" Id="rId16" /><Relationship Type="http://schemas.openxmlformats.org/officeDocument/2006/relationships/header" Target="header6.xml" Id="rId20" /><Relationship Type="http://schemas.openxmlformats.org/officeDocument/2006/relationships/image" Target="media/image9.jpeg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3.xml" Id="rId11" /><Relationship Type="http://schemas.openxmlformats.org/officeDocument/2006/relationships/image" Target="media/image6.wmf" Id="rId24" /><Relationship Type="http://schemas.openxmlformats.org/officeDocument/2006/relationships/header" Target="header8.xml" Id="rId32" /><Relationship Type="http://schemas.openxmlformats.org/officeDocument/2006/relationships/webSettings" Target="webSettings.xml" Id="rId5" /><Relationship Type="http://schemas.openxmlformats.org/officeDocument/2006/relationships/image" Target="media/image2.png" Id="rId15" /><Relationship Type="http://schemas.openxmlformats.org/officeDocument/2006/relationships/header" Target="header7.xml" Id="rId23" /><Relationship Type="http://schemas.openxmlformats.org/officeDocument/2006/relationships/footer" Target="footer1.xml" Id="rId10" /><Relationship Type="http://schemas.openxmlformats.org/officeDocument/2006/relationships/oleObject" Target="embeddings/oleObject2.bin" Id="rId19" /><Relationship Type="http://schemas.openxmlformats.org/officeDocument/2006/relationships/image" Target="media/image10.jpeg" Id="rId31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oleObject" Target="embeddings/oleObject1.bin" Id="rId14" /><Relationship Type="http://schemas.openxmlformats.org/officeDocument/2006/relationships/oleObject" Target="embeddings/oleObject3.bin" Id="rId22" /><Relationship Type="http://schemas.openxmlformats.org/officeDocument/2006/relationships/image" Target="https://i.pinimg.com/736x/7d/e5/3d/7de53d6d69bcfefaabe56a15785ff3b0.jpg" TargetMode="External" Id="rId30" /><Relationship Type="http://schemas.openxmlformats.org/officeDocument/2006/relationships/header" Target="header1.xml" Id="rId8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ADMINI~1\LOCALS~1\Temp\documentoRequisito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0C6E6-6547-45DD-8B28-889367E69F5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documentoRequisitos.dot</ap:Template>
  <ap:Application>Microsoft Word for the web</ap:Application>
  <ap:DocSecurity>0</ap:DocSecurity>
  <ap:ScaleCrop>false</ap:ScaleCrop>
  <ap:Company>UFU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Guia para Documento de Requisitos</dc:title>
  <dc:subject>Padrões de documentação</dc:subject>
  <dc:creator>Sílvio Bacalá Júnior</dc:creator>
  <keywords/>
  <dc:description>Versão 1.0</dc:description>
  <lastModifiedBy>Usuário Convidado</lastModifiedBy>
  <revision>45</revision>
  <lastPrinted>1997-08-08T15:22:00.0000000Z</lastPrinted>
  <dcterms:created xsi:type="dcterms:W3CDTF">2024-08-11T20:01:00.0000000Z</dcterms:created>
  <dcterms:modified xsi:type="dcterms:W3CDTF">2024-08-11T23:16:25.4442886Z</dcterms:modified>
  <category>Manual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lpwstr>Versão 1.0</vt:lpwstr>
  </property>
</Properties>
</file>