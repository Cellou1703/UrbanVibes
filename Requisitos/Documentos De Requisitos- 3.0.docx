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F26727" w:rsidRDefault="00F26727" w14:paraId="672A6659" wp14:textId="77777777">
      <w:pPr>
        <w:pStyle w:val="CabealhoCapa1"/>
      </w:pPr>
    </w:p>
    <w:p xmlns:wp14="http://schemas.microsoft.com/office/word/2010/wordml" w:rsidR="00F26727" w:rsidRDefault="00F26727" w14:paraId="0A37501D" wp14:textId="77777777">
      <w:pPr>
        <w:pStyle w:val="CabealhoCapa2"/>
      </w:pPr>
    </w:p>
    <w:p xmlns:wp14="http://schemas.microsoft.com/office/word/2010/wordml" w:rsidR="00F26727" w:rsidRDefault="00122DD3" w14:paraId="3980C9ED" wp14:textId="77777777" wp14:noSpellErr="1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orient="portrait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7216" behindDoc="0" locked="1" layoutInCell="1" allowOverlap="1" wp14:anchorId="3D363EC6" wp14:editId="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5618908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xmlns:w14="http://schemas.microsoft.com/office/word/2010/wordml" w:rsidR="00F26727" w:rsidRDefault="00F26727" w14:paraId="3D12813D" wp14:textId="7777777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>
                              <w:t>&lt;Nome do Sistema&gt;</w:t>
                            </w:r>
                          </w:p>
                          <w:p xmlns:wp14="http://schemas.microsoft.com/office/word/2010/wordml" xmlns:w14="http://schemas.microsoft.com/office/word/2010/wordml" w:rsidR="00F26727" w:rsidRDefault="00F26727" w14:paraId="0E5B1360" wp14:textId="77777777">
                            <w:pPr>
                              <w:pStyle w:val="Verso"/>
                            </w:pPr>
                            <w:r>
                              <w:t>Versão &lt;X.Y&gt; - &lt;mês&gt; de &lt;ano&gt;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259BBF9D">
              <v:rect xmlns:o="urn:schemas-microsoft-com:office:office" xmlns:v="urn:schemas-microsoft-com:vml" id="Rectangle 2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">
                <v:textbox inset="0,0,0,0">
                  <w:txbxContent>
                    <w:p xmlns:wp14="http://schemas.microsoft.com/office/word/2010/wordml" w:rsidR="00F26727" w:rsidRDefault="00F26727" w14:paraId="7A676D14" wp14:textId="7777777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>
                        <w:t>&lt;Nome do Sistema&gt;</w:t>
                      </w:r>
                    </w:p>
                    <w:p xmlns:wp14="http://schemas.microsoft.com/office/word/2010/wordml" w:rsidR="00F26727" w:rsidRDefault="00F26727" w14:paraId="3DEBC8BB" wp14:textId="77777777">
                      <w:pPr>
                        <w:pStyle w:val="Verso"/>
                      </w:pPr>
                      <w:r>
                        <w:t>Versão &lt;X.Y&gt; - &lt;mês&gt; de &lt;ano&gt;</w:t>
                      </w:r>
                    </w:p>
                  </w:txbxContent>
                </v:textbox>
                <w10:wrap xmlns:w10="urn:schemas-microsoft-com:office:word" anchorx="margin" anchory="margin"/>
                <w10:anchorlock xmlns:w10="urn:schemas-microsoft-com:office:word"/>
              </v:rect>
            </w:pict>
          </mc:Fallback>
        </mc:AlternateContent>
      </w:r>
    </w:p>
    <w:p xmlns:wp14="http://schemas.microsoft.com/office/word/2010/wordml" w:rsidR="00F26727" w:rsidRDefault="00F26727" w14:paraId="6CF1703A" wp14:textId="77777777">
      <w:pPr>
        <w:pStyle w:val="Sumrio-Captulo"/>
      </w:pPr>
      <w:bookmarkStart w:name="_Toc395349012" w:id="0"/>
      <w:bookmarkStart w:name="_Toc399055894" w:id="1"/>
      <w:r>
        <w:t>Ficha Técnica</w:t>
      </w:r>
      <w:bookmarkEnd w:id="0"/>
      <w:bookmarkEnd w:id="1"/>
    </w:p>
    <w:p xmlns:wp14="http://schemas.microsoft.com/office/word/2010/wordml" w:rsidR="00F26727" w:rsidRDefault="00F26727" w14:paraId="35DEF06C" wp14:textId="77777777">
      <w:pPr>
        <w:pStyle w:val="Ttulo-Item"/>
        <w:pBdr>
          <w:top w:val="single" w:color="auto" w:sz="6" w:space="4"/>
        </w:pBdr>
        <w:spacing w:before="120"/>
      </w:pPr>
      <w:r>
        <w:t>Equipe Responsável pela Elaboração</w:t>
      </w:r>
    </w:p>
    <w:p xmlns:wp14="http://schemas.microsoft.com/office/word/2010/wordml" w:rsidR="00F26727" w:rsidRDefault="00F26727" w14:paraId="5599A7BB" wp14:textId="4FBB09F3">
      <w:pPr>
        <w:pStyle w:val="Item"/>
      </w:pPr>
      <w:r w:rsidR="107E7AC0">
        <w:rPr/>
        <w:t>Rafaela Valadão Nunes</w:t>
      </w:r>
    </w:p>
    <w:p w:rsidR="107E7AC0" w:rsidP="107E7AC0" w:rsidRDefault="107E7AC0" w14:paraId="5FD6C2F8" w14:textId="6759039E">
      <w:pPr>
        <w:pStyle w:val="Item"/>
        <w:suppressLineNumbers w:val="0"/>
        <w:bidi w:val="0"/>
        <w:spacing w:before="0" w:beforeAutospacing="off" w:after="0" w:afterAutospacing="off" w:line="259" w:lineRule="auto"/>
        <w:ind w:left="576" w:right="0"/>
        <w:jc w:val="left"/>
      </w:pPr>
      <w:r w:rsidR="107E7AC0">
        <w:rPr/>
        <w:t>João Lucas Pereira Ramalho</w:t>
      </w:r>
    </w:p>
    <w:p xmlns:wp14="http://schemas.microsoft.com/office/word/2010/wordml" w:rsidR="00F26727" w:rsidRDefault="00F26727" w14:paraId="58B7E6AC" wp14:textId="7DF90EBD">
      <w:pPr>
        <w:pStyle w:val="Item"/>
      </w:pPr>
    </w:p>
    <w:p xmlns:wp14="http://schemas.microsoft.com/office/word/2010/wordml" w:rsidR="00F26727" w:rsidRDefault="00F26727" w14:paraId="21B7F87C" wp14:textId="77777777">
      <w:pPr>
        <w:pStyle w:val="Ttulo-Item"/>
        <w:pBdr>
          <w:top w:val="single" w:color="auto" w:sz="6" w:space="4"/>
        </w:pBdr>
        <w:spacing w:before="120"/>
      </w:pPr>
      <w:r w:rsidR="39E75D1F">
        <w:rPr/>
        <w:t>Público Alvo</w:t>
      </w:r>
    </w:p>
    <w:p w:rsidR="39E75D1F" w:rsidP="39E75D1F" w:rsidRDefault="39E75D1F" w14:paraId="2BC095EB" w14:textId="7B04520F">
      <w:pPr>
        <w:pStyle w:val="Item"/>
      </w:pPr>
      <w:r w:rsidR="39E75D1F">
        <w:rPr/>
        <w:t>O alvo público para um sistema gerenciador de uma loja de roupas inclui proprietários e gerentes de lojas de pequeno a médio porte que buscam otimizar a gestão de estoque, compras, vendas e fornecedores. Esse público valoriza a eficiência na administração do negócio, controle financeiro preciso e relatórios claros para tomada de decisões.</w:t>
      </w:r>
    </w:p>
    <w:p xmlns:wp14="http://schemas.microsoft.com/office/word/2010/wordml" w:rsidR="00F26727" w:rsidRDefault="002057CE" w14:paraId="2D32F493" wp14:textId="77777777">
      <w:pPr>
        <w:pStyle w:val="Sumrio-Captulo"/>
        <w:ind w:right="-427"/>
      </w:pPr>
      <w:r>
        <w:br w:type="page"/>
      </w:r>
      <w:r w:rsidR="00F26727">
        <w:t>Sumário</w:t>
      </w:r>
    </w:p>
    <w:p xmlns:wp14="http://schemas.microsoft.com/office/word/2010/wordml" w:rsidR="00FD2015" w:rsidRDefault="00F26727" w14:paraId="422403D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FD2015">
        <w:rPr>
          <w:noProof/>
        </w:rPr>
        <w:t>Visão geral deste documento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_Toc125110041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xmlns:wp14="http://schemas.microsoft.com/office/word/2010/wordml" w:rsidR="00FD2015" w:rsidRDefault="00FD2015" w14:paraId="7E407169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2DF76F4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2A10E831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0566029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D9691B7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F4B5F94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96951D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BEE169D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5E02756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1E19E0F" wp14:textId="77777777" wp14:noSpellErr="1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</w:r>
      <w:r>
        <w:rPr>
          <w:noProof/>
        </w:rPr>
        <w:t>2</w:t>
      </w:r>
    </w:p>
    <w:p xmlns:wp14="http://schemas.microsoft.com/office/word/2010/wordml" w:rsidR="00FD2015" w:rsidRDefault="00FD2015" w14:paraId="09943AE2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2169115D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 &lt;Nome do requisito/caso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764E7A9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[RF002]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BBA6BB9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6BF8985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B97046C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B333D1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F2CA392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F6C97BD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B9E50FF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DFE32F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D7180EE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EC7ECF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0A81E16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E150CC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D54CBC9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AE53E3C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A64CD9A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4C206D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AF6A6CF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055DB5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CB762E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3AD8B72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5CC69F1B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D1C77A5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35BE313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26727" w:rsidRDefault="00F26727" w14:paraId="5DAB6C7B" wp14:textId="77777777">
      <w:r>
        <w:rPr>
          <w:rFonts w:ascii="Arial" w:hAnsi="Arial"/>
          <w:b/>
          <w:caps/>
          <w:noProof/>
          <w:sz w:val="24"/>
        </w:rPr>
        <w:fldChar w:fldCharType="end"/>
      </w:r>
    </w:p>
    <w:p xmlns:wp14="http://schemas.microsoft.com/office/word/2010/wordml" w:rsidR="00F26727" w:rsidRDefault="00F26727" w14:paraId="02EB378F" wp14:textId="77777777">
      <w:pPr>
        <w:sectPr w:rsidR="00F26727">
          <w:headerReference w:type="default" r:id="rId9"/>
          <w:footerReference w:type="default" r:id="rId10"/>
          <w:pgSz w:w="11906" w:h="16838" w:orient="portrait" w:code="9"/>
          <w:pgMar w:top="1134" w:right="1701" w:bottom="2041" w:left="1134" w:header="680" w:footer="680" w:gutter="567"/>
          <w:cols w:space="720"/>
        </w:sectPr>
      </w:pPr>
    </w:p>
    <w:p xmlns:wp14="http://schemas.microsoft.com/office/word/2010/wordml" w:rsidR="00F26727" w:rsidP="00631CAB" w:rsidRDefault="00F26727" w14:paraId="28E8BE6E" wp14:textId="77777777">
      <w:pPr>
        <w:pStyle w:val="Ttulo1"/>
      </w:pPr>
      <w:bookmarkStart w:name="_Toc467473439" w:id="3"/>
      <w:bookmarkStart w:name="_Toc467473971" w:id="4"/>
      <w:bookmarkStart w:name="_Toc467477710" w:id="5"/>
      <w:bookmarkStart w:name="_Toc467494864" w:id="6"/>
      <w:bookmarkStart w:name="_Toc467495234" w:id="7"/>
      <w:bookmarkStart w:name="_Toc468086040" w:id="8"/>
      <w:r>
        <w:t>Introdução</w:t>
      </w:r>
      <w:bookmarkEnd w:id="3"/>
      <w:bookmarkEnd w:id="4"/>
      <w:bookmarkEnd w:id="5"/>
      <w:bookmarkEnd w:id="6"/>
      <w:bookmarkEnd w:id="7"/>
      <w:bookmarkEnd w:id="8"/>
    </w:p>
    <w:p xmlns:wp14="http://schemas.microsoft.com/office/word/2010/wordml" w:rsidRPr="00506043" w:rsidR="00F26727" w:rsidRDefault="00F26727" w14:paraId="339509F4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xmlns:wp14="http://schemas.microsoft.com/office/word/2010/wordml" w:rsidR="00F26727" w:rsidRDefault="00F26727" w14:paraId="14565501" wp14:textId="77777777">
      <w:pPr>
        <w:pStyle w:val="TextoNormal"/>
      </w:pPr>
      <w:r>
        <w:t>Este documento especifica o sistema &lt;Nome do sistema&gt;, fornecendo aos desenvolvedores as informações necessárias para o projeto e implementação, assim como para a realização dos testes e homologação do sistema.</w:t>
      </w:r>
    </w:p>
    <w:p xmlns:wp14="http://schemas.microsoft.com/office/word/2010/wordml" w:rsidR="00F26727" w:rsidRDefault="00F26727" w14:paraId="38F7C2AF" wp14:textId="77777777">
      <w:pPr>
        <w:pStyle w:val="Ttulo2"/>
      </w:pPr>
      <w:bookmarkStart w:name="_Toc467473440" w:id="9"/>
      <w:bookmarkStart w:name="_Toc467473972" w:id="10"/>
      <w:bookmarkStart w:name="_Toc467477711" w:id="11"/>
      <w:bookmarkStart w:name="_Toc467494865" w:id="12"/>
      <w:bookmarkStart w:name="_Toc467495235" w:id="13"/>
      <w:bookmarkStart w:name="_Toc468086041" w:id="14"/>
      <w:bookmarkStart w:name="_Toc125110041" w:id="15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xmlns:wp14="http://schemas.microsoft.com/office/word/2010/wordml" w:rsidRPr="00506043" w:rsidR="00F26727" w:rsidRDefault="00F26727" w14:paraId="7556A28F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 xmlns:wp14="http://schemas.microsoft.com/office/word/2010/wordml" w:rsidR="00F26727" w:rsidRDefault="00F26727" w14:paraId="48767DAD" wp14:textId="77777777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xmlns:wp14="http://schemas.microsoft.com/office/word/2010/wordml" w:rsidR="00F26727" w:rsidRDefault="00441993" w14:paraId="61123AF7" wp14:textId="77777777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xmlns:wp14="http://schemas.microsoft.com/office/word/2010/wordml" w:rsidR="00F26727" w:rsidRDefault="00441993" w14:paraId="0E41F136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xmlns:wp14="http://schemas.microsoft.com/office/word/2010/wordml" w:rsidR="00F26727" w:rsidRDefault="00441993" w14:paraId="4570D9DF" wp14:textId="77777777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xmlns:wp14="http://schemas.microsoft.com/office/word/2010/wordml" w:rsidR="00F26727" w:rsidRDefault="00441993" w14:paraId="00E5C24A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xmlns:wp14="http://schemas.microsoft.com/office/word/2010/wordml" w:rsidRPr="00441993" w:rsidR="00441993" w:rsidP="00441993" w:rsidRDefault="00441993" w14:paraId="215C651E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 xml:space="preserve">o dicionário de dados especificado durante a </w:t>
      </w:r>
      <w:proofErr w:type="spellStart"/>
      <w:r>
        <w:rPr>
          <w:b w:val="0"/>
        </w:rPr>
        <w:t>elicitação</w:t>
      </w:r>
      <w:proofErr w:type="spellEnd"/>
      <w:r>
        <w:rPr>
          <w:b w:val="0"/>
        </w:rPr>
        <w:t xml:space="preserve"> de requisitos e prototipação de interface.</w:t>
      </w:r>
    </w:p>
    <w:p xmlns:wp14="http://schemas.microsoft.com/office/word/2010/wordml" w:rsidR="001A74BB" w:rsidP="001A74BB" w:rsidRDefault="001A74BB" w14:paraId="5B1AD867" wp14:textId="77777777">
      <w:pPr>
        <w:pStyle w:val="Ttulo2"/>
      </w:pPr>
      <w:bookmarkStart w:name="_Toc125110042" w:id="16"/>
      <w:r>
        <w:t>Glossário, Siglas e Acrogramas</w:t>
      </w:r>
      <w:bookmarkEnd w:id="16"/>
    </w:p>
    <w:p xmlns:wp14="http://schemas.microsoft.com/office/word/2010/wordml" w:rsidRPr="00631CAB" w:rsidR="001A74BB" w:rsidP="00631CAB" w:rsidRDefault="001A74BB" w14:paraId="2E4E7ED5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xmlns:wp14="http://schemas.microsoft.com/office/word/2010/wordml" w:rsidRPr="00631CAB" w:rsidR="001A74BB" w:rsidP="00631CAB" w:rsidRDefault="001A74BB" w14:paraId="754703C9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</w:t>
      </w:r>
      <w:proofErr w:type="spellStart"/>
      <w:r w:rsidRPr="00631CAB">
        <w:rPr>
          <w:sz w:val="22"/>
          <w:szCs w:val="22"/>
        </w:rPr>
        <w:t>etc</w:t>
      </w:r>
      <w:proofErr w:type="spellEnd"/>
      <w:r w:rsidRPr="00631CAB">
        <w:rPr>
          <w:sz w:val="22"/>
          <w:szCs w:val="22"/>
        </w:rPr>
        <w:t>, o qual não pode ser mais comercializado. Tal atividade reduz o estoque para não deixar constar no estoque o que não se possui mais, e ao mesmo tempo permite lançar o preço de custo do produto como prejuízo.</w:t>
      </w:r>
    </w:p>
    <w:p xmlns:wp14="http://schemas.microsoft.com/office/word/2010/wordml" w:rsidRPr="00631CAB" w:rsidR="001A74BB" w:rsidP="00631CAB" w:rsidRDefault="001A74BB" w14:paraId="13196B68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 xml:space="preserve">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1A74BB" w:rsidP="00631CAB" w:rsidRDefault="001A74BB" w14:paraId="62511AF8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 xml:space="preserve">–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26024F" w:rsidP="00631CAB" w:rsidRDefault="0026024F" w14:paraId="6AB26120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1A74BB" w:rsidP="00631CAB" w:rsidRDefault="005C5014" w14:paraId="7A825395" wp14:textId="77777777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xmlns:wp14="http://schemas.microsoft.com/office/word/2010/wordml" w:rsidR="001A74BB" w:rsidP="001A74BB" w:rsidRDefault="001A74BB" w14:paraId="6A05A809" wp14:textId="77777777">
      <w:pPr>
        <w:pStyle w:val="TextoNormal"/>
      </w:pPr>
    </w:p>
    <w:p xmlns:wp14="http://schemas.microsoft.com/office/word/2010/wordml" w:rsidR="001A74BB" w:rsidP="001A74BB" w:rsidRDefault="001A74BB" w14:paraId="478B6327" wp14:textId="77777777">
      <w:pPr>
        <w:pStyle w:val="Ttulo2"/>
      </w:pPr>
      <w:bookmarkStart w:name="_Toc125110043" w:id="17"/>
      <w:r>
        <w:t>Definições</w:t>
      </w:r>
      <w:r w:rsidR="005C5014">
        <w:t xml:space="preserve"> e Atributos de Requisitos</w:t>
      </w:r>
      <w:bookmarkEnd w:id="17"/>
    </w:p>
    <w:p xmlns:wp14="http://schemas.microsoft.com/office/word/2010/wordml" w:rsidR="00F26727" w:rsidRDefault="00F26727" w14:paraId="211F6B38" wp14:textId="77777777">
      <w:pPr>
        <w:pStyle w:val="Ttulo3"/>
      </w:pPr>
      <w:bookmarkStart w:name="_Toc468086043" w:id="18"/>
      <w:bookmarkStart w:name="_Toc125110044" w:id="19"/>
      <w:r>
        <w:t>Identificação dos Requisitos</w:t>
      </w:r>
      <w:bookmarkEnd w:id="18"/>
      <w:bookmarkEnd w:id="19"/>
      <w:r>
        <w:t xml:space="preserve"> </w:t>
      </w:r>
    </w:p>
    <w:p xmlns:wp14="http://schemas.microsoft.com/office/word/2010/wordml" w:rsidR="00F26727" w:rsidRDefault="005C5014" w14:paraId="5B439508" wp14:textId="77777777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xmlns:wp14="http://schemas.microsoft.com/office/word/2010/wordml" w:rsidR="00F26727" w:rsidRDefault="00F26727" w14:paraId="1C1E1C8E" wp14:textId="77777777">
      <w:pPr>
        <w:pStyle w:val="Ttulo3"/>
      </w:pPr>
      <w:bookmarkStart w:name="_Toc468086044" w:id="20"/>
      <w:bookmarkStart w:name="_Toc125110045" w:id="21"/>
      <w:r>
        <w:t>Prioridades dos Requisitos</w:t>
      </w:r>
      <w:bookmarkEnd w:id="20"/>
      <w:bookmarkEnd w:id="21"/>
    </w:p>
    <w:p xmlns:wp14="http://schemas.microsoft.com/office/word/2010/wordml" w:rsidR="00F26727" w:rsidRDefault="00F26727" w14:paraId="15981FDA" wp14:textId="7777777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xmlns:wp14="http://schemas.microsoft.com/office/word/2010/wordml" w:rsidR="00F26727" w:rsidRDefault="00F26727" w14:paraId="5DCD1B90" wp14:textId="7777777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xmlns:wp14="http://schemas.microsoft.com/office/word/2010/wordml" w:rsidR="00F26727" w:rsidRDefault="00F26727" w14:paraId="4E1912E9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xmlns:wp14="http://schemas.microsoft.com/office/word/2010/wordml" w:rsidR="00F26727" w:rsidRDefault="00F26727" w14:paraId="36DB5151" wp14:textId="7777777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xmlns:wp14="http://schemas.microsoft.com/office/word/2010/wordml" w:rsidR="00F26727" w:rsidP="00C1576A" w:rsidRDefault="00C1576A" w14:paraId="1BBE6C85" wp14:textId="77777777">
      <w:pPr>
        <w:pStyle w:val="Ttulo2"/>
        <w:numPr>
          <w:ilvl w:val="0"/>
          <w:numId w:val="0"/>
        </w:numPr>
      </w:pPr>
      <w:bookmarkStart w:name="_Ref471394537" w:id="22"/>
      <w:bookmarkStart w:name="_Hlt467473290" w:id="23"/>
      <w:bookmarkStart w:name="_Toc467473442" w:id="24"/>
      <w:bookmarkStart w:name="_Toc467473974" w:id="25"/>
      <w:bookmarkStart w:name="_Toc467477713" w:id="26"/>
      <w:bookmarkStart w:name="_Toc467494867" w:id="27"/>
      <w:bookmarkStart w:name="_Toc467495237" w:id="28"/>
      <w:bookmarkStart w:name="_Toc468086045" w:id="29"/>
      <w:bookmarkStart w:name="_Toc125110046" w:id="30"/>
      <w:bookmarkEnd w:id="23"/>
      <w:r>
        <w:t>Formulários coletados</w:t>
      </w:r>
      <w:bookmarkEnd w:id="22"/>
      <w:bookmarkEnd w:id="24"/>
      <w:bookmarkEnd w:id="25"/>
      <w:bookmarkEnd w:id="26"/>
      <w:bookmarkEnd w:id="27"/>
      <w:bookmarkEnd w:id="28"/>
      <w:bookmarkEnd w:id="29"/>
      <w:bookmarkEnd w:id="30"/>
    </w:p>
    <w:p xmlns:wp14="http://schemas.microsoft.com/office/word/2010/wordml" w:rsidR="00F26727" w:rsidRDefault="00C1576A" w14:paraId="6E5BE576" wp14:textId="77777777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xmlns:wp14="http://schemas.microsoft.com/office/word/2010/wordml" w:rsidR="00C1576A" w:rsidP="00C1576A" w:rsidRDefault="00C1576A" w14:paraId="2B64A55B" wp14:textId="77777777">
      <w:pPr>
        <w:pStyle w:val="Numerada"/>
        <w:numPr>
          <w:ilvl w:val="0"/>
          <w:numId w:val="26"/>
        </w:numPr>
      </w:pPr>
      <w:r>
        <w:t xml:space="preserve">Cadastro de Cliente: </w:t>
      </w:r>
    </w:p>
    <w:p xmlns:wp14="http://schemas.microsoft.com/office/word/2010/wordml" w:rsidR="00C1576A" w:rsidP="00C1576A" w:rsidRDefault="00C1576A" w14:paraId="1ED27A79" wp14:textId="77777777">
      <w:pPr>
        <w:pStyle w:val="Numerada"/>
        <w:numPr>
          <w:ilvl w:val="0"/>
          <w:numId w:val="26"/>
        </w:numPr>
      </w:pPr>
      <w:r>
        <w:t xml:space="preserve">Cadastro de Produto: </w:t>
      </w:r>
    </w:p>
    <w:p xmlns:wp14="http://schemas.microsoft.com/office/word/2010/wordml" w:rsidRPr="00C1576A" w:rsidR="00C1576A" w:rsidP="00C1576A" w:rsidRDefault="00C1576A" w14:paraId="1ACEF21B" wp14:textId="77777777">
      <w:pPr>
        <w:pStyle w:val="Numerada"/>
        <w:numPr>
          <w:ilvl w:val="0"/>
          <w:numId w:val="26"/>
        </w:numPr>
      </w:pPr>
      <w:r>
        <w:t>Nota Fiscal</w:t>
      </w:r>
    </w:p>
    <w:p xmlns:wp14="http://schemas.microsoft.com/office/word/2010/wordml" w:rsidRPr="00C1576A" w:rsidR="00C1576A" w:rsidP="00C1576A" w:rsidRDefault="00C1576A" w14:paraId="5A39BBE3" wp14:textId="77777777">
      <w:pPr>
        <w:pStyle w:val="TextoNormal"/>
      </w:pPr>
    </w:p>
    <w:p xmlns:wp14="http://schemas.microsoft.com/office/word/2010/wordml" w:rsidR="00F26727" w:rsidP="00C1576A" w:rsidRDefault="00F26727" w14:paraId="41C8F396" wp14:textId="77777777">
      <w:pPr>
        <w:pStyle w:val="Numerada"/>
        <w:sectPr w:rsidR="00F26727">
          <w:headerReference w:type="even" r:id="rId11"/>
          <w:headerReference w:type="default" r:id="rId12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43" w:id="31"/>
    <w:bookmarkStart w:name="_Toc467473975" w:id="32"/>
    <w:bookmarkStart w:name="_Toc467477714" w:id="33"/>
    <w:bookmarkStart w:name="_Toc467494868" w:id="34"/>
    <w:bookmarkStart w:name="_Toc467495238" w:id="35"/>
    <w:bookmarkStart w:name="_Toc468086046" w:id="36"/>
    <w:p xmlns:wp14="http://schemas.microsoft.com/office/word/2010/wordml" w:rsidR="00F26727" w:rsidRDefault="00F26727" w14:paraId="72A3D3EC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7620032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.25pt;height:36.75pt" o:ole="" type="#_x0000_t75">
            <v:imagedata o:title="" r:id="rId13"/>
          </v:shape>
          <o:OLEObject Type="Embed" ProgID="Word.Picture.6" ShapeID="_x0000_i1025" DrawAspect="Content" ObjectID="_1784886431" r:id="rId14"/>
        </w:object>
      </w:r>
    </w:p>
    <w:p xmlns:wp14="http://schemas.microsoft.com/office/word/2010/wordml" w:rsidR="00F26727" w:rsidRDefault="00F26727" w14:paraId="049E919A" wp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0686B535" wp14:textId="77777777">
      <w:pPr>
        <w:pStyle w:val="Ttulo1"/>
        <w:rPr/>
      </w:pPr>
      <w:r w:rsidR="107E7AC0">
        <w:rPr/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xmlns:wp14="http://schemas.microsoft.com/office/word/2010/wordml" w:rsidR="00631CAB" w:rsidRDefault="00631CAB" w14:paraId="0D0B940D" wp14:textId="7BDFC94D">
      <w:pPr>
        <w:pStyle w:val="TextoNormal"/>
      </w:pPr>
      <w:r w:rsidRPr="107E7AC0" w:rsidR="107E7AC0">
        <w:rPr>
          <w:rFonts w:ascii="Times New Roman" w:hAnsi="Times New Roman" w:eastAsia="Times New Roman" w:cs="Times New Roman"/>
          <w:noProof/>
          <w:sz w:val="20"/>
          <w:szCs w:val="20"/>
          <w:lang w:val="pt-BR"/>
        </w:rPr>
        <w:t>O sistema Urban Vibes tem como objetivo principal facilitar e automatizar a gestão de estoque, vendas, e clientes para lojas de pequeno a médio porte. A plataforma foi projetada para proporcionar um controle eficiente e ágil das operações diárias, permitindo que os usuários monitorem e ajustem o estoque, gerenciem transações de venda, e acompanhem o comportamento dos clientes em tempo real. Através de um painel intuitivo e funcionalidades robustas, o sistema visa reduzir erros manuais, otimizar o tempo dos funcionários e fornecer dados analíticos que suportem a tomada de decisões estratégicas para o crescimento do negócio</w:t>
      </w:r>
    </w:p>
    <w:p xmlns:wp14="http://schemas.microsoft.com/office/word/2010/wordml" w:rsidR="00F26727" w:rsidRDefault="00F26727" w14:paraId="613A33E3" wp14:textId="77777777">
      <w:pPr>
        <w:pStyle w:val="Ttulo2"/>
        <w:rPr/>
      </w:pPr>
      <w:bookmarkStart w:name="_Toc467473444" w:id="37"/>
      <w:bookmarkStart w:name="_Toc467473976" w:id="38"/>
      <w:bookmarkStart w:name="_Toc467477715" w:id="39"/>
      <w:bookmarkStart w:name="_Toc467494869" w:id="40"/>
      <w:bookmarkStart w:name="_Toc467495239" w:id="41"/>
      <w:bookmarkStart w:name="_Toc468086047" w:id="42"/>
      <w:bookmarkStart w:name="_Toc125110047" w:id="43"/>
      <w:r w:rsidR="107E7AC0">
        <w:rPr/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107E7AC0" w:rsidP="107E7AC0" w:rsidRDefault="107E7AC0" w14:paraId="33AA51E8" w14:textId="09B14D1A">
      <w:pPr>
        <w:spacing w:before="60" w:beforeAutospacing="off" w:after="60" w:afterAutospacing="off"/>
        <w:ind w:left="578" w:right="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O sistema terá as seguintes funcionalidades principais: </w:t>
      </w:r>
      <w:r>
        <w:br/>
      </w:r>
      <w:r>
        <w:br/>
      </w:r>
    </w:p>
    <w:p w:rsidR="107E7AC0" w:rsidP="107E7AC0" w:rsidRDefault="107E7AC0" w14:paraId="406E5FA0" w14:textId="4C4F5F8D">
      <w:pPr>
        <w:spacing w:before="60" w:beforeAutospacing="off" w:after="60" w:afterAutospacing="off"/>
        <w:ind w:left="578" w:right="0"/>
        <w:jc w:val="both"/>
      </w:pPr>
      <w:r w:rsidRPr="107E7AC0" w:rsidR="107E7AC0"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pt-BR"/>
        </w:rPr>
        <w:t>Gestão de Estoque:</w:t>
      </w:r>
    </w:p>
    <w:p w:rsidR="107E7AC0" w:rsidP="107E7AC0" w:rsidRDefault="107E7AC0" w14:paraId="7CA177BD" w14:textId="44F22713">
      <w:pPr>
        <w:pStyle w:val="ListParagraph"/>
        <w:numPr>
          <w:ilvl w:val="0"/>
          <w:numId w:val="37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Controle de entrada e saída de produtos.</w:t>
      </w:r>
    </w:p>
    <w:p w:rsidR="107E7AC0" w:rsidP="107E7AC0" w:rsidRDefault="107E7AC0" w14:paraId="752427C1" w14:textId="3A1FAF5E">
      <w:pPr>
        <w:pStyle w:val="ListParagraph"/>
        <w:numPr>
          <w:ilvl w:val="0"/>
          <w:numId w:val="37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Notificações de estoque baixo ou alto, facilitando a reposição ou promoção de produtos.</w:t>
      </w:r>
    </w:p>
    <w:p w:rsidR="107E7AC0" w:rsidP="107E7AC0" w:rsidRDefault="107E7AC0" w14:paraId="10E9ED4D" w14:textId="4E641927">
      <w:pPr>
        <w:pStyle w:val="ListParagraph"/>
        <w:numPr>
          <w:ilvl w:val="0"/>
          <w:numId w:val="37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Relatórios de inventário detalhados com histórico de movimentações.</w:t>
      </w:r>
      <w:r>
        <w:br/>
      </w: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</w:t>
      </w:r>
      <w:r>
        <w:br/>
      </w:r>
      <w:r w:rsidRPr="107E7AC0" w:rsidR="107E7AC0"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pt-BR"/>
        </w:rPr>
        <w:t>Gestão de Vendas:</w:t>
      </w:r>
    </w:p>
    <w:p w:rsidR="107E7AC0" w:rsidP="107E7AC0" w:rsidRDefault="107E7AC0" w14:paraId="21A596AA" w14:textId="45F507E4">
      <w:pPr>
        <w:pStyle w:val="ListParagraph"/>
        <w:numPr>
          <w:ilvl w:val="0"/>
          <w:numId w:val="37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Registro de vendas em tempo real.</w:t>
      </w:r>
    </w:p>
    <w:p w:rsidR="107E7AC0" w:rsidP="107E7AC0" w:rsidRDefault="107E7AC0" w14:paraId="5C67F274" w14:textId="2902766E">
      <w:pPr>
        <w:pStyle w:val="ListParagraph"/>
        <w:numPr>
          <w:ilvl w:val="0"/>
          <w:numId w:val="37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Relatórios de vendas diários, semanais e mensais.</w:t>
      </w:r>
    </w:p>
    <w:p w:rsidR="107E7AC0" w:rsidP="107E7AC0" w:rsidRDefault="107E7AC0" w14:paraId="32E75867" w14:textId="4C95447A">
      <w:pPr>
        <w:spacing w:before="60" w:beforeAutospacing="off" w:after="60" w:afterAutospacing="off"/>
        <w:ind w:left="720" w:right="0"/>
        <w:jc w:val="both"/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</w:t>
      </w:r>
    </w:p>
    <w:p w:rsidR="107E7AC0" w:rsidP="107E7AC0" w:rsidRDefault="107E7AC0" w14:paraId="4A43890E" w14:textId="7F281D89">
      <w:pPr>
        <w:spacing w:before="60" w:beforeAutospacing="off" w:after="60" w:afterAutospacing="off"/>
        <w:ind w:left="578" w:right="0"/>
        <w:jc w:val="both"/>
      </w:pPr>
      <w:r w:rsidRPr="107E7AC0" w:rsidR="107E7AC0"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pt-BR"/>
        </w:rPr>
        <w:t>Gestão de Clientes:</w:t>
      </w:r>
    </w:p>
    <w:p w:rsidR="107E7AC0" w:rsidP="107E7AC0" w:rsidRDefault="107E7AC0" w14:paraId="468516FA" w14:textId="0A56B0BF">
      <w:pPr>
        <w:pStyle w:val="ListParagraph"/>
        <w:numPr>
          <w:ilvl w:val="0"/>
          <w:numId w:val="42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Cadastro e segmentação de clientes (Pessoa Física e Jurídica).</w:t>
      </w:r>
    </w:p>
    <w:p w:rsidR="107E7AC0" w:rsidP="107E7AC0" w:rsidRDefault="107E7AC0" w14:paraId="6F780A96" w14:textId="7C4898F9">
      <w:pPr>
        <w:pStyle w:val="ListParagraph"/>
        <w:numPr>
          <w:ilvl w:val="0"/>
          <w:numId w:val="42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Histórico de compras e preferências de produtos.</w:t>
      </w:r>
    </w:p>
    <w:p w:rsidR="107E7AC0" w:rsidP="107E7AC0" w:rsidRDefault="107E7AC0" w14:paraId="365286DF" w14:textId="74069AC7">
      <w:pPr>
        <w:spacing w:before="60" w:beforeAutospacing="off" w:after="60" w:afterAutospacing="off"/>
        <w:ind w:left="720" w:right="0"/>
        <w:jc w:val="both"/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</w:t>
      </w:r>
    </w:p>
    <w:p w:rsidR="107E7AC0" w:rsidP="107E7AC0" w:rsidRDefault="107E7AC0" w14:paraId="7ACF5140" w14:textId="1B1A7231">
      <w:pPr>
        <w:spacing w:before="60" w:beforeAutospacing="off" w:after="60" w:afterAutospacing="off"/>
        <w:ind w:left="578" w:right="0"/>
        <w:jc w:val="both"/>
      </w:pPr>
      <w:r w:rsidRPr="107E7AC0" w:rsidR="107E7AC0"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pt-BR"/>
        </w:rPr>
        <w:t>Relatórios e Análises:</w:t>
      </w:r>
    </w:p>
    <w:p w:rsidR="107E7AC0" w:rsidP="107E7AC0" w:rsidRDefault="107E7AC0" w14:paraId="2F0D78E7" w14:textId="7D2C96F3">
      <w:pPr>
        <w:pStyle w:val="ListParagraph"/>
        <w:numPr>
          <w:ilvl w:val="0"/>
          <w:numId w:val="44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Relatórios financeiros detalhados, incluindo lucro bruto, margens, e custos operacionais.</w:t>
      </w:r>
    </w:p>
    <w:p w:rsidR="107E7AC0" w:rsidP="107E7AC0" w:rsidRDefault="107E7AC0" w14:paraId="438FC207" w14:textId="31AB1D00">
      <w:pPr>
        <w:spacing w:before="60" w:beforeAutospacing="off" w:after="60" w:afterAutospacing="off"/>
        <w:ind w:left="578" w:right="0"/>
        <w:jc w:val="both"/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</w:t>
      </w:r>
    </w:p>
    <w:p w:rsidR="107E7AC0" w:rsidP="107E7AC0" w:rsidRDefault="107E7AC0" w14:paraId="0A2ACD7E" w14:textId="7B3D3EFC">
      <w:pPr>
        <w:spacing w:before="60" w:beforeAutospacing="off" w:after="60" w:afterAutospacing="off"/>
        <w:ind w:left="578" w:right="0"/>
        <w:jc w:val="both"/>
      </w:pP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Algumas funcionalidades não serão incluídas nesta versão inicial do sistema e poderão ser implementadas em futuras atualizações ou são geridas por outros sistemas:</w:t>
      </w:r>
    </w:p>
    <w:p w:rsidR="107E7AC0" w:rsidP="107E7AC0" w:rsidRDefault="107E7AC0" w14:paraId="3EF9FC49" w14:textId="67E6A360">
      <w:pPr>
        <w:pStyle w:val="ListParagraph"/>
        <w:numPr>
          <w:ilvl w:val="0"/>
          <w:numId w:val="45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pt-BR"/>
        </w:rPr>
        <w:t>Integração com sistemas de e-commerce:</w:t>
      </w: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A venda online será tratada em projetos futuros.</w:t>
      </w:r>
    </w:p>
    <w:p w:rsidR="107E7AC0" w:rsidP="107E7AC0" w:rsidRDefault="107E7AC0" w14:paraId="691741D3" w14:textId="37A3BA47">
      <w:pPr>
        <w:pStyle w:val="ListParagraph"/>
        <w:numPr>
          <w:ilvl w:val="0"/>
          <w:numId w:val="45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pt-BR"/>
        </w:rPr>
        <w:t>Gestão de Recursos Humanos:</w:t>
      </w: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A gestão de folha de pagamento e outros processos relacionados aos funcionários serão realizados em sistemas dedicados.</w:t>
      </w:r>
    </w:p>
    <w:p w:rsidR="107E7AC0" w:rsidP="107E7AC0" w:rsidRDefault="107E7AC0" w14:paraId="35EFF081" w14:textId="26636443">
      <w:pPr>
        <w:pStyle w:val="ListParagraph"/>
        <w:numPr>
          <w:ilvl w:val="0"/>
          <w:numId w:val="45"/>
        </w:numPr>
        <w:spacing w:before="0" w:beforeAutospacing="off" w:after="0" w:afterAutospacing="off"/>
        <w:ind w:left="720" w:right="0" w:hanging="360"/>
        <w:jc w:val="both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107E7AC0" w:rsidR="107E7AC0"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pt-BR"/>
        </w:rPr>
        <w:t>Gestão de Contas a Pagar/Receber:</w:t>
      </w:r>
      <w:r w:rsidRPr="107E7AC0" w:rsidR="107E7AC0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Financeiro avançado será implementado posteriormente.</w:t>
      </w:r>
    </w:p>
    <w:p w:rsidR="107E7AC0" w:rsidP="107E7AC0" w:rsidRDefault="107E7AC0" w14:paraId="4AFBF965" w14:textId="55D06FBC">
      <w:pPr>
        <w:pStyle w:val="TextoNormal"/>
        <w:rPr>
          <w:color w:val="5B9BD5" w:themeColor="accent5" w:themeTint="FF" w:themeShade="FF"/>
        </w:rPr>
      </w:pPr>
    </w:p>
    <w:p xmlns:wp14="http://schemas.microsoft.com/office/word/2010/wordml" w:rsidR="00F26727" w:rsidRDefault="00C1576A" w14:paraId="0327D042" wp14:textId="77777777">
      <w:pPr>
        <w:pStyle w:val="Ttulo2"/>
      </w:pPr>
      <w:bookmarkStart w:name="_Toc467473445" w:id="44"/>
      <w:bookmarkStart w:name="_Toc467473977" w:id="45"/>
      <w:bookmarkStart w:name="_Toc467477716" w:id="46"/>
      <w:bookmarkStart w:name="_Toc467494870" w:id="47"/>
      <w:bookmarkStart w:name="_Toc467495240" w:id="48"/>
      <w:bookmarkStart w:name="_Toc468086048" w:id="49"/>
      <w:bookmarkStart w:name="_Toc125110048" w:id="50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:rsidR="107E7AC0" w:rsidP="107E7AC0" w:rsidRDefault="107E7AC0" w14:paraId="19201304" w14:textId="35E57C7D">
      <w:pPr>
        <w:pStyle w:val="ListParagraph"/>
        <w:numPr>
          <w:ilvl w:val="0"/>
          <w:numId w:val="34"/>
        </w:numPr>
        <w:rPr>
          <w:b w:val="1"/>
          <w:bCs w:val="1"/>
          <w:sz w:val="24"/>
          <w:szCs w:val="24"/>
        </w:rPr>
      </w:pPr>
      <w:r w:rsidRPr="107E7AC0" w:rsidR="107E7AC0">
        <w:rPr>
          <w:sz w:val="24"/>
          <w:szCs w:val="24"/>
        </w:rPr>
        <w:t xml:space="preserve">Foram identificados um usuário do </w:t>
      </w:r>
      <w:r w:rsidRPr="107E7AC0" w:rsidR="107E7AC0">
        <w:rPr>
          <w:sz w:val="24"/>
          <w:szCs w:val="24"/>
        </w:rPr>
        <w:t>sistema  denominado</w:t>
      </w:r>
      <w:r w:rsidRPr="107E7AC0" w:rsidR="107E7AC0">
        <w:rPr>
          <w:sz w:val="24"/>
          <w:szCs w:val="24"/>
        </w:rPr>
        <w:t xml:space="preserve"> de </w:t>
      </w:r>
      <w:r w:rsidRPr="107E7AC0" w:rsidR="107E7AC0">
        <w:rPr>
          <w:sz w:val="24"/>
          <w:szCs w:val="24"/>
        </w:rPr>
        <w:t>GardenAdmin</w:t>
      </w:r>
    </w:p>
    <w:p w:rsidR="107E7AC0" w:rsidP="107E7AC0" w:rsidRDefault="107E7AC0" w14:paraId="22EDF16D" w14:textId="72536D47">
      <w:pPr>
        <w:pStyle w:val="Normal"/>
        <w:ind w:left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7E7AC0" w:rsidP="107E7AC0" w:rsidRDefault="107E7AC0" w14:paraId="1C141D14" w14:textId="2A09F99B">
      <w:pPr>
        <w:pStyle w:val="Normal"/>
        <w:ind w:left="284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7E7AC0" w:rsidR="107E7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A</w:t>
      </w:r>
      <w:r w:rsidRPr="107E7AC0" w:rsidR="107E7A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dmin</w:t>
      </w:r>
      <w:r w:rsidRPr="107E7AC0" w:rsidR="107E7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o funcionário responsável pela administração completa do sistema. Ele possui privilégios avançados, ajustes nos parâmetros do sistema, e controle de acessos. O Admin também é responsável por gerenciar o inventário, definir políticas de preço e descontos, e configurar as notificações de estoque. Ele também terá acesso aos relatórios </w:t>
      </w:r>
      <w:r w:rsidRPr="107E7AC0" w:rsidR="107E7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financeiros</w:t>
      </w:r>
      <w:r w:rsidRPr="107E7AC0" w:rsidR="107E7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</w:p>
    <w:p xmlns:wp14="http://schemas.microsoft.com/office/word/2010/wordml" w:rsidR="00C1576A" w:rsidRDefault="00C1576A" w14:paraId="60061E4C" wp14:textId="77777777">
      <w:pPr>
        <w:pStyle w:val="TextoNormal"/>
      </w:pPr>
      <w:bookmarkStart w:name="_Ref471361536" w:id="51"/>
    </w:p>
    <w:p xmlns:wp14="http://schemas.microsoft.com/office/word/2010/wordml" w:rsidR="00C1576A" w:rsidRDefault="00C1576A" w14:paraId="44EAFD9C" wp14:textId="77777777">
      <w:pPr>
        <w:pStyle w:val="TextoNormal"/>
      </w:pPr>
    </w:p>
    <w:p xmlns:wp14="http://schemas.microsoft.com/office/word/2010/wordml" w:rsidR="00C1576A" w:rsidP="00C1576A" w:rsidRDefault="00C1576A" w14:paraId="7DB14E16" wp14:textId="77777777">
      <w:pPr>
        <w:pStyle w:val="Ttulo2"/>
      </w:pPr>
      <w:bookmarkStart w:name="_Toc125110049" w:id="52"/>
      <w:r>
        <w:t xml:space="preserve">Diagrama de Caso de Uso </w:t>
      </w:r>
      <w:r w:rsidR="008E3941">
        <w:t>– Visáo do Usuário</w:t>
      </w:r>
      <w:bookmarkEnd w:id="52"/>
    </w:p>
    <w:p xmlns:wp14="http://schemas.microsoft.com/office/word/2010/wordml" w:rsidR="008E3941" w:rsidP="008E3941" w:rsidRDefault="008E3941" w14:paraId="1575EE98" wp14:textId="77777777">
      <w:pPr>
        <w:pStyle w:val="Ttulo3"/>
      </w:pPr>
      <w:bookmarkStart w:name="_Toc125110050" w:id="53"/>
      <w:r>
        <w:t>Visão do GardenAdmin</w:t>
      </w:r>
      <w:bookmarkEnd w:id="53"/>
      <w:r>
        <w:t xml:space="preserve"> </w:t>
      </w:r>
    </w:p>
    <w:p xmlns:wp14="http://schemas.microsoft.com/office/word/2010/wordml" w:rsidR="00C1576A" w:rsidP="00C1576A" w:rsidRDefault="00C1576A" w14:paraId="4B94D5A5" wp14:textId="77777777">
      <w:pPr>
        <w:pStyle w:val="TextoNormal"/>
      </w:pPr>
    </w:p>
    <w:p xmlns:wp14="http://schemas.microsoft.com/office/word/2010/wordml" w:rsidR="008E3941" w:rsidP="008E3941" w:rsidRDefault="00122DD3" w14:paraId="45FB0818" wp14:textId="1A372773">
      <w:pPr>
        <w:pStyle w:val="TextoNormal"/>
        <w:ind w:left="0"/>
        <w:sectPr w:rsidR="008E3941">
          <w:headerReference w:type="default" r:id="rId16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xmlns:wp14="http://schemas.microsoft.com/office/word/2010/wordprocessingDrawing" wp14:editId="79F5D141" wp14:anchorId="1D21BE10">
            <wp:extent cx="5724524" cy="4629150"/>
            <wp:effectExtent l="0" t="0" r="0" b="0"/>
            <wp:docPr id="42661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d5b831d33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F26727" w:rsidRDefault="00F26727" w14:paraId="049F31CB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25172FEC">
          <v:shape id="_x0000_i1028" style="width:29.25pt;height:36.75pt" o:ole="" type="#_x0000_t75">
            <v:imagedata o:title="" r:id="rId18"/>
          </v:shape>
          <o:OLEObject Type="Embed" ProgID="Word.Picture.6" ShapeID="_x0000_i1028" DrawAspect="Content" ObjectID="_1784886432" r:id="rId19"/>
        </w:object>
      </w:r>
    </w:p>
    <w:p xmlns:wp14="http://schemas.microsoft.com/office/word/2010/wordml" w:rsidR="00F26727" w:rsidRDefault="00F26727" w14:paraId="0BED4604" wp14:textId="7777777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67C54A63" wp14:textId="77777777">
      <w:pPr>
        <w:pStyle w:val="Ttulo1"/>
        <w:rPr/>
      </w:pPr>
      <w:bookmarkStart w:name="_Toc467473449" w:id="55"/>
      <w:bookmarkStart w:name="_Toc467473981" w:id="56"/>
      <w:bookmarkStart w:name="_Toc467477720" w:id="57"/>
      <w:bookmarkStart w:name="_Toc467494874" w:id="58"/>
      <w:bookmarkStart w:name="_Toc467495244" w:id="59"/>
      <w:bookmarkStart w:name="_Toc468086052" w:id="60"/>
      <w:r w:rsidR="39E75D1F">
        <w:rPr/>
        <w:t xml:space="preserve">Requisitos funcionais </w:t>
      </w:r>
      <w:bookmarkEnd w:id="51"/>
      <w:r w:rsidR="39E75D1F">
        <w:rPr/>
        <w:t>(casos de uso)</w:t>
      </w:r>
      <w:bookmarkEnd w:id="55"/>
      <w:bookmarkEnd w:id="56"/>
      <w:bookmarkEnd w:id="57"/>
      <w:bookmarkEnd w:id="58"/>
      <w:bookmarkEnd w:id="59"/>
      <w:bookmarkEnd w:id="60"/>
    </w:p>
    <w:p w:rsidR="39E75D1F" w:rsidP="39E75D1F" w:rsidRDefault="39E75D1F" w14:paraId="064E4D82" w14:textId="60ADD39D">
      <w:pPr>
        <w:pStyle w:val="Ttulo2"/>
        <w:numPr>
          <w:ilvl w:val="0"/>
          <w:numId w:val="0"/>
        </w:numPr>
        <w:suppressLineNumbers w:val="0"/>
        <w:shd w:val="clear" w:color="auto" w:fill="auto"/>
        <w:bidi w:val="0"/>
        <w:spacing w:before="360" w:beforeAutospacing="off" w:after="120" w:afterAutospacing="off" w:line="259" w:lineRule="auto"/>
        <w:ind w:right="0"/>
        <w:jc w:val="left"/>
      </w:pPr>
      <w:r w:rsidR="39E75D1F">
        <w:rPr/>
        <w:t>Login</w:t>
      </w:r>
    </w:p>
    <w:p xmlns:wp14="http://schemas.microsoft.com/office/word/2010/wordml" w:rsidR="004D3D60" w:rsidP="39E75D1F" w:rsidRDefault="00F26727" w14:paraId="051631DB" wp14:textId="0FDA4590">
      <w:pPr>
        <w:pStyle w:val="Requisito"/>
        <w:numPr>
          <w:ilvl w:val="0"/>
          <w:numId w:val="0"/>
        </w:numPr>
      </w:pPr>
      <w:r w:rsidR="39E75D1F">
        <w:rPr/>
        <w:t xml:space="preserve"> </w:t>
      </w:r>
      <w:bookmarkStart w:name="_Toc467473451" w:id="68"/>
      <w:bookmarkStart w:name="_Toc467473983" w:id="69"/>
      <w:bookmarkStart w:name="_Toc467477722" w:id="70"/>
      <w:bookmarkStart w:name="_Toc467494876" w:id="71"/>
      <w:bookmarkStart w:name="_Toc467495246" w:id="72"/>
      <w:bookmarkStart w:name="_Toc468086054" w:id="73"/>
      <w:bookmarkStart w:name="_Toc125110053" w:id="74"/>
      <w:r w:rsidR="39E75D1F">
        <w:rPr/>
        <w:t>[RF001] &lt;Login&gt;</w:t>
      </w:r>
      <w:bookmarkEnd w:id="68"/>
      <w:bookmarkEnd w:id="69"/>
      <w:bookmarkEnd w:id="70"/>
      <w:bookmarkEnd w:id="71"/>
      <w:bookmarkEnd w:id="72"/>
      <w:bookmarkEnd w:id="73"/>
      <w:bookmarkEnd w:id="74"/>
    </w:p>
    <w:tbl>
      <w:tblPr>
        <w:tblW w:w="907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D40FCB" w:rsidTr="39E75D1F" w14:paraId="4C712767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  <w:hideMark/>
          </w:tcPr>
          <w:p w:rsidR="00D40FCB" w:rsidP="00D40FCB" w:rsidRDefault="00D40FCB" w14:paraId="1E6E466A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  <w:hideMark/>
          </w:tcPr>
          <w:p w:rsidR="00D40FCB" w:rsidP="00D40FCB" w:rsidRDefault="00D40FCB" w14:paraId="3F0B1A08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Pr="00D40FCB" w:rsidR="00D40FCB" w:rsidTr="39E75D1F" w14:paraId="209C1415" wp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00D40FCB" w:rsidP="00E562BE" w:rsidRDefault="00D40FCB" w14:paraId="38110CD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Pr="00D40FCB" w:rsidR="00D40FCB" w:rsidP="00D40FCB" w:rsidRDefault="00D40FCB" w14:paraId="4143AAD4" wp14:textId="7E952FFA">
            <w:r w:rsidR="39E75D1F">
              <w:rPr/>
              <w:t>( x )  Essencial                (   ) Importante       (   ) Desejável</w:t>
            </w:r>
          </w:p>
        </w:tc>
      </w:tr>
      <w:tr xmlns:wp14="http://schemas.microsoft.com/office/word/2010/wordml" w:rsidRPr="00D40FCB" w:rsidR="00D40FCB" w:rsidTr="39E75D1F" w14:paraId="77C5A305" wp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E562BE" w:rsidRDefault="00D40FCB" w14:paraId="082A5F1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D40FCB" w:rsidR="00D40FCB" w:rsidP="00E562BE" w:rsidRDefault="00D40FCB" w14:paraId="24CDC5BE" wp14:textId="0424AFBB">
            <w:r w:rsidR="39E75D1F">
              <w:rPr/>
              <w:t>Permite que usuários se autentiquem no sistema utilizando suas credenciais para acessar funcionalidades restritas.</w:t>
            </w:r>
          </w:p>
        </w:tc>
      </w:tr>
      <w:tr xmlns:wp14="http://schemas.microsoft.com/office/word/2010/wordml" w:rsidRPr="00D40FCB" w:rsidR="00D40FCB" w:rsidTr="39E75D1F" w14:paraId="32A18B3A" wp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  <w:hideMark/>
          </w:tcPr>
          <w:p w:rsidR="00D40FCB" w:rsidP="00E562BE" w:rsidRDefault="00D40FCB" w14:paraId="3BA2DA2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  <w:hideMark/>
          </w:tcPr>
          <w:p w:rsidRPr="00D40FCB" w:rsidR="00D40FCB" w:rsidP="00E562BE" w:rsidRDefault="00D40FCB" w14:paraId="18F9ED89" wp14:textId="6B7CABAF">
            <w:r w:rsidR="39E75D1F">
              <w:rPr/>
              <w:t>O usuário deve ter uma conta criada no sistema e possuir credenciais válidas (nome de usuário e senha).</w:t>
            </w:r>
          </w:p>
        </w:tc>
      </w:tr>
      <w:tr xmlns:wp14="http://schemas.microsoft.com/office/word/2010/wordml" w:rsidRPr="00D40FCB" w:rsidR="00D40FCB" w:rsidTr="39E75D1F" w14:paraId="530779EB" wp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E562BE" w:rsidRDefault="00D40FCB" w14:paraId="3AF11AF2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D40FCB" w:rsidR="00D40FCB" w:rsidP="00E562BE" w:rsidRDefault="00D40FCB" w14:paraId="5DA7AE70" wp14:textId="77E557B5">
            <w:r w:rsidR="39E75D1F">
              <w:rPr/>
              <w:t>O usuário é autenticado e acessa a área restrita do sistema ou recebe uma mensagem de erro se as credenciais forem inválidas.</w:t>
            </w:r>
          </w:p>
        </w:tc>
      </w:tr>
      <w:tr xmlns:wp14="http://schemas.microsoft.com/office/word/2010/wordml" w:rsidRPr="00D40FCB" w:rsidR="007010B6" w:rsidTr="39E75D1F" w14:paraId="7452DF6D" wp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007010B6" w:rsidP="00E562BE" w:rsidRDefault="007010B6" w14:paraId="6AC2D38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007010B6" w:rsidP="00E562BE" w:rsidRDefault="007010B6" w14:paraId="3E73DCE9" wp14:textId="305988ED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Login</w:t>
            </w:r>
          </w:p>
        </w:tc>
      </w:tr>
      <w:tr xmlns:wp14="http://schemas.microsoft.com/office/word/2010/wordml" w:rsidRPr="00D40FCB" w:rsidR="00D40FCB" w:rsidTr="39E75D1F" w14:paraId="106C92BD" wp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D40FCB" w:rsidRDefault="00D40FCB" w14:paraId="29ECFBC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  <w:hideMark/>
          </w:tcPr>
          <w:p w:rsidRPr="00D40FCB" w:rsidR="00D40FCB" w:rsidP="00D40FCB" w:rsidRDefault="00D40FCB" w14:paraId="4398BB1C" wp14:textId="01EE51FE">
            <w:r w:rsidRPr="39E75D1F" w:rsidR="39E75D1F">
              <w:rPr>
                <w:b w:val="1"/>
                <w:bCs w:val="1"/>
              </w:rPr>
              <w:t>Admin</w:t>
            </w:r>
            <w:r w:rsidR="39E75D1F">
              <w:rPr/>
              <w:t>:</w:t>
            </w:r>
          </w:p>
          <w:p w:rsidR="00D40FCB" w:rsidP="00D40FCB" w:rsidRDefault="00D40FCB" w14:paraId="53128261" wp14:textId="77777777"/>
          <w:p w:rsidR="39E75D1F" w:rsidRDefault="39E75D1F" w14:paraId="4252BB55" w14:textId="749D6886">
            <w:r w:rsidR="39E75D1F">
              <w:rPr/>
              <w:t>1.  acessa a tela de login.</w:t>
            </w:r>
          </w:p>
          <w:p w:rsidR="00D40FCB" w:rsidP="00D40FCB" w:rsidRDefault="00D40FCB" w14:paraId="62486C05" wp14:textId="77777777"/>
          <w:p w:rsidR="00D40FCB" w:rsidP="39E75D1F" w:rsidRDefault="00863DF2" w14:paraId="3A6691DD" wp14:textId="20EE29D4">
            <w:pPr>
              <w:pStyle w:val="Normal"/>
            </w:pPr>
            <w:r w:rsidR="39E75D1F">
              <w:rPr/>
              <w:t>2. insere seu nome de usuário e senha.</w:t>
            </w:r>
          </w:p>
          <w:p w:rsidR="00911323" w:rsidP="00D40FCB" w:rsidRDefault="00911323" w14:paraId="4101652C" wp14:textId="77777777"/>
          <w:p w:rsidR="00725F88" w:rsidP="00D40FCB" w:rsidRDefault="00725F88" w14:paraId="4B99056E" wp14:textId="77777777"/>
          <w:p w:rsidR="00725F88" w:rsidP="00D40FCB" w:rsidRDefault="00725F88" w14:paraId="1299C43A" wp14:textId="77777777"/>
          <w:p w:rsidRPr="00D40FCB" w:rsidR="00911323" w:rsidP="00D40FCB" w:rsidRDefault="00725F88" w14:paraId="52753AD7" w14:noSpellErr="1" wp14:textId="738D2BBE"/>
        </w:tc>
        <w:tc>
          <w:tcPr>
            <w:tcW w:w="4628" w:type="dxa"/>
            <w:shd w:val="clear" w:color="auto" w:fill="C5E0B3" w:themeFill="accent6" w:themeFillTint="66"/>
            <w:tcMar/>
            <w:hideMark/>
          </w:tcPr>
          <w:p w:rsidRPr="00D40FCB" w:rsidR="00D40FCB" w:rsidP="00D40FCB" w:rsidRDefault="00D40FCB" w14:paraId="73EF07DD" wp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D40FCB" w:rsidP="00D40FCB" w:rsidRDefault="00D40FCB" w14:paraId="4DDBEF00" wp14:textId="77777777"/>
          <w:p w:rsidR="00D40FCB" w:rsidP="00D40FCB" w:rsidRDefault="00D40FCB" w14:paraId="3461D779" wp14:textId="77777777"/>
          <w:p w:rsidR="39E75D1F" w:rsidRDefault="39E75D1F" w14:paraId="5C2F89F0" w14:textId="7EF1295B"/>
          <w:p w:rsidR="39E75D1F" w:rsidRDefault="39E75D1F" w14:paraId="238D2762" w14:textId="0F7DD135"/>
          <w:p w:rsidR="39E75D1F" w:rsidRDefault="39E75D1F" w14:paraId="7229D30E" w14:textId="3DA0A15D"/>
          <w:p w:rsidR="39E75D1F" w:rsidP="39E75D1F" w:rsidRDefault="39E75D1F" w14:paraId="71CA5645" w14:textId="672FFE30">
            <w:pPr>
              <w:pStyle w:val="Normal"/>
            </w:pPr>
            <w:r w:rsidR="39E75D1F">
              <w:rPr/>
              <w:t>3. verifica se as credenciais são válidas</w:t>
            </w:r>
          </w:p>
          <w:p w:rsidR="00D40FCB" w:rsidP="00D40FCB" w:rsidRDefault="00D40FCB" w14:paraId="3CF2D8B6" wp14:textId="77777777"/>
          <w:p w:rsidR="00725F88" w:rsidP="39E75D1F" w:rsidRDefault="00863DF2" w14:paraId="07DE6CAF" wp14:textId="39D230FB">
            <w:pPr>
              <w:pStyle w:val="Normal"/>
            </w:pPr>
            <w:r w:rsidR="39E75D1F">
              <w:rPr/>
              <w:t xml:space="preserve">4. Se as credenciais forem válidas, o usuário é redirecionado para a página principal </w:t>
            </w:r>
          </w:p>
          <w:p w:rsidR="00725F88" w:rsidP="00D40FCB" w:rsidRDefault="00725F88" w14:paraId="0FB78278" wp14:textId="77777777"/>
          <w:p w:rsidR="00D40FCB" w:rsidP="39E75D1F" w:rsidRDefault="00725F88" w14:paraId="79B61F8F" wp14:textId="4194A8FB">
            <w:pPr>
              <w:pStyle w:val="Normal"/>
            </w:pPr>
            <w:r w:rsidR="39E75D1F">
              <w:rPr/>
              <w:t>5. registra o login para futuras referências, como auditoria e estatísticas</w:t>
            </w:r>
          </w:p>
          <w:p w:rsidR="00911323" w:rsidP="39E75D1F" w:rsidRDefault="00725F88" w14:paraId="798BECDB" w14:noSpellErr="1" wp14:textId="472F7A70">
            <w:pPr>
              <w:pStyle w:val="Normal"/>
            </w:pPr>
          </w:p>
          <w:p w:rsidRPr="00D40FCB" w:rsidR="00911323" w:rsidP="00D40FCB" w:rsidRDefault="00911323" w14:paraId="0562CB0E" wp14:textId="77777777"/>
        </w:tc>
      </w:tr>
      <w:tr xmlns:wp14="http://schemas.microsoft.com/office/word/2010/wordml" w:rsidRPr="00D40FCB" w:rsidR="00D40FCB" w:rsidTr="39E75D1F" w14:paraId="0E50419A" wp14:textId="77777777">
        <w:trPr>
          <w:trHeight w:val="935"/>
        </w:trPr>
        <w:tc>
          <w:tcPr>
            <w:tcW w:w="1726" w:type="dxa"/>
            <w:shd w:val="clear" w:color="auto" w:fill="E2EFD9" w:themeFill="accent6" w:themeFillTint="33"/>
            <w:tcMar/>
            <w:hideMark/>
          </w:tcPr>
          <w:p w:rsidR="00D40FCB" w:rsidP="00D40FCB" w:rsidRDefault="00D40FCB" w14:paraId="0AF6460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  <w:hideMark/>
          </w:tcPr>
          <w:p w:rsidRPr="00D40FCB" w:rsidR="00D40FCB" w:rsidP="00D40FCB" w:rsidRDefault="00D40FCB" w14:paraId="5B684836" wp14:textId="77777777">
            <w:r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  <w:hideMark/>
          </w:tcPr>
          <w:p w:rsidRPr="00D40FCB" w:rsidR="00D40FCB" w:rsidP="00D40FCB" w:rsidRDefault="00D40FCB" w14:paraId="0DBD55C4" wp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Pr="00D40FCB" w:rsidR="00D40FCB" w:rsidP="00D40FCB" w:rsidRDefault="00911323" w14:paraId="4EC2D06B" wp14:textId="25954CDC">
            <w:r w:rsidR="39E75D1F">
              <w:rPr/>
              <w:t>4. Se as credenciais inseridas são inválidas, o sistema exibe uma mensagem de erro.</w:t>
            </w:r>
          </w:p>
        </w:tc>
      </w:tr>
      <w:tr xmlns:wp14="http://schemas.microsoft.com/office/word/2010/wordml" w:rsidRPr="00D40FCB" w:rsidR="006E2365" w:rsidTr="39E75D1F" w14:paraId="7BE946CF" wp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6E2365" w:rsidRDefault="006E2365" w14:paraId="0E389EB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6E2365" w:rsidR="006E2365" w:rsidP="006E2365" w:rsidRDefault="006E2365" w14:paraId="34CE0A41" wp14:textId="77777777"/>
          <w:p w:rsidR="006E2365" w:rsidP="006E2365" w:rsidRDefault="006E2365" w14:paraId="41E85771" wp14:textId="5278AD44">
            <w:r w:rsidR="39E75D1F">
              <w:rPr/>
              <w:t>1 – O sistema deve bloquear o acesso após um número predefinido de tentativas de login falhadas.</w:t>
            </w:r>
          </w:p>
          <w:p w:rsidRPr="006E2365" w:rsidR="006E2365" w:rsidP="006E2365" w:rsidRDefault="006E2365" w14:paraId="62EBF3C5" wp14:textId="77777777"/>
        </w:tc>
      </w:tr>
    </w:tbl>
    <w:p xmlns:wp14="http://schemas.microsoft.com/office/word/2010/wordml" w:rsidRPr="00D40FCB" w:rsidR="00D40FCB" w:rsidP="00D40FCB" w:rsidRDefault="00D40FCB" w14:paraId="6D98A12B" wp14:textId="77777777"/>
    <w:p w:rsidR="39E75D1F" w:rsidRDefault="39E75D1F" w14:paraId="2E0E87F3" w14:textId="7AAAF981"/>
    <w:p w:rsidR="39E75D1F" w:rsidRDefault="39E75D1F" w14:paraId="0DF68657" w14:textId="616804EE"/>
    <w:p w:rsidR="39E75D1F" w:rsidP="39E75D1F" w:rsidRDefault="39E75D1F" w14:paraId="2D96098E" w14:textId="2165284A">
      <w:pPr>
        <w:pStyle w:val="Ttulo2"/>
        <w:suppressLineNumbers w:val="0"/>
        <w:shd w:val="clear" w:color="auto" w:fill="auto"/>
        <w:bidi w:val="0"/>
        <w:spacing w:before="360" w:beforeAutospacing="off" w:after="120" w:afterAutospacing="off" w:line="259" w:lineRule="auto"/>
        <w:ind w:left="0" w:right="0"/>
        <w:jc w:val="left"/>
        <w:rPr/>
      </w:pPr>
      <w:r w:rsidR="39E75D1F">
        <w:rPr/>
        <w:t>Produtos</w:t>
      </w:r>
    </w:p>
    <w:p xmlns:wp14="http://schemas.microsoft.com/office/word/2010/wordml" w:rsidR="001716C7" w:rsidP="39E75D1F" w:rsidRDefault="001716C7" w14:paraId="5D1D547D" wp14:textId="222B7B03">
      <w:pPr>
        <w:pStyle w:val="Requisito"/>
        <w:numPr>
          <w:ilvl w:val="0"/>
          <w:numId w:val="0"/>
        </w:numPr>
      </w:pPr>
      <w:bookmarkStart w:name="_Toc467473452" w:id="75"/>
      <w:bookmarkStart w:name="_Toc467473993" w:id="76"/>
      <w:bookmarkStart w:name="_Toc467477732" w:id="77"/>
      <w:bookmarkStart w:name="_Toc467494885" w:id="78"/>
      <w:bookmarkStart w:name="_Toc467495251" w:id="79"/>
      <w:bookmarkStart w:name="_Toc468086057" w:id="80"/>
      <w:bookmarkStart w:name="_Toc125110054" w:id="81"/>
      <w:r w:rsidR="39E75D1F">
        <w:rPr/>
        <w:t>[RF002] &lt;Adicionar Produto&gt;</w:t>
      </w:r>
      <w:bookmarkEnd w:id="81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Pr="00E562BE" w:rsidR="004F35BA" w:rsidTr="39E75D1F" w14:paraId="410D0AE1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5"/>
          <w:bookmarkEnd w:id="76"/>
          <w:bookmarkEnd w:id="77"/>
          <w:bookmarkEnd w:id="78"/>
          <w:bookmarkEnd w:id="79"/>
          <w:bookmarkEnd w:id="80"/>
          <w:p w:rsidRPr="00E562BE" w:rsidR="004F35BA" w:rsidRDefault="004F35BA" w14:paraId="5EB9B6E6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4F35BA" w:rsidRDefault="004F35BA" w14:paraId="22728ECE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Pr="00D40FCB" w:rsidR="004F35BA" w:rsidTr="39E75D1F" w14:paraId="1AA8B8E0" wp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04E6EB22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6229B394" wp14:textId="7B64B66F">
            <w:r w:rsidR="39E75D1F">
              <w:rPr/>
              <w:t>(  X )  Essencial                (   ) Importante       (   ) Desejável</w:t>
            </w:r>
          </w:p>
        </w:tc>
      </w:tr>
      <w:tr xmlns:wp14="http://schemas.microsoft.com/office/word/2010/wordml" w:rsidRPr="00D40FCB" w:rsidR="004F35BA" w:rsidTr="39E75D1F" w14:paraId="332F69A8" wp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02B108A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4DD57EC" wp14:textId="1084E556">
            <w:r w:rsidR="39E75D1F">
              <w:rPr/>
              <w:t>Permite que um usuário s adicione um novo produto ao sistema, incluindo detalhes como nome, descrição, preço e quantidade em estoque.</w:t>
            </w:r>
          </w:p>
        </w:tc>
      </w:tr>
      <w:tr xmlns:wp14="http://schemas.microsoft.com/office/word/2010/wordml" w:rsidRPr="00D40FCB" w:rsidR="004F35BA" w:rsidTr="39E75D1F" w14:paraId="03042342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A27E52C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21C0C4B" wp14:textId="6C3E9F9B">
            <w:r w:rsidR="39E75D1F">
              <w:rPr/>
              <w:t>O usuário deve estar autenticado e ter permissões para adicionar produtos ao sistema.</w:t>
            </w:r>
          </w:p>
        </w:tc>
      </w:tr>
      <w:tr xmlns:wp14="http://schemas.microsoft.com/office/word/2010/wordml" w:rsidRPr="00D40FCB" w:rsidR="004F35BA" w:rsidTr="39E75D1F" w14:paraId="2708F1B0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42E6E574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FC6945A" wp14:textId="799C3149">
            <w:r w:rsidR="39E75D1F">
              <w:rPr/>
              <w:t>Um novo produto é registrado no sistema e está disponível para venda</w:t>
            </w:r>
          </w:p>
        </w:tc>
      </w:tr>
      <w:tr xmlns:wp14="http://schemas.microsoft.com/office/word/2010/wordml" w:rsidRPr="00D40FCB" w:rsidR="004F35BA" w:rsidTr="39E75D1F" w14:paraId="0BB8926E" wp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5D552DB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P="39E75D1F" w:rsidRDefault="004F35BA" w14:paraId="4E48A337" wp14:textId="0FBBD98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E75D1F" w:rsidR="39E75D1F">
              <w:rPr>
                <w:b w:val="1"/>
                <w:bCs w:val="1"/>
              </w:rPr>
              <w:t>Produto_Add</w:t>
            </w:r>
          </w:p>
        </w:tc>
      </w:tr>
      <w:tr xmlns:wp14="http://schemas.microsoft.com/office/word/2010/wordml" w:rsidRPr="00D40FCB" w:rsidR="004F35BA" w:rsidTr="39E75D1F" w14:paraId="7D65BEF2" wp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5B723299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731A7D0" wp14:textId="77777777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:rsidR="004F35BA" w:rsidRDefault="004F35BA" w14:paraId="2946DB82" wp14:textId="77777777"/>
          <w:p w:rsidR="39E75D1F" w:rsidP="39E75D1F" w:rsidRDefault="39E75D1F" w14:paraId="27F76486" w14:textId="32B206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E75D1F">
              <w:rPr/>
              <w:t>1. O usuário seleciona o botão de adicionar Produto</w:t>
            </w:r>
          </w:p>
          <w:p w:rsidR="004F35BA" w:rsidRDefault="004F35BA" w14:paraId="5997CC1D" wp14:textId="77777777"/>
          <w:p w:rsidR="004F35BA" w:rsidP="39E75D1F" w:rsidRDefault="004F35BA" w14:paraId="6A8C726A" wp14:textId="0600446B">
            <w:pPr>
              <w:pStyle w:val="Normal"/>
            </w:pPr>
            <w:r w:rsidR="39E75D1F">
              <w:rPr/>
              <w:t>2. O usuário preenche os campos obrigatórios</w:t>
            </w:r>
          </w:p>
          <w:p w:rsidR="004F35BA" w:rsidP="39E75D1F" w:rsidRDefault="004F35BA" w14:paraId="3FE9F23F" w14:noSpellErr="1" wp14:textId="444117A7">
            <w:pPr>
              <w:pStyle w:val="Normal"/>
            </w:pPr>
          </w:p>
          <w:p w:rsidRPr="00D40FCB" w:rsidR="004F35BA" w:rsidP="39E75D1F" w:rsidRDefault="004F35BA" w14:paraId="71A8DB3F" wp14:textId="0E635651">
            <w:pPr>
              <w:pStyle w:val="Normal"/>
            </w:pPr>
            <w:r w:rsidR="39E75D1F">
              <w:rPr/>
              <w:t>3. O usuário clica em "Salvar".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7550E5F" wp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 w14:paraId="1F72F646" wp14:textId="77777777"/>
          <w:p w:rsidR="004F35BA" w:rsidRDefault="004F35BA" w14:paraId="08CE6F91" wp14:textId="77777777"/>
          <w:p w:rsidR="39E75D1F" w:rsidRDefault="39E75D1F" w14:paraId="4E8DA108" w14:textId="609A9647"/>
          <w:p w:rsidR="39E75D1F" w:rsidRDefault="39E75D1F" w14:paraId="2BBDC1F0" w14:textId="4C06CF86"/>
          <w:p w:rsidR="39E75D1F" w:rsidRDefault="39E75D1F" w14:paraId="2AEF85AB" w14:textId="61FBC245"/>
          <w:p w:rsidR="39E75D1F" w:rsidRDefault="39E75D1F" w14:paraId="0DB79D80" w14:textId="6C1155DE"/>
          <w:p w:rsidR="39E75D1F" w:rsidRDefault="39E75D1F" w14:paraId="06D3C2DC" w14:textId="4F211EB8"/>
          <w:p w:rsidR="39E75D1F" w:rsidRDefault="39E75D1F" w14:paraId="713DFB2F" w14:textId="72F9A9A4"/>
          <w:p w:rsidR="39E75D1F" w:rsidRDefault="39E75D1F" w14:paraId="70A7ACF9" w14:textId="6F92AD34"/>
          <w:p w:rsidRPr="00D40FCB" w:rsidR="004F35BA" w:rsidP="39E75D1F" w:rsidRDefault="004F35BA" w14:paraId="5D3E7AE2" wp14:textId="1ADE728A">
            <w:pPr>
              <w:pStyle w:val="Normal"/>
            </w:pPr>
            <w:r w:rsidR="39E75D1F">
              <w:rPr/>
              <w:t>4.  valida as informações inseridas.</w:t>
            </w:r>
          </w:p>
          <w:p w:rsidR="004F35BA" w:rsidRDefault="004F35BA" w14:paraId="61CDCEAD" wp14:textId="77777777"/>
          <w:p w:rsidR="004F35BA" w:rsidP="39E75D1F" w:rsidRDefault="004F35BA" w14:paraId="2C892857" wp14:textId="50EF2CB6">
            <w:pPr>
              <w:pStyle w:val="Normal"/>
            </w:pPr>
            <w:r w:rsidR="39E75D1F">
              <w:rPr/>
              <w:t xml:space="preserve">5. adiciona o produto ao banco de dados. </w:t>
            </w:r>
          </w:p>
          <w:p w:rsidR="004F35BA" w:rsidRDefault="004F35BA" w14:paraId="6BB9E253" wp14:textId="77777777"/>
          <w:p w:rsidRPr="00D40FCB" w:rsidR="004F35BA" w:rsidP="39E75D1F" w:rsidRDefault="004F35BA" w14:paraId="52E56223" wp14:textId="44467E6C">
            <w:pPr>
              <w:pStyle w:val="Normal"/>
            </w:pPr>
            <w:r w:rsidR="39E75D1F">
              <w:rPr/>
              <w:t>6. O sistema exibe uma mensagem de confirmação e o novo produto aparece na lista de produtos disponíveis.</w:t>
            </w:r>
          </w:p>
        </w:tc>
      </w:tr>
      <w:tr xmlns:wp14="http://schemas.microsoft.com/office/word/2010/wordml" w:rsidRPr="00D40FCB" w:rsidR="004F35BA" w:rsidTr="39E75D1F" w14:paraId="10BFD3E9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77E9AD7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290B13E" wp14:textId="77777777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890207A" wp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39E75D1F" w:rsidP="39E75D1F" w:rsidRDefault="39E75D1F" w14:paraId="7F4849DD" w14:textId="6CA62D82">
            <w:pPr>
              <w:pStyle w:val="Normal"/>
            </w:pPr>
            <w:r w:rsidR="39E75D1F">
              <w:rPr/>
              <w:t>4. Se o sistema detecta dados inválidos, ele exibe uma mensagem de erro especificando os problemas encontrados.</w:t>
            </w:r>
          </w:p>
          <w:p w:rsidRPr="00D40FCB" w:rsidR="004F35BA" w:rsidRDefault="004F35BA" w14:paraId="36F98DF2" wp14:textId="726D6BAE"/>
        </w:tc>
      </w:tr>
      <w:tr xmlns:wp14="http://schemas.microsoft.com/office/word/2010/wordml" w:rsidRPr="00D40FCB" w:rsidR="006E2365" w:rsidTr="39E75D1F" w14:paraId="6F5B474C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6E2365" w:rsidP="006E2365" w:rsidRDefault="006E2365" w14:paraId="19B4F178" wp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6E2365" w:rsidP="006E2365" w:rsidRDefault="006E2365" w14:paraId="07547A01" wp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365" w:rsidP="006E2365" w:rsidRDefault="006E2365" w14:paraId="5043CB0F" wp14:textId="77777777"/>
          <w:p w:rsidR="39E75D1F" w:rsidP="39E75D1F" w:rsidRDefault="39E75D1F" w14:paraId="51689342" w14:textId="07CF3519">
            <w:pPr>
              <w:pStyle w:val="Normal"/>
            </w:pPr>
            <w:r w:rsidR="39E75D1F">
              <w:rPr/>
              <w:t>1 – O preço deve ser um valor numérico positivo.</w:t>
            </w:r>
          </w:p>
          <w:p w:rsidRPr="006E2365" w:rsidR="006E2365" w:rsidP="39E75D1F" w:rsidRDefault="006E2365" w14:paraId="44417A0E" wp14:textId="352E7FCB">
            <w:pPr>
              <w:pStyle w:val="Normal"/>
            </w:pPr>
            <w:r w:rsidR="39E75D1F">
              <w:rPr/>
              <w:t>2 – O nome do produto deve ser único para evitar duplicação.</w:t>
            </w:r>
          </w:p>
          <w:p w:rsidRPr="00D40FCB" w:rsidR="006E2365" w:rsidRDefault="006E2365" w14:paraId="07459315" wp14:textId="77777777">
            <w:pPr>
              <w:rPr>
                <w:b/>
                <w:bCs/>
              </w:rPr>
            </w:pPr>
          </w:p>
        </w:tc>
      </w:tr>
    </w:tbl>
    <w:p xmlns:wp14="http://schemas.microsoft.com/office/word/2010/wordml" w:rsidR="005C785E" w:rsidRDefault="005C785E" w14:paraId="6537F28F" wp14:textId="77777777">
      <w:pPr>
        <w:pStyle w:val="TextoNormal"/>
      </w:pPr>
    </w:p>
    <w:p xmlns:wp14="http://schemas.microsoft.com/office/word/2010/wordml" w:rsidR="005C785E" w:rsidRDefault="005C785E" w14:paraId="6DFB9E20" wp14:textId="77777777">
      <w:pPr>
        <w:pStyle w:val="TextoNormal"/>
      </w:pPr>
    </w:p>
    <w:p xmlns:wp14="http://schemas.microsoft.com/office/word/2010/wordml" w:rsidR="00F26727" w:rsidP="39E75D1F" w:rsidRDefault="00F26727" w14:paraId="70DF9E56" wp14:textId="77777777" wp14:noSpellErr="1">
      <w:pPr>
        <w:pStyle w:val="TextoNormal"/>
        <w:ind w:left="0"/>
      </w:pPr>
    </w:p>
    <w:bookmarkStart w:name="_Toc467473455" w:id="82"/>
    <w:bookmarkStart w:name="_Toc467474002" w:id="83"/>
    <w:bookmarkStart w:name="_Toc467477741" w:id="84"/>
    <w:bookmarkStart w:name="_Toc467494887" w:id="85"/>
    <w:bookmarkStart w:name="_Toc467495253" w:id="86"/>
    <w:bookmarkStart w:name="_Toc468086059" w:id="87"/>
    <w:p w:rsidR="39E75D1F" w:rsidP="39E75D1F" w:rsidRDefault="39E75D1F" w14:paraId="2F81B518" w14:textId="194CCC55">
      <w:pPr>
        <w:pStyle w:val="TextoNormal"/>
        <w:ind w:left="0"/>
      </w:pPr>
    </w:p>
    <w:p w:rsidR="39E75D1F" w:rsidP="39E75D1F" w:rsidRDefault="39E75D1F" w14:paraId="187F2E9F" w14:textId="4C659ADF">
      <w:pPr>
        <w:pStyle w:val="TextoNormal"/>
        <w:ind w:left="0"/>
      </w:pPr>
    </w:p>
    <w:p w:rsidR="39E75D1F" w:rsidP="39E75D1F" w:rsidRDefault="39E75D1F" w14:paraId="5EA357E7" w14:textId="7A38FF0B">
      <w:pPr>
        <w:pStyle w:val="Requisito"/>
        <w:numPr>
          <w:ilvl w:val="0"/>
          <w:numId w:val="0"/>
        </w:numPr>
      </w:pPr>
      <w:r w:rsidR="39E75D1F">
        <w:rPr/>
        <w:t>[RF003] &lt;Editar Produto&gt;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9E75D1F" w:rsidTr="39E75D1F" w14:paraId="67D80FDD">
        <w:trPr>
          <w:trHeight w:val="278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02057AF4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3B7FAD55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9E75D1F" w:rsidTr="39E75D1F" w14:paraId="5434BDAF">
        <w:trPr>
          <w:trHeight w:val="413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1F02F503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746F75D1" w14:textId="7B64B66F">
            <w:r w:rsidR="39E75D1F">
              <w:rPr/>
              <w:t>(  X )  Essencial                (   ) Importante       (   ) Desejável</w:t>
            </w:r>
          </w:p>
        </w:tc>
      </w:tr>
      <w:tr w:rsidR="39E75D1F" w:rsidTr="39E75D1F" w14:paraId="4E725321">
        <w:trPr>
          <w:trHeight w:val="542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67D479AE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17290E1B" w14:textId="0C541A0D">
            <w:pPr>
              <w:pStyle w:val="Normal"/>
            </w:pPr>
            <w:r w:rsidR="39E75D1F">
              <w:rPr/>
              <w:t>Permite que um usuário edite as informações de um produto</w:t>
            </w:r>
          </w:p>
        </w:tc>
      </w:tr>
      <w:tr w:rsidR="39E75D1F" w:rsidTr="39E75D1F" w14:paraId="62C2355F">
        <w:trPr>
          <w:trHeight w:val="566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6D0CA255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1F77D339" w14:textId="35DC9754">
            <w:r w:rsidR="39E75D1F">
              <w:rPr/>
              <w:t>O usuário deve estar autenticado e ter permissões para editar produtos. O produto a ser editado deve existir no sistema.</w:t>
            </w:r>
          </w:p>
        </w:tc>
      </w:tr>
      <w:tr w:rsidR="39E75D1F" w:rsidTr="39E75D1F" w14:paraId="57117AE3">
        <w:trPr>
          <w:trHeight w:val="566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2D486C67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375A7D4B" w14:textId="1056B816">
            <w:r w:rsidR="39E75D1F">
              <w:rPr/>
              <w:t>As informações do produto são atualizadas no sistema e refletidas na lista de produtos disponíveis.</w:t>
            </w:r>
          </w:p>
        </w:tc>
      </w:tr>
      <w:tr w:rsidR="39E75D1F" w:rsidTr="39E75D1F" w14:paraId="2EDEA238">
        <w:trPr>
          <w:trHeight w:val="348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292DF4F0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7BCFDB81" w14:textId="2EED9E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Produto_Editar</w:t>
            </w:r>
          </w:p>
        </w:tc>
      </w:tr>
      <w:tr w:rsidR="39E75D1F" w:rsidTr="39E75D1F" w14:paraId="3461588B">
        <w:trPr>
          <w:trHeight w:val="2035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0295224F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noSpellErr="1" w14:paraId="5A7A0307">
            <w:r w:rsidRPr="39E75D1F" w:rsidR="39E75D1F">
              <w:rPr>
                <w:b w:val="1"/>
                <w:bCs w:val="1"/>
              </w:rPr>
              <w:t>Aluno</w:t>
            </w:r>
            <w:r w:rsidR="39E75D1F">
              <w:rPr/>
              <w:t>:</w:t>
            </w:r>
          </w:p>
          <w:p w:rsidR="39E75D1F" w:rsidRDefault="39E75D1F" w14:noSpellErr="1" w14:paraId="672A1D59"/>
          <w:p w:rsidR="39E75D1F" w:rsidP="39E75D1F" w:rsidRDefault="39E75D1F" w14:paraId="7461B223" w14:textId="180582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E75D1F">
              <w:rPr/>
              <w:t>1. acessa a lista de produtos e seleciona o produto que deseja editar</w:t>
            </w:r>
          </w:p>
          <w:p w:rsidR="39E75D1F" w:rsidRDefault="39E75D1F" w14:noSpellErr="1" w14:paraId="26B4990D"/>
          <w:p w:rsidR="39E75D1F" w:rsidP="39E75D1F" w:rsidRDefault="39E75D1F" w14:paraId="76C78DF6" w14:textId="7F069793">
            <w:pPr>
              <w:pStyle w:val="Normal"/>
            </w:pPr>
            <w:r w:rsidR="39E75D1F">
              <w:rPr/>
              <w:t>3. modifica as informações desejadas</w:t>
            </w:r>
          </w:p>
          <w:p w:rsidR="39E75D1F" w:rsidP="39E75D1F" w:rsidRDefault="39E75D1F" w14:noSpellErr="1" w14:paraId="5DC112BF" w14:textId="444117A7">
            <w:pPr>
              <w:pStyle w:val="Normal"/>
            </w:pPr>
          </w:p>
          <w:p w:rsidR="39E75D1F" w:rsidP="39E75D1F" w:rsidRDefault="39E75D1F" w14:paraId="1F12B08A" w14:textId="18636E10">
            <w:pPr>
              <w:pStyle w:val="Normal"/>
            </w:pPr>
            <w:r w:rsidR="39E75D1F">
              <w:rPr/>
              <w:t>4. O usuário clica em "Salvar".</w:t>
            </w:r>
          </w:p>
        </w:tc>
        <w:tc>
          <w:tcPr>
            <w:tcW w:w="46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noSpellErr="1" w14:paraId="344C326C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noSpellErr="1" w14:paraId="4F454B83" w14:textId="0540EE6F">
            <w:pPr>
              <w:pStyle w:val="Normal"/>
            </w:pPr>
          </w:p>
          <w:p w:rsidR="39E75D1F" w:rsidP="39E75D1F" w:rsidRDefault="39E75D1F" w14:paraId="0C79E52D" w14:textId="5EC83F3E">
            <w:pPr>
              <w:pStyle w:val="Normal"/>
            </w:pPr>
          </w:p>
          <w:p w:rsidR="39E75D1F" w:rsidP="39E75D1F" w:rsidRDefault="39E75D1F" w14:paraId="3F735A85" w14:textId="54ECDF23">
            <w:pPr>
              <w:pStyle w:val="Normal"/>
            </w:pPr>
          </w:p>
          <w:p w:rsidR="39E75D1F" w:rsidP="39E75D1F" w:rsidRDefault="39E75D1F" w14:paraId="2EFD54C1" w14:textId="5D815EDC">
            <w:pPr>
              <w:pStyle w:val="Normal"/>
            </w:pPr>
            <w:r w:rsidR="39E75D1F">
              <w:rPr/>
              <w:t>2.  E</w:t>
            </w:r>
            <w:r w:rsidR="39E75D1F">
              <w:rPr/>
              <w:t>xibe</w:t>
            </w:r>
            <w:r w:rsidR="39E75D1F">
              <w:rPr/>
              <w:t xml:space="preserve"> a interface de edição com os dados atuais do produto preenchidos nos campos apropriados.</w:t>
            </w:r>
          </w:p>
          <w:p w:rsidR="39E75D1F" w:rsidRDefault="39E75D1F" w14:noSpellErr="1" w14:paraId="2D09E98A"/>
          <w:p w:rsidR="39E75D1F" w:rsidP="39E75D1F" w:rsidRDefault="39E75D1F" w14:paraId="214A64A2" w14:textId="4B88D47F">
            <w:pPr>
              <w:pStyle w:val="Normal"/>
            </w:pPr>
          </w:p>
          <w:p w:rsidR="39E75D1F" w:rsidP="39E75D1F" w:rsidRDefault="39E75D1F" w14:paraId="0B034E2C" w14:textId="540AE92C">
            <w:pPr>
              <w:pStyle w:val="Normal"/>
            </w:pPr>
          </w:p>
          <w:p w:rsidR="39E75D1F" w:rsidP="39E75D1F" w:rsidRDefault="39E75D1F" w14:paraId="48520F89" w14:textId="5D1D218F">
            <w:pPr>
              <w:pStyle w:val="Normal"/>
            </w:pPr>
          </w:p>
          <w:p w:rsidR="39E75D1F" w:rsidP="39E75D1F" w:rsidRDefault="39E75D1F" w14:paraId="1888E176" w14:textId="3BBE0E77">
            <w:pPr>
              <w:pStyle w:val="Normal"/>
            </w:pPr>
          </w:p>
          <w:p w:rsidR="39E75D1F" w:rsidP="39E75D1F" w:rsidRDefault="39E75D1F" w14:paraId="1CEBC4CB" w14:textId="23980DB0">
            <w:pPr>
              <w:pStyle w:val="Normal"/>
            </w:pPr>
            <w:r w:rsidR="39E75D1F">
              <w:rPr/>
              <w:t>5. Valida as informações inseridas</w:t>
            </w:r>
          </w:p>
          <w:p w:rsidR="39E75D1F" w:rsidP="39E75D1F" w:rsidRDefault="39E75D1F" w14:paraId="4AD1C1C5" w14:textId="452BCCAE">
            <w:pPr>
              <w:pStyle w:val="Normal"/>
            </w:pPr>
          </w:p>
          <w:p w:rsidR="39E75D1F" w:rsidP="39E75D1F" w:rsidRDefault="39E75D1F" w14:paraId="541BA622" w14:textId="454F00BA">
            <w:pPr>
              <w:pStyle w:val="Normal"/>
            </w:pPr>
            <w:r w:rsidR="39E75D1F">
              <w:rPr/>
              <w:t>6. Atualiza o produto no banco de dados</w:t>
            </w:r>
          </w:p>
          <w:p w:rsidR="39E75D1F" w:rsidRDefault="39E75D1F" w14:noSpellErr="1" w14:paraId="28927545"/>
          <w:p w:rsidR="39E75D1F" w:rsidP="39E75D1F" w:rsidRDefault="39E75D1F" w14:paraId="1E584F8F" w14:textId="185AEDC3">
            <w:pPr>
              <w:pStyle w:val="Normal"/>
            </w:pPr>
            <w:r w:rsidR="39E75D1F">
              <w:rPr/>
              <w:t>6. O sistema exibe uma mensagem de confirmação e as alterações são refletidas na lista de produtos.</w:t>
            </w:r>
          </w:p>
        </w:tc>
      </w:tr>
      <w:tr w:rsidR="39E75D1F" w:rsidTr="39E75D1F" w14:paraId="30A4D7F2">
        <w:trPr>
          <w:trHeight w:val="1385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609B4CA6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noSpellErr="1" w14:paraId="0B3C8EAD" w14:textId="49AC98EF">
            <w:r w:rsidRPr="39E75D1F" w:rsidR="39E75D1F">
              <w:rPr>
                <w:b w:val="1"/>
                <w:bCs w:val="1"/>
              </w:rPr>
              <w:t>Aluno</w:t>
            </w:r>
            <w:r w:rsidR="39E75D1F">
              <w:rPr/>
              <w:t>:</w:t>
            </w:r>
          </w:p>
          <w:p w:rsidR="39E75D1F" w:rsidRDefault="39E75D1F" w14:paraId="02C6176E" w14:textId="3161AF36"/>
          <w:p w:rsidR="39E75D1F" w:rsidRDefault="39E75D1F" w14:paraId="500923F1" w14:textId="13E639E2"/>
          <w:p w:rsidR="39E75D1F" w:rsidRDefault="39E75D1F" w14:paraId="1113BC8C" w14:textId="78B5CB73"/>
          <w:p w:rsidR="39E75D1F" w:rsidRDefault="39E75D1F" w14:paraId="41242DF5" w14:textId="18FB9ECB"/>
          <w:p w:rsidR="39E75D1F" w:rsidRDefault="39E75D1F" w14:paraId="0A30DCFF" w14:textId="477D035E">
            <w:r w:rsidR="39E75D1F">
              <w:rPr/>
              <w:t>5. O usuário corrige as informações e tenta novamente.</w:t>
            </w:r>
          </w:p>
        </w:tc>
        <w:tc>
          <w:tcPr>
            <w:tcW w:w="46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noSpellErr="1" w14:paraId="4C55C168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paraId="34B82D0D" w14:textId="6CA62D82">
            <w:pPr>
              <w:pStyle w:val="Normal"/>
            </w:pPr>
            <w:r w:rsidR="39E75D1F">
              <w:rPr/>
              <w:t>4. Se o sistema detecta dados inválidos, ele exibe uma mensagem de erro especificando os problemas encontrados.</w:t>
            </w:r>
          </w:p>
          <w:p w:rsidR="39E75D1F" w:rsidRDefault="39E75D1F" w14:paraId="2A2579FD" w14:textId="726D6BAE"/>
        </w:tc>
      </w:tr>
      <w:tr w:rsidR="39E75D1F" w:rsidTr="39E75D1F" w14:paraId="1D850D4B">
        <w:trPr>
          <w:trHeight w:val="1385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3B66ED11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Regras de Negócio:</w:t>
            </w:r>
            <w:r>
              <w:tab/>
            </w:r>
          </w:p>
          <w:p w:rsidR="39E75D1F" w:rsidP="39E75D1F" w:rsidRDefault="39E75D1F" w14:noSpellErr="1" w14:paraId="3C8FF8EE">
            <w:pPr>
              <w:rPr>
                <w:b w:val="1"/>
                <w:bCs w:val="1"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noSpellErr="1" w14:paraId="36A86D21"/>
          <w:p w:rsidR="39E75D1F" w:rsidP="39E75D1F" w:rsidRDefault="39E75D1F" w14:paraId="21CA4CC6" w14:textId="66ACA810">
            <w:pPr>
              <w:pStyle w:val="Normal"/>
            </w:pPr>
            <w:r w:rsidR="39E75D1F">
              <w:rPr/>
              <w:t>1 – As informações editadas devem ser armazenadas de forma segura e atualizadas em tempo real para refletir a situação atual do produto.</w:t>
            </w:r>
          </w:p>
        </w:tc>
      </w:tr>
    </w:tbl>
    <w:p w:rsidR="39E75D1F" w:rsidP="39E75D1F" w:rsidRDefault="39E75D1F" w14:noSpellErr="1" w14:paraId="15BECE45">
      <w:pPr>
        <w:pStyle w:val="TextoNormal"/>
        <w:ind w:left="0"/>
      </w:pPr>
    </w:p>
    <w:p w:rsidR="39E75D1F" w:rsidP="39E75D1F" w:rsidRDefault="39E75D1F" w14:paraId="108F2EA6" w14:textId="7F293523">
      <w:pPr>
        <w:pStyle w:val="TextoNormal"/>
        <w:ind w:left="0"/>
      </w:pPr>
    </w:p>
    <w:p w:rsidR="39E75D1F" w:rsidP="39E75D1F" w:rsidRDefault="39E75D1F" w14:paraId="16BFF94A" w14:textId="1A2587C3">
      <w:pPr>
        <w:pStyle w:val="TextoNormal"/>
        <w:ind w:left="0"/>
      </w:pPr>
    </w:p>
    <w:p w:rsidR="39E75D1F" w:rsidP="39E75D1F" w:rsidRDefault="39E75D1F" w14:paraId="200C7CD0" w14:textId="779B622D">
      <w:pPr>
        <w:pStyle w:val="Requisito"/>
        <w:numPr>
          <w:ilvl w:val="0"/>
          <w:numId w:val="0"/>
        </w:numPr>
      </w:pPr>
      <w:r w:rsidR="39E75D1F">
        <w:rPr/>
        <w:t>[RF004] &lt;Excluir Produto&gt;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9E75D1F" w:rsidTr="39E75D1F" w14:paraId="24611053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9E75D1F" w:rsidP="39E75D1F" w:rsidRDefault="39E75D1F" w14:noSpellErr="1" w14:paraId="249B2922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9E75D1F" w:rsidP="39E75D1F" w:rsidRDefault="39E75D1F" w14:noSpellErr="1" w14:paraId="28C3CC6E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9E75D1F" w:rsidTr="39E75D1F" w14:paraId="4FBBE343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24366D6E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paraId="287F1EB2" w14:textId="7E952FFA">
            <w:r w:rsidR="39E75D1F">
              <w:rPr/>
              <w:t>( x )  Essencial                (   ) Importante       (   ) Desejável</w:t>
            </w:r>
          </w:p>
        </w:tc>
      </w:tr>
      <w:tr w:rsidR="39E75D1F" w:rsidTr="39E75D1F" w14:paraId="30E87910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499D2C30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7BF37FB8" w14:textId="386942C3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Permite que um usuário com permissões adequadas remova um produto existente do sistema de gerenciamento da loja.</w:t>
            </w:r>
          </w:p>
        </w:tc>
      </w:tr>
      <w:tr w:rsidR="39E75D1F" w:rsidTr="39E75D1F" w14:paraId="5731D792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01202397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7BDC8102" w14:textId="000E9EA6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O usuário deve estar autenticado e ter permissões para excluir produtos. O produto a ser excluído deve existir no sistema</w:t>
            </w:r>
          </w:p>
        </w:tc>
      </w:tr>
      <w:tr w:rsidR="39E75D1F" w:rsidTr="39E75D1F" w14:paraId="6BAA3BFA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2D579134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1A0D9D60" w14:textId="51C3534D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O produto é removido do sistema e não está mais disponível para venda ou visualização no inventário.</w:t>
            </w:r>
          </w:p>
        </w:tc>
      </w:tr>
      <w:tr w:rsidR="39E75D1F" w:rsidTr="39E75D1F" w14:paraId="3037124D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67BA28E0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1BDA3F1A" w14:textId="13D7E3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E75D1F" w:rsidR="39E75D1F">
              <w:rPr>
                <w:b w:val="1"/>
                <w:bCs w:val="1"/>
              </w:rPr>
              <w:t>Produto_Excluir</w:t>
            </w:r>
          </w:p>
        </w:tc>
      </w:tr>
      <w:tr w:rsidR="39E75D1F" w:rsidTr="39E75D1F" w14:paraId="774B5602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4CD1D64C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9E75D1F" w:rsidRDefault="39E75D1F" w14:paraId="7CEE74C2" w14:textId="01EE51FE">
            <w:r w:rsidRPr="39E75D1F" w:rsidR="39E75D1F">
              <w:rPr>
                <w:b w:val="1"/>
                <w:bCs w:val="1"/>
              </w:rPr>
              <w:t>Admin</w:t>
            </w:r>
            <w:r w:rsidR="39E75D1F">
              <w:rPr/>
              <w:t>:</w:t>
            </w:r>
          </w:p>
          <w:p w:rsidR="39E75D1F" w:rsidRDefault="39E75D1F" w14:noSpellErr="1" w14:paraId="67C4545F"/>
          <w:p w:rsidR="39E75D1F" w:rsidP="39E75D1F" w:rsidRDefault="39E75D1F" w14:paraId="6072BA42" w14:textId="09D9809B">
            <w:pPr>
              <w:pStyle w:val="Normal"/>
            </w:pPr>
            <w:r w:rsidR="39E75D1F">
              <w:rPr/>
              <w:t>1.  acessa a lista de produtos e seleciona o produto que deseja excluir</w:t>
            </w:r>
          </w:p>
          <w:p w:rsidR="39E75D1F" w:rsidRDefault="39E75D1F" w14:noSpellErr="1" w14:paraId="18662E62"/>
          <w:p w:rsidR="39E75D1F" w:rsidP="39E75D1F" w:rsidRDefault="39E75D1F" w14:paraId="031EA6FB" w14:textId="2638DB78">
            <w:pPr>
              <w:pStyle w:val="Normal"/>
            </w:pPr>
            <w:r w:rsidR="39E75D1F">
              <w:rPr/>
              <w:t>3. Confirma a exclusão clicando em "Excluir".</w:t>
            </w:r>
          </w:p>
          <w:p w:rsidR="39E75D1F" w:rsidRDefault="39E75D1F" w14:noSpellErr="1" w14:paraId="0647BF65"/>
          <w:p w:rsidR="39E75D1F" w:rsidRDefault="39E75D1F" w14:noSpellErr="1" w14:paraId="4594E151"/>
          <w:p w:rsidR="39E75D1F" w:rsidRDefault="39E75D1F" w14:noSpellErr="1" w14:paraId="3959D4C0"/>
          <w:p w:rsidR="39E75D1F" w:rsidRDefault="39E75D1F" w14:noSpellErr="1" w14:paraId="3652BEB7" w14:textId="738D2BBE"/>
        </w:tc>
        <w:tc>
          <w:tcPr>
            <w:tcW w:w="4628" w:type="dxa"/>
            <w:shd w:val="clear" w:color="auto" w:fill="C5E0B3" w:themeFill="accent6" w:themeFillTint="66"/>
            <w:tcMar/>
          </w:tcPr>
          <w:p w:rsidR="39E75D1F" w:rsidRDefault="39E75D1F" w14:noSpellErr="1" w14:paraId="30E0D7D8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RDefault="39E75D1F" w14:noSpellErr="1" w14:paraId="42EED5E9"/>
          <w:p w:rsidR="39E75D1F" w:rsidP="39E75D1F" w:rsidRDefault="39E75D1F" w14:noSpellErr="1" w14:paraId="70CF2B96" w14:textId="33E3F4C1">
            <w:pPr>
              <w:pStyle w:val="Normal"/>
            </w:pPr>
          </w:p>
          <w:p w:rsidR="39E75D1F" w:rsidP="39E75D1F" w:rsidRDefault="39E75D1F" w14:paraId="6A8DB045" w14:textId="7092458E">
            <w:pPr>
              <w:pStyle w:val="Normal"/>
            </w:pPr>
          </w:p>
          <w:p w:rsidR="39E75D1F" w:rsidP="39E75D1F" w:rsidRDefault="39E75D1F" w14:paraId="5496DB02" w14:textId="4D210DD2">
            <w:pPr>
              <w:pStyle w:val="Normal"/>
            </w:pPr>
            <w:r w:rsidR="39E75D1F">
              <w:rPr/>
              <w:t>2. O sistema exibe uma tela de confirmação de exclusão</w:t>
            </w:r>
          </w:p>
          <w:p w:rsidR="39E75D1F" w:rsidRDefault="39E75D1F" w14:noSpellErr="1" w14:paraId="07FD2627"/>
          <w:p w:rsidR="39E75D1F" w:rsidP="39E75D1F" w:rsidRDefault="39E75D1F" w14:paraId="1FA26DDD" w14:textId="74D9E049">
            <w:pPr>
              <w:pStyle w:val="Normal"/>
            </w:pPr>
            <w:r w:rsidR="39E75D1F">
              <w:rPr/>
              <w:t>4. Remove o produto do banco de dados.</w:t>
            </w:r>
          </w:p>
          <w:p w:rsidR="39E75D1F" w:rsidRDefault="39E75D1F" w14:noSpellErr="1" w14:paraId="18B5977D"/>
          <w:p w:rsidR="39E75D1F" w:rsidP="39E75D1F" w:rsidRDefault="39E75D1F" w14:paraId="11685CBE" w14:textId="27A299C2">
            <w:pPr>
              <w:pStyle w:val="Normal"/>
            </w:pPr>
            <w:r w:rsidR="39E75D1F">
              <w:rPr/>
              <w:t>5. E</w:t>
            </w:r>
            <w:r w:rsidR="39E75D1F">
              <w:rPr/>
              <w:t>xibe</w:t>
            </w:r>
            <w:r w:rsidR="39E75D1F">
              <w:rPr/>
              <w:t xml:space="preserve"> uma mensagem de confirmação de que o produto foi excluído com sucesso</w:t>
            </w:r>
          </w:p>
          <w:p w:rsidR="39E75D1F" w:rsidP="39E75D1F" w:rsidRDefault="39E75D1F" w14:paraId="0FFEB2F3" w14:textId="30F6ABA0">
            <w:pPr>
              <w:pStyle w:val="Normal"/>
            </w:pPr>
          </w:p>
          <w:p w:rsidR="39E75D1F" w:rsidP="39E75D1F" w:rsidRDefault="39E75D1F" w14:paraId="2503D233" w14:textId="7B44D7F8">
            <w:pPr>
              <w:pStyle w:val="Normal"/>
            </w:pPr>
            <w:r w:rsidR="39E75D1F">
              <w:rPr/>
              <w:t xml:space="preserve">6. O produto não aparece mais na lista de produtos e não está mais disponível para venda </w:t>
            </w:r>
          </w:p>
          <w:p w:rsidR="39E75D1F" w:rsidP="39E75D1F" w:rsidRDefault="39E75D1F" w14:noSpellErr="1" w14:paraId="79C17344" w14:textId="472F7A70">
            <w:pPr>
              <w:pStyle w:val="Normal"/>
            </w:pPr>
          </w:p>
          <w:p w:rsidR="39E75D1F" w:rsidRDefault="39E75D1F" w14:noSpellErr="1" w14:paraId="4E2B8509"/>
        </w:tc>
      </w:tr>
      <w:tr w:rsidR="39E75D1F" w:rsidTr="39E75D1F" w14:paraId="1F744E69">
        <w:trPr>
          <w:trHeight w:val="935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4E087955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9E75D1F" w:rsidRDefault="39E75D1F" w14:noSpellErr="1" w14:paraId="198A2B77">
            <w:r w:rsidRPr="39E75D1F" w:rsidR="39E75D1F">
              <w:rPr>
                <w:b w:val="1"/>
                <w:bCs w:val="1"/>
              </w:rPr>
              <w:t>Aluno</w:t>
            </w:r>
            <w:r w:rsidR="39E75D1F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9E75D1F" w:rsidRDefault="39E75D1F" w14:noSpellErr="1" w14:paraId="7B8AFBCD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paraId="5BBF071F" w14:textId="11A20D21">
            <w:pPr>
              <w:pStyle w:val="Normal"/>
            </w:pPr>
            <w:r w:rsidR="39E75D1F">
              <w:rPr/>
              <w:t>4. Se o sistema encontra um problema ao tentar excluir o produto (por exemplo, falha na conexão com o banco de dados), ele exibe uma mensagem de erro.</w:t>
            </w:r>
          </w:p>
        </w:tc>
      </w:tr>
      <w:tr w:rsidR="39E75D1F" w:rsidTr="39E75D1F" w14:paraId="30B8164A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3F818DF6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noSpellErr="1" w14:paraId="0B6D31C2"/>
          <w:p w:rsidR="39E75D1F" w:rsidP="39E75D1F" w:rsidRDefault="39E75D1F" w14:paraId="179D62F0" w14:textId="27BE1C13">
            <w:pPr>
              <w:pStyle w:val="Normal"/>
            </w:pPr>
            <w:r w:rsidR="39E75D1F">
              <w:rPr/>
              <w:t>1 – O produto deve ser removido de todas as listas e relatórios relacionados, garantindo que não haja inconsistências no sistema. s.</w:t>
            </w:r>
          </w:p>
          <w:p w:rsidR="39E75D1F" w:rsidRDefault="39E75D1F" w14:noSpellErr="1" w14:paraId="75161A40"/>
        </w:tc>
      </w:tr>
    </w:tbl>
    <w:p w:rsidR="39E75D1F" w:rsidP="39E75D1F" w:rsidRDefault="39E75D1F" w14:paraId="6DC8DF2C" w14:textId="0AB5F53B">
      <w:pPr>
        <w:pStyle w:val="TextoNormal"/>
        <w:ind w:left="0"/>
      </w:pPr>
    </w:p>
    <w:p w:rsidR="39E75D1F" w:rsidP="39E75D1F" w:rsidRDefault="39E75D1F" w14:paraId="2BB27A87" w14:textId="77A91770">
      <w:pPr>
        <w:pStyle w:val="TextoNormal"/>
        <w:ind w:left="0"/>
      </w:pPr>
    </w:p>
    <w:p w:rsidR="39E75D1F" w:rsidP="39E75D1F" w:rsidRDefault="39E75D1F" w14:paraId="7D5574C8" w14:textId="7AD74EEA">
      <w:pPr>
        <w:pStyle w:val="TextoNormal"/>
        <w:ind w:left="0"/>
      </w:pPr>
    </w:p>
    <w:p w:rsidR="39E75D1F" w:rsidP="39E75D1F" w:rsidRDefault="39E75D1F" w14:paraId="529441B3" w14:textId="226810DB">
      <w:pPr>
        <w:pStyle w:val="TextoNormal"/>
        <w:ind w:left="0"/>
      </w:pPr>
    </w:p>
    <w:p w:rsidR="39E75D1F" w:rsidP="39E75D1F" w:rsidRDefault="39E75D1F" w14:paraId="53D7DC98" w14:textId="065003D4">
      <w:pPr>
        <w:pStyle w:val="TextoNormal"/>
        <w:ind w:left="0"/>
      </w:pPr>
    </w:p>
    <w:p w:rsidR="39E75D1F" w:rsidP="39E75D1F" w:rsidRDefault="39E75D1F" w14:paraId="3EFBDDF0" w14:textId="2B86D9FD">
      <w:pPr>
        <w:pStyle w:val="TextoNormal"/>
        <w:ind w:left="0"/>
      </w:pPr>
    </w:p>
    <w:p w:rsidR="39E75D1F" w:rsidP="39E75D1F" w:rsidRDefault="39E75D1F" w14:paraId="5015B84E" w14:textId="72F08D3C">
      <w:pPr>
        <w:pStyle w:val="TextoNormal"/>
        <w:ind w:left="0"/>
      </w:pPr>
    </w:p>
    <w:p w:rsidR="39E75D1F" w:rsidP="39E75D1F" w:rsidRDefault="39E75D1F" w14:paraId="6B890531" w14:textId="5606519A">
      <w:pPr>
        <w:pStyle w:val="TextoNormal"/>
        <w:ind w:left="0"/>
      </w:pPr>
    </w:p>
    <w:p w:rsidR="39E75D1F" w:rsidP="39E75D1F" w:rsidRDefault="39E75D1F" w14:paraId="0BAFE2B1" w14:textId="3E3AEE48">
      <w:pPr>
        <w:pStyle w:val="TextoNormal"/>
        <w:ind w:left="0"/>
      </w:pPr>
    </w:p>
    <w:p w:rsidR="39E75D1F" w:rsidP="39E75D1F" w:rsidRDefault="39E75D1F" w14:paraId="766CF2C6" w14:textId="502100DD">
      <w:pPr>
        <w:pStyle w:val="Requisito"/>
        <w:numPr>
          <w:ilvl w:val="0"/>
          <w:numId w:val="0"/>
        </w:numPr>
      </w:pPr>
      <w:r w:rsidR="107E7AC0">
        <w:rPr/>
        <w:t>[RF005] &lt;Listar Produtos&gt;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9E75D1F" w:rsidTr="39E75D1F" w14:paraId="688C9095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9E75D1F" w:rsidP="39E75D1F" w:rsidRDefault="39E75D1F" w14:noSpellErr="1" w14:paraId="68B89120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9E75D1F" w:rsidP="39E75D1F" w:rsidRDefault="39E75D1F" w14:noSpellErr="1" w14:paraId="567D6C88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9E75D1F" w:rsidTr="39E75D1F" w14:paraId="53439664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17B961F9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paraId="1C01A82F" w14:textId="7E952FFA">
            <w:r w:rsidR="39E75D1F">
              <w:rPr/>
              <w:t>( x )  Essencial                (   ) Importante       (   ) Desejável</w:t>
            </w:r>
          </w:p>
        </w:tc>
      </w:tr>
      <w:tr w:rsidR="39E75D1F" w:rsidTr="39E75D1F" w14:paraId="56205CEB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4F08D980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0D127265" w14:textId="4E55F759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Permite que um usuário visualize a lista de produtos disponíveis no sistema de gerenciamento da loja.</w:t>
            </w:r>
          </w:p>
        </w:tc>
      </w:tr>
      <w:tr w:rsidR="39E75D1F" w:rsidTr="39E75D1F" w14:paraId="26C3C3E1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3CCAE39B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0D5D5A35" w14:textId="2143760B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O usuário deve estar autenticado no sistema.</w:t>
            </w:r>
          </w:p>
        </w:tc>
      </w:tr>
      <w:tr w:rsidR="39E75D1F" w:rsidTr="39E75D1F" w14:paraId="68898F8B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36C9EB92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04A219CE" w14:textId="1F9A6797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O usuário visualiza uma lista atualizada de produtos disponíveis, com detalhes como nome, descrição, preço e quantidade em estoque.</w:t>
            </w:r>
          </w:p>
        </w:tc>
      </w:tr>
      <w:tr w:rsidR="39E75D1F" w:rsidTr="39E75D1F" w14:paraId="364B75A5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5FE926BC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78952D26" w14:textId="305988ED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Login</w:t>
            </w:r>
          </w:p>
        </w:tc>
      </w:tr>
      <w:tr w:rsidR="39E75D1F" w:rsidTr="39E75D1F" w14:paraId="77BD1DF1">
        <w:trPr>
          <w:trHeight w:val="2715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150639DE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9E75D1F" w:rsidRDefault="39E75D1F" w14:paraId="374597C5" w14:textId="01EE51FE">
            <w:r w:rsidRPr="39E75D1F" w:rsidR="39E75D1F">
              <w:rPr>
                <w:b w:val="1"/>
                <w:bCs w:val="1"/>
              </w:rPr>
              <w:t>Admin</w:t>
            </w:r>
            <w:r w:rsidR="39E75D1F">
              <w:rPr/>
              <w:t>:</w:t>
            </w:r>
          </w:p>
          <w:p w:rsidR="39E75D1F" w:rsidRDefault="39E75D1F" w14:noSpellErr="1" w14:paraId="443D4A9F"/>
          <w:p w:rsidR="39E75D1F" w:rsidP="39E75D1F" w:rsidRDefault="39E75D1F" w14:paraId="73DF973A" w14:textId="74EB373F">
            <w:pPr>
              <w:pStyle w:val="Normal"/>
            </w:pPr>
            <w:r w:rsidR="39E75D1F">
              <w:rPr/>
              <w:t>1.  acessa a seção de produtos do sistema</w:t>
            </w:r>
          </w:p>
          <w:p w:rsidR="39E75D1F" w:rsidRDefault="39E75D1F" w14:noSpellErr="1" w14:paraId="1D5157A1"/>
          <w:p w:rsidR="39E75D1F" w:rsidP="39E75D1F" w:rsidRDefault="39E75D1F" w14:paraId="20B32A5E" w14:textId="11BC679A">
            <w:pPr>
              <w:pStyle w:val="Normal"/>
            </w:pPr>
            <w:r w:rsidR="39E75D1F">
              <w:rPr/>
              <w:t>3. O usuário pode utilizar filtros e opções de ordenação para refinar a lista conforme necessário</w:t>
            </w:r>
          </w:p>
          <w:p w:rsidR="39E75D1F" w:rsidRDefault="39E75D1F" w14:noSpellErr="1" w14:paraId="26047D1B"/>
          <w:p w:rsidR="39E75D1F" w:rsidRDefault="39E75D1F" w14:noSpellErr="1" w14:paraId="3350D721"/>
          <w:p w:rsidR="39E75D1F" w:rsidRDefault="39E75D1F" w14:noSpellErr="1" w14:paraId="53C29C59"/>
          <w:p w:rsidR="39E75D1F" w:rsidRDefault="39E75D1F" w14:noSpellErr="1" w14:paraId="06E79A0A" w14:textId="738D2BBE"/>
        </w:tc>
        <w:tc>
          <w:tcPr>
            <w:tcW w:w="4628" w:type="dxa"/>
            <w:shd w:val="clear" w:color="auto" w:fill="C5E0B3" w:themeFill="accent6" w:themeFillTint="66"/>
            <w:tcMar/>
          </w:tcPr>
          <w:p w:rsidR="39E75D1F" w:rsidRDefault="39E75D1F" w14:noSpellErr="1" w14:paraId="60A2896A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noSpellErr="1" w14:paraId="5F7F8E15" w14:textId="0EA515F3">
            <w:pPr>
              <w:pStyle w:val="Normal"/>
            </w:pPr>
          </w:p>
          <w:p w:rsidR="39E75D1F" w:rsidP="39E75D1F" w:rsidRDefault="39E75D1F" w14:paraId="44F7D8C3" w14:textId="1EBD4DC4">
            <w:pPr>
              <w:pStyle w:val="Normal"/>
            </w:pPr>
          </w:p>
          <w:p w:rsidR="39E75D1F" w:rsidP="39E75D1F" w:rsidRDefault="39E75D1F" w14:paraId="4B6D867E" w14:textId="1F16F507">
            <w:pPr>
              <w:pStyle w:val="Normal"/>
            </w:pPr>
          </w:p>
          <w:p w:rsidR="39E75D1F" w:rsidP="39E75D1F" w:rsidRDefault="39E75D1F" w14:paraId="372E2709" w14:textId="057B259B">
            <w:pPr>
              <w:pStyle w:val="Normal"/>
            </w:pPr>
            <w:r w:rsidR="39E75D1F">
              <w:rPr/>
              <w:t>2.O sistema exibe a lista de produtos disponíveis, incluindo detalhes como nome, descrição, preço e quantidade em estoque.</w:t>
            </w:r>
          </w:p>
          <w:p w:rsidR="39E75D1F" w:rsidRDefault="39E75D1F" w14:noSpellErr="1" w14:paraId="24CC538C"/>
          <w:p w:rsidR="39E75D1F" w:rsidP="39E75D1F" w:rsidRDefault="39E75D1F" w14:paraId="79DEDE30" w14:textId="1F0C65D1">
            <w:pPr>
              <w:pStyle w:val="Normal"/>
            </w:pPr>
          </w:p>
          <w:p w:rsidR="39E75D1F" w:rsidRDefault="39E75D1F" w14:noSpellErr="1" w14:paraId="1DA819F0"/>
        </w:tc>
      </w:tr>
      <w:tr w:rsidR="39E75D1F" w:rsidTr="39E75D1F" w14:paraId="61A43A78">
        <w:trPr>
          <w:trHeight w:val="935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2463BD34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9E75D1F" w:rsidRDefault="39E75D1F" w14:noSpellErr="1" w14:paraId="1B07621A">
            <w:r w:rsidRPr="39E75D1F" w:rsidR="39E75D1F">
              <w:rPr>
                <w:b w:val="1"/>
                <w:bCs w:val="1"/>
              </w:rPr>
              <w:t>Aluno</w:t>
            </w:r>
            <w:r w:rsidR="39E75D1F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9E75D1F" w:rsidRDefault="39E75D1F" w14:noSpellErr="1" w14:paraId="7E9CC6EE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paraId="038A7B4A" w14:textId="7DE35B4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E75D1F">
              <w:rPr/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39E75D1F" w:rsidTr="39E75D1F" w14:paraId="2454E2A6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63C49769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noSpellErr="1" w14:paraId="62667CA9"/>
          <w:p w:rsidR="39E75D1F" w:rsidP="39E75D1F" w:rsidRDefault="39E75D1F" w14:paraId="1506E885" w14:textId="5BFC78C8">
            <w:pPr>
              <w:pStyle w:val="Normal"/>
            </w:pPr>
            <w:r w:rsidR="39E75D1F">
              <w:rPr/>
              <w:t>1 – A lista de produtos deve ser atualizada em tempo real para refletir quaisquer alterações feitas no inventário, como adições, edições ou exclusões de produtos.</w:t>
            </w:r>
          </w:p>
          <w:p w:rsidR="39E75D1F" w:rsidRDefault="39E75D1F" w14:noSpellErr="1" w14:paraId="149EFD87"/>
        </w:tc>
      </w:tr>
    </w:tbl>
    <w:p w:rsidR="39E75D1F" w:rsidP="39E75D1F" w:rsidRDefault="39E75D1F" w14:paraId="20A9B2C2" w14:textId="6CFBE505">
      <w:pPr>
        <w:pStyle w:val="TextoNormal"/>
        <w:ind w:left="0"/>
      </w:pPr>
    </w:p>
    <w:p w:rsidR="39E75D1F" w:rsidP="107E7AC0" w:rsidRDefault="39E75D1F" w14:paraId="1B1838C0" w14:textId="23A58C34">
      <w:pPr>
        <w:pStyle w:val="Ttulo2"/>
        <w:rPr/>
      </w:pPr>
      <w:r w:rsidR="107E7AC0">
        <w:rPr/>
        <w:t>Compras</w:t>
      </w:r>
    </w:p>
    <w:p w:rsidR="39E75D1F" w:rsidP="107E7AC0" w:rsidRDefault="39E75D1F" w14:paraId="6EE122EA" w14:textId="4A470A44">
      <w:pPr>
        <w:pStyle w:val="Ttulo2"/>
        <w:keepNext w:val="1"/>
        <w:spacing w:before="240" w:after="1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107E7AC0" w:rsidR="107E7A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[RF010] &lt;Adicionar Compra&gt;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20" w:firstRow="1" w:lastRow="0" w:firstColumn="0" w:lastColumn="0" w:noHBand="0" w:noVBand="1"/>
      </w:tblPr>
      <w:tblGrid>
        <w:gridCol w:w="1719"/>
        <w:gridCol w:w="3648"/>
        <w:gridCol w:w="3648"/>
      </w:tblGrid>
      <w:tr w:rsidR="107E7AC0" w:rsidTr="107E7AC0" w14:paraId="5A6E2E9B">
        <w:trPr>
          <w:trHeight w:val="270"/>
        </w:trPr>
        <w:tc>
          <w:tcPr>
            <w:tcW w:w="171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24"/>
              <w:right w:val="single" w:color="FFFFFF" w:themeColor="background1" w:sz="6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3E2C1679" w14:textId="0E4F9B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RF 010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24"/>
              <w:right w:val="single" w:color="FFFFFF" w:themeColor="background1" w:sz="6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6B32E051" w14:textId="6E64BD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Adicionar Compra</w:t>
            </w:r>
          </w:p>
        </w:tc>
      </w:tr>
      <w:tr w:rsidR="107E7AC0" w:rsidTr="107E7AC0" w14:paraId="51A2E983">
        <w:trPr>
          <w:trHeight w:val="405"/>
        </w:trPr>
        <w:tc>
          <w:tcPr>
            <w:tcW w:w="171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3165D9E5" w14:textId="0637D5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Prioridade: 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717D1A99" w14:textId="29E63A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X )  Essencial                (   ) Importante       (   ) Desejável</w:t>
            </w:r>
          </w:p>
        </w:tc>
      </w:tr>
      <w:tr w:rsidR="107E7AC0" w:rsidTr="107E7AC0" w14:paraId="740091FF">
        <w:trPr>
          <w:trHeight w:val="840"/>
        </w:trPr>
        <w:tc>
          <w:tcPr>
            <w:tcW w:w="171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004BDC91" w14:textId="7CA39D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Resumo: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0D6D7EDD" w14:textId="26BDF7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Permite que um usuário s adicione uma nova compra ao sistema, incluindo detalhes como nome, descrição, preço e quantidade de produtos comprados.</w:t>
            </w:r>
          </w:p>
        </w:tc>
      </w:tr>
      <w:tr w:rsidR="107E7AC0" w:rsidTr="107E7AC0" w14:paraId="536C82ED">
        <w:trPr>
          <w:trHeight w:val="555"/>
        </w:trPr>
        <w:tc>
          <w:tcPr>
            <w:tcW w:w="171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2B770FB" w14:textId="50CBDE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Pré-condição: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2AD3D8ED" w14:textId="025AEE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usuário deve estar autenticado e ter permissões para adicionar compras ao sistema.</w:t>
            </w:r>
          </w:p>
        </w:tc>
      </w:tr>
      <w:tr w:rsidR="107E7AC0" w:rsidTr="107E7AC0" w14:paraId="6E49C792">
        <w:trPr>
          <w:trHeight w:val="555"/>
        </w:trPr>
        <w:tc>
          <w:tcPr>
            <w:tcW w:w="171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04901556" w14:textId="770F9F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Pós-condição: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6AADE12F" w14:textId="188B81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Uma nova compra é registrada no sistema e a quantidade de produtos aumenta</w:t>
            </w:r>
          </w:p>
        </w:tc>
      </w:tr>
      <w:tr w:rsidR="107E7AC0" w:rsidTr="107E7AC0" w14:paraId="5D9691C1">
        <w:trPr>
          <w:trHeight w:val="345"/>
        </w:trPr>
        <w:tc>
          <w:tcPr>
            <w:tcW w:w="171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5AC36E3" w14:textId="17806D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Interfaces:</w:t>
            </w:r>
          </w:p>
        </w:tc>
        <w:tc>
          <w:tcPr>
            <w:tcW w:w="7296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49A2D1A" w14:textId="6C2F750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Compra_Add</w:t>
            </w:r>
          </w:p>
        </w:tc>
      </w:tr>
      <w:tr w:rsidR="107E7AC0" w:rsidTr="107E7AC0" w14:paraId="3DFD4A8B">
        <w:trPr>
          <w:trHeight w:val="2025"/>
        </w:trPr>
        <w:tc>
          <w:tcPr>
            <w:tcW w:w="171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516E02A6" w14:textId="018505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364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2F7ECC18" w14:textId="3887BD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Aluno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4FB0732D" w14:textId="670990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360D14A2" w14:textId="771D733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 O usuário seleciona o botão de adicionar Compra</w:t>
            </w:r>
          </w:p>
          <w:p w:rsidR="107E7AC0" w:rsidP="107E7AC0" w:rsidRDefault="107E7AC0" w14:paraId="37AF8E49" w14:textId="353E4C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46C48C21" w14:textId="2CA54B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2. O usuário preenche os campos obrigatórios</w:t>
            </w:r>
          </w:p>
          <w:p w:rsidR="107E7AC0" w:rsidP="107E7AC0" w:rsidRDefault="107E7AC0" w14:paraId="529A7782" w14:textId="5F9780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75122A97" w14:textId="37685A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3. O usuário clica em "Salvar".</w:t>
            </w:r>
          </w:p>
        </w:tc>
        <w:tc>
          <w:tcPr>
            <w:tcW w:w="364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489FAFD" w14:textId="7C4D7A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11000DAA" w14:textId="57DD15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7FD90630" w14:textId="6BD9AB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441575ED" w14:textId="6312D0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79D2D9E" w14:textId="0DDA3C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6BB5F891" w14:textId="2F1404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3CF3AC25" w14:textId="67E2A3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392A990" w14:textId="203C89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4B76EA27" w14:textId="631C970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6602C778" w14:textId="57A2A4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1FFFC80" w14:textId="0EEB64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4.  valida as informações inseridas.</w:t>
            </w:r>
          </w:p>
          <w:p w:rsidR="107E7AC0" w:rsidP="107E7AC0" w:rsidRDefault="107E7AC0" w14:paraId="2FF55F74" w14:textId="1DC5C4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3005BCB2" w14:textId="4F4C81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5. adiciona a compra ao banco de dados. </w:t>
            </w:r>
          </w:p>
          <w:p w:rsidR="107E7AC0" w:rsidP="107E7AC0" w:rsidRDefault="107E7AC0" w14:paraId="563C01AA" w14:textId="25A948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668CE540" w14:textId="18B67C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6. O sistema exibe uma mensagem de confirmação e a quantidade de produtos adicionados aparece na lista de produtos disponíveis.</w:t>
            </w:r>
          </w:p>
        </w:tc>
      </w:tr>
      <w:tr w:rsidR="107E7AC0" w:rsidTr="107E7AC0" w14:paraId="2A9027EF">
        <w:trPr>
          <w:trHeight w:val="1380"/>
        </w:trPr>
        <w:tc>
          <w:tcPr>
            <w:tcW w:w="171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7F4533AD" w14:textId="325684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alternativo:</w:t>
            </w:r>
          </w:p>
        </w:tc>
        <w:tc>
          <w:tcPr>
            <w:tcW w:w="364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054357FF" w14:textId="5B8CAB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Aluno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</w:tc>
        <w:tc>
          <w:tcPr>
            <w:tcW w:w="3648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2F6187B3" w14:textId="43D5D4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58F04D4D" w14:textId="7BA232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4. Se o sistema detecta dados inválidos, ele exibe uma mensagem de erro especificando os problemas encontrados.</w:t>
            </w:r>
          </w:p>
          <w:p w:rsidR="107E7AC0" w:rsidP="107E7AC0" w:rsidRDefault="107E7AC0" w14:paraId="598680BB" w14:textId="13C1B5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107E7AC0" w:rsidTr="107E7AC0" w14:paraId="3E872354">
        <w:trPr>
          <w:trHeight w:val="1380"/>
        </w:trPr>
        <w:tc>
          <w:tcPr>
            <w:tcW w:w="171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4826BE2B" w14:textId="7083DE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Regras de Negócio:</w:t>
            </w:r>
            <w:r>
              <w:tab/>
            </w:r>
          </w:p>
          <w:p w:rsidR="107E7AC0" w:rsidP="107E7AC0" w:rsidRDefault="107E7AC0" w14:paraId="52A59B32" w14:textId="29E0EA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7296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2ED287A7" w14:textId="195F83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BB788A0" w14:textId="70E261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 – O preço deve ser um valor numérico positivo.</w:t>
            </w:r>
          </w:p>
          <w:p w:rsidR="107E7AC0" w:rsidP="107E7AC0" w:rsidRDefault="107E7AC0" w14:paraId="7C3ED4FD" w14:textId="01B534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 – A quantidade de produtos comprados não pode ultrapassar o limite imposto pelo administrador.</w:t>
            </w:r>
          </w:p>
          <w:p w:rsidR="107E7AC0" w:rsidP="107E7AC0" w:rsidRDefault="107E7AC0" w14:paraId="6860C10E" w14:textId="7C5AE2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39E75D1F" w:rsidP="107E7AC0" w:rsidRDefault="39E75D1F" w14:paraId="06831417" w14:textId="0D15940E">
      <w:pPr>
        <w:pStyle w:val="ListParagraph"/>
        <w:numPr>
          <w:ilvl w:val="0"/>
          <w:numId w:val="52"/>
        </w:numPr>
        <w:spacing w:before="60" w:after="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39E75D1F" w:rsidP="107E7AC0" w:rsidRDefault="39E75D1F" w14:paraId="5C00E992" w14:textId="6F1F061D">
      <w:pPr>
        <w:pStyle w:val="ListParagraph"/>
        <w:numPr>
          <w:ilvl w:val="0"/>
          <w:numId w:val="53"/>
        </w:numPr>
        <w:spacing w:before="60" w:after="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39E75D1F" w:rsidP="107E7AC0" w:rsidRDefault="39E75D1F" w14:paraId="3646455C" w14:textId="4E9DCEF2">
      <w:pPr>
        <w:pStyle w:val="ListParagraph"/>
        <w:numPr>
          <w:ilvl w:val="0"/>
          <w:numId w:val="54"/>
        </w:numPr>
        <w:spacing w:before="60" w:after="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39E75D1F" w:rsidP="107E7AC0" w:rsidRDefault="39E75D1F" w14:paraId="298A5269" w14:textId="1907DD12">
      <w:pPr>
        <w:pStyle w:val="Ttulo2"/>
        <w:keepNext w:val="1"/>
        <w:spacing w:before="240" w:after="1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107E7AC0" w:rsidR="107E7A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[RF0011] &lt;Excluir Comprar&gt;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:rsidTr="107E7AC0" w14:paraId="5A0C8173">
        <w:trPr>
          <w:trHeight w:val="27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59BDB9FC" w14:textId="47B688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RF 0011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4EA72E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0261413E" w14:textId="52E84C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Realizar a remoção de uma compra</w:t>
            </w:r>
          </w:p>
        </w:tc>
      </w:tr>
      <w:tr w:rsidR="107E7AC0" w:rsidTr="107E7AC0" w14:paraId="38640DF7">
        <w:trPr>
          <w:trHeight w:val="40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97E6128" w14:textId="7FEC54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43E41B96" w14:textId="2AD99A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x )  Essencial                (   ) Importante       (   ) Desejável</w:t>
            </w:r>
          </w:p>
        </w:tc>
      </w:tr>
      <w:tr w:rsidR="107E7AC0" w:rsidTr="107E7AC0" w14:paraId="7AFA6431">
        <w:trPr>
          <w:trHeight w:val="84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E6E092E" w14:textId="5FE589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13402005" w14:textId="474FC4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Permite que um usuário com permissões adequadas remova uma compra existente do sistema de gerenciamento da loja.</w:t>
            </w:r>
          </w:p>
        </w:tc>
      </w:tr>
      <w:tr w:rsidR="107E7AC0" w:rsidTr="107E7AC0" w14:paraId="425E8801">
        <w:trPr>
          <w:trHeight w:val="55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282707A9" w14:textId="3CC87DE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7EA04A0" w14:textId="7638FC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usuário deve estar autenticado e ter permissões para excluir produtos. A compra a ser excluído deve existir no sistema</w:t>
            </w:r>
          </w:p>
        </w:tc>
      </w:tr>
      <w:tr w:rsidR="107E7AC0" w:rsidTr="107E7AC0" w14:paraId="447A04FA">
        <w:trPr>
          <w:trHeight w:val="55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C8A9122" w14:textId="79188E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8D86922" w14:textId="659F13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 compra é removida do sistema e a quantidade de produtos é subtraída do estoque</w:t>
            </w:r>
          </w:p>
        </w:tc>
      </w:tr>
      <w:tr w:rsidR="107E7AC0" w:rsidTr="107E7AC0" w14:paraId="56A465A1">
        <w:trPr>
          <w:trHeight w:val="34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9A189C0" w14:textId="602821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F262E08" w14:textId="3552284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Compra_Excluir</w:t>
            </w:r>
          </w:p>
        </w:tc>
      </w:tr>
      <w:tr w:rsidR="107E7AC0" w:rsidTr="107E7AC0" w14:paraId="753112CF">
        <w:trPr>
          <w:trHeight w:val="202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4B6E677D" w14:textId="3BE1B1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5B3FD80F" w14:textId="1C9DFB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Admin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4E992117" w14:textId="6814BD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8ED9A5C" w14:textId="177824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  acessa a lista de compras e seleciona a compra que deseja excluir</w:t>
            </w:r>
          </w:p>
          <w:p w:rsidR="107E7AC0" w:rsidP="107E7AC0" w:rsidRDefault="107E7AC0" w14:paraId="387FDF6C" w14:textId="118644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981737F" w14:textId="7D1E202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3. Confirma a exclusão clicando em "Excluir".</w:t>
            </w:r>
          </w:p>
          <w:p w:rsidR="107E7AC0" w:rsidP="107E7AC0" w:rsidRDefault="107E7AC0" w14:paraId="66B4BF0F" w14:textId="123F34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461D5157" w14:textId="7440FF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75FB2C25" w14:textId="10CC4E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646CFDD0" w14:textId="4A2793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5174C6B" w14:textId="2C83643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5321A11A" w14:textId="4852C9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9D9071B" w14:textId="7C2150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492F2D6E" w14:textId="686D2F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37B77D92" w14:textId="1AA70A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2. O sistema exibe uma tela de confirmação de exclusão</w:t>
            </w:r>
          </w:p>
          <w:p w:rsidR="107E7AC0" w:rsidP="107E7AC0" w:rsidRDefault="107E7AC0" w14:paraId="77C6BD5B" w14:textId="095301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4F5B33D" w14:textId="6EBD1F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4. Remove a compra do banco de dados.</w:t>
            </w:r>
          </w:p>
          <w:p w:rsidR="107E7AC0" w:rsidP="107E7AC0" w:rsidRDefault="107E7AC0" w14:paraId="35AECA9A" w14:textId="347E3F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4C44C7AF" w14:textId="6326FC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5. Exibe uma mensagem de confirmação de que a compra foi excluída com sucesso</w:t>
            </w:r>
          </w:p>
          <w:p w:rsidR="107E7AC0" w:rsidP="107E7AC0" w:rsidRDefault="107E7AC0" w14:paraId="447E73FA" w14:textId="3C4062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48BC94C" w14:textId="7C01B0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6. A compra é excluída e os produtos que haviam sido comprados são subtraidos</w:t>
            </w:r>
          </w:p>
          <w:p w:rsidR="107E7AC0" w:rsidP="107E7AC0" w:rsidRDefault="107E7AC0" w14:paraId="110C66D8" w14:textId="11BD31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14ECBC8" w14:textId="399022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107E7AC0" w:rsidTr="107E7AC0" w14:paraId="2C323A1F">
        <w:trPr>
          <w:trHeight w:val="93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1026319B" w14:textId="34DECB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alternativo:</w:t>
            </w: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3D88BF48" w14:textId="22DC4A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Aluno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5B0C3875" w14:textId="756097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0D724F1E" w14:textId="035F95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4. Se o sistema encontra um problema ao tentar excluir a compra (por exemplo, falha na conexão com o banco de dados), ele exibe uma mensagem de erro.</w:t>
            </w:r>
          </w:p>
        </w:tc>
      </w:tr>
      <w:tr w:rsidR="107E7AC0" w:rsidTr="107E7AC0" w14:paraId="33EDD3D6">
        <w:trPr>
          <w:trHeight w:val="97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271FE29" w14:textId="18ABCF0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3479324D" w14:textId="32830E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188B3C37" w14:textId="518335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1 – A compra deve ser removida de todas as listas e relatórios relacionados e os produtos comprados devem ser excluídos, garantindo que não haja inconsistências no sistema </w:t>
            </w:r>
          </w:p>
          <w:p w:rsidR="107E7AC0" w:rsidP="107E7AC0" w:rsidRDefault="107E7AC0" w14:paraId="7B205AAC" w14:textId="64CE5A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39E75D1F" w:rsidP="107E7AC0" w:rsidRDefault="39E75D1F" w14:paraId="18C99CB0" w14:textId="0931BC26">
      <w:pPr>
        <w:pStyle w:val="ListParagraph"/>
        <w:numPr>
          <w:ilvl w:val="0"/>
          <w:numId w:val="55"/>
        </w:numPr>
        <w:spacing w:before="60" w:after="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39E75D1F" w:rsidP="107E7AC0" w:rsidRDefault="39E75D1F" w14:paraId="2157C084" w14:textId="77312BB0">
      <w:pPr>
        <w:pStyle w:val="Ttulo2"/>
        <w:keepNext w:val="1"/>
        <w:spacing w:before="240" w:after="1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107E7AC0" w:rsidR="107E7A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[RF0012] &lt;Editar Compra&gt;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3631"/>
        <w:gridCol w:w="3631"/>
      </w:tblGrid>
      <w:tr w:rsidR="107E7AC0" w:rsidTr="107E7AC0" w14:paraId="642E10ED">
        <w:trPr>
          <w:trHeight w:val="270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24"/>
              <w:right w:val="single" w:color="FFFFFF" w:themeColor="background1" w:sz="6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E2B61C2" w14:textId="5F3CB5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RF 0012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24"/>
              <w:right w:val="single" w:color="FFFFFF" w:themeColor="background1" w:sz="6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96FF5AA" w14:textId="672532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Realizar a atualização de uma compra.</w:t>
            </w:r>
          </w:p>
        </w:tc>
      </w:tr>
      <w:tr w:rsidR="107E7AC0" w:rsidTr="107E7AC0" w14:paraId="197B2115">
        <w:trPr>
          <w:trHeight w:val="405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45A70B83" w14:textId="4169B5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Prioridade: 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0A37A831" w14:textId="1F7834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X )  Essencial                (   ) Importante       (   ) Desejável</w:t>
            </w:r>
          </w:p>
        </w:tc>
      </w:tr>
      <w:tr w:rsidR="107E7AC0" w:rsidTr="107E7AC0" w14:paraId="2C0331A3">
        <w:trPr>
          <w:trHeight w:val="540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4150DE10" w14:textId="465E69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Resumo: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4B09E9D0" w14:textId="5DB0F4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Permite que um usuário edite as informações de uma compra</w:t>
            </w:r>
          </w:p>
        </w:tc>
      </w:tr>
      <w:tr w:rsidR="107E7AC0" w:rsidTr="107E7AC0" w14:paraId="17AEC146">
        <w:trPr>
          <w:trHeight w:val="555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36107187" w14:textId="318608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Pré-condição: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C99554C" w14:textId="750E0B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usuário deve estar autenticado e ter permissões para editar produtos. A compra a ser editada deve existir no sistema.</w:t>
            </w:r>
          </w:p>
        </w:tc>
      </w:tr>
      <w:tr w:rsidR="107E7AC0" w:rsidTr="107E7AC0" w14:paraId="6F270DA9">
        <w:trPr>
          <w:trHeight w:val="555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4DB9B18F" w14:textId="0DEC1A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Pós-condição: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59C3704B" w14:textId="73305EA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As informações da compra são atualizadas no sistema e refletidas no estoque de produtos disponíveis.</w:t>
            </w:r>
          </w:p>
        </w:tc>
      </w:tr>
      <w:tr w:rsidR="107E7AC0" w:rsidTr="107E7AC0" w14:paraId="6607763D">
        <w:trPr>
          <w:trHeight w:val="345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46E49D61" w14:textId="2A7918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Interfaces: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7450D13A" w14:textId="023F6DA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Compra_Editar</w:t>
            </w:r>
          </w:p>
        </w:tc>
      </w:tr>
      <w:tr w:rsidR="107E7AC0" w:rsidTr="107E7AC0" w14:paraId="5B37F0A4">
        <w:trPr>
          <w:trHeight w:val="2025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7EECB2B" w14:textId="185140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363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01743892" w14:textId="27F780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Aluno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6349ED06" w14:textId="7A2DE6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75ED5D9" w14:textId="0D270CE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 acessa a lista de compras e seleciona a compra que deseja editar</w:t>
            </w:r>
          </w:p>
          <w:p w:rsidR="107E7AC0" w:rsidP="107E7AC0" w:rsidRDefault="107E7AC0" w14:paraId="6A78E6BE" w14:textId="435514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C06A1CC" w14:textId="6D8AFF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3. modifica as informações desejadas</w:t>
            </w:r>
          </w:p>
          <w:p w:rsidR="107E7AC0" w:rsidP="107E7AC0" w:rsidRDefault="107E7AC0" w14:paraId="6EE448E4" w14:textId="7023A7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6431206" w14:textId="1652FA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4. O usuário clica em "Salvar".</w:t>
            </w:r>
          </w:p>
        </w:tc>
        <w:tc>
          <w:tcPr>
            <w:tcW w:w="363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7BD69E62" w14:textId="7CBBA1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5EAA164D" w14:textId="08C93EC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37E18EE4" w14:textId="2C4321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693E29ED" w14:textId="636E1A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158655D1" w14:textId="185208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2.  Exibe a interface de edição com os dados atuais a compra preenchidos nos campos apropriados.</w:t>
            </w:r>
          </w:p>
          <w:p w:rsidR="107E7AC0" w:rsidP="107E7AC0" w:rsidRDefault="107E7AC0" w14:paraId="61920F72" w14:textId="77578E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C1F1A51" w14:textId="17669E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3B9FCE4" w14:textId="25C9F4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1ED9C4D5" w14:textId="1DF528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4A1CB1F" w14:textId="0F8602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8C4BAD6" w14:textId="3FA4AD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5. Valida as informações inseridas</w:t>
            </w:r>
          </w:p>
          <w:p w:rsidR="107E7AC0" w:rsidP="107E7AC0" w:rsidRDefault="107E7AC0" w14:paraId="3595AC82" w14:textId="2DDF36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703BF942" w14:textId="4CE005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6. Atualiza a compra no banco de dados</w:t>
            </w:r>
          </w:p>
          <w:p w:rsidR="107E7AC0" w:rsidP="107E7AC0" w:rsidRDefault="107E7AC0" w14:paraId="1AF44E79" w14:textId="266F7C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DC96AAF" w14:textId="2A3DEE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6. O sistema exibe uma mensagem de confirmação e as alterações são refletidas na lista de compras.</w:t>
            </w:r>
          </w:p>
        </w:tc>
      </w:tr>
      <w:tr w:rsidR="107E7AC0" w:rsidTr="107E7AC0" w14:paraId="51518AD9">
        <w:trPr>
          <w:trHeight w:val="1380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484B0F3" w14:textId="050A12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alternativo:</w:t>
            </w:r>
          </w:p>
        </w:tc>
        <w:tc>
          <w:tcPr>
            <w:tcW w:w="363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78BF0355" w14:textId="79DF68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Aluno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3A179766" w14:textId="22A553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6A5EA0F6" w14:textId="3A7118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6256FECE" w14:textId="068B5AF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968C570" w14:textId="302FDD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46847B2" w14:textId="747D1A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5. O usuário corrige as informações e tenta novamente.</w:t>
            </w:r>
          </w:p>
        </w:tc>
        <w:tc>
          <w:tcPr>
            <w:tcW w:w="363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54852280" w14:textId="68EE08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54B03338" w14:textId="666755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4. Se o sistema detecta dados inválidos, ele exibe uma mensagem de erro especificando os problemas encontrados.</w:t>
            </w:r>
          </w:p>
          <w:p w:rsidR="107E7AC0" w:rsidP="107E7AC0" w:rsidRDefault="107E7AC0" w14:paraId="6422683D" w14:textId="6DBB01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107E7AC0" w:rsidTr="107E7AC0" w14:paraId="4183A598">
        <w:trPr>
          <w:trHeight w:val="1380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0DC46F4" w14:textId="28B545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Regras de Negócio:</w:t>
            </w:r>
            <w:r>
              <w:tab/>
            </w:r>
          </w:p>
          <w:p w:rsidR="107E7AC0" w:rsidP="107E7AC0" w:rsidRDefault="107E7AC0" w14:paraId="6AB95F92" w14:textId="3F90152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6AFDC7D4" w14:textId="28C457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E087FCB" w14:textId="43B0E3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 – As informações editadas devem ser armazenadas de forma segura e atualizadas em tempo real para refletir a situação atual da compra.</w:t>
            </w:r>
          </w:p>
        </w:tc>
      </w:tr>
    </w:tbl>
    <w:p w:rsidR="39E75D1F" w:rsidP="107E7AC0" w:rsidRDefault="39E75D1F" w14:paraId="292C46E1" w14:textId="2D80C343">
      <w:pPr>
        <w:pStyle w:val="ListParagraph"/>
        <w:numPr>
          <w:ilvl w:val="0"/>
          <w:numId w:val="58"/>
        </w:numPr>
        <w:spacing w:before="60" w:after="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39E75D1F" w:rsidP="107E7AC0" w:rsidRDefault="39E75D1F" w14:paraId="56ADB74F" w14:textId="5F72827F">
      <w:pPr>
        <w:pStyle w:val="ListParagraph"/>
        <w:numPr>
          <w:ilvl w:val="0"/>
          <w:numId w:val="59"/>
        </w:numPr>
        <w:spacing w:before="60" w:after="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39E75D1F" w:rsidP="107E7AC0" w:rsidRDefault="39E75D1F" w14:paraId="02D6A99A" w14:textId="00BFD3D6">
      <w:pPr>
        <w:pStyle w:val="ListParagraph"/>
        <w:numPr>
          <w:ilvl w:val="0"/>
          <w:numId w:val="60"/>
        </w:numPr>
        <w:spacing w:before="60" w:after="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39E75D1F" w:rsidP="107E7AC0" w:rsidRDefault="39E75D1F" w14:paraId="1649A7A6" w14:textId="74177572">
      <w:pPr>
        <w:pStyle w:val="Ttulo2"/>
        <w:keepNext w:val="1"/>
        <w:spacing w:before="240" w:after="1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107E7AC0" w:rsidR="107E7A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[RF0013] &lt;Listar Compras&gt;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:rsidTr="107E7AC0" w14:paraId="501228C3">
        <w:trPr>
          <w:trHeight w:val="27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507B51C6" w14:textId="037DA9B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RF 0013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4EA72E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2A5AF89" w14:textId="1A8C7B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Imprimir lista de compras.</w:t>
            </w:r>
          </w:p>
        </w:tc>
      </w:tr>
      <w:tr w:rsidR="107E7AC0" w:rsidTr="107E7AC0" w14:paraId="703890A8">
        <w:trPr>
          <w:trHeight w:val="40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33783EF" w14:textId="1B40B6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D27C018" w14:textId="13F479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x )  Essencial                (   ) Importante       (   ) Desejável</w:t>
            </w:r>
          </w:p>
        </w:tc>
      </w:tr>
      <w:tr w:rsidR="107E7AC0" w:rsidTr="107E7AC0" w14:paraId="3C3A7E38">
        <w:trPr>
          <w:trHeight w:val="84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35D9197" w14:textId="4778AC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6884D33" w14:textId="6DADB2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Permite que um usuário visualize a lista de compras que foram feitas e estão no sistema de gerenciamento da loja.</w:t>
            </w:r>
          </w:p>
        </w:tc>
      </w:tr>
      <w:tr w:rsidR="107E7AC0" w:rsidTr="107E7AC0" w14:paraId="0C1C8981">
        <w:trPr>
          <w:trHeight w:val="55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852DF32" w14:textId="76DE85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178984E6" w14:textId="671551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usuário deve estar autenticado no sistema.</w:t>
            </w:r>
          </w:p>
        </w:tc>
      </w:tr>
      <w:tr w:rsidR="107E7AC0" w:rsidTr="107E7AC0" w14:paraId="537AC3C7">
        <w:trPr>
          <w:trHeight w:val="55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50D8BECB" w14:textId="41381C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1A78A948" w14:textId="0A479E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usuário visualiza uma lista atualizada de compras realizadas, com detalhes como nome, descrição, preço e quantidade de produtos.</w:t>
            </w:r>
          </w:p>
        </w:tc>
      </w:tr>
      <w:tr w:rsidR="107E7AC0" w:rsidTr="107E7AC0" w14:paraId="06C608B4">
        <w:trPr>
          <w:trHeight w:val="34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4B85CF08" w14:textId="3088830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5303ED5A" w14:textId="12E16E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Login</w:t>
            </w:r>
          </w:p>
        </w:tc>
      </w:tr>
      <w:tr w:rsidR="107E7AC0" w:rsidTr="107E7AC0" w14:paraId="52D04B0F">
        <w:trPr>
          <w:trHeight w:val="270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2DFEB155" w14:textId="1F3F45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3E59A3AA" w14:textId="74A808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Admin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27AD56A2" w14:textId="4EEDBB8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2FB9321" w14:textId="76F4B4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  acessa a seção de compras do sistema</w:t>
            </w:r>
          </w:p>
          <w:p w:rsidR="107E7AC0" w:rsidP="107E7AC0" w:rsidRDefault="107E7AC0" w14:paraId="3E2F2550" w14:textId="03D84B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1C701143" w14:textId="67078D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3. O usuário pode utilizar filtros por data e valor para refinar a lista conforme necessário</w:t>
            </w:r>
          </w:p>
          <w:p w:rsidR="107E7AC0" w:rsidP="107E7AC0" w:rsidRDefault="107E7AC0" w14:paraId="1EEAEE6B" w14:textId="3761BE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612B2E5" w14:textId="41EBB9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851EED3" w14:textId="58441E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4FBFFE8A" w14:textId="77F49E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1A1E8B2A" w14:textId="566E14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06946C27" w14:textId="0AB69C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BD3AFCA" w14:textId="1D5711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FBFBBDA" w14:textId="5FB35B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416A6C01" w14:textId="453A0D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2.O sistema exibe a lista de compras realizadas, incluindo detalhes como nome, descrição, preço e quantidade de produtos</w:t>
            </w:r>
          </w:p>
          <w:p w:rsidR="107E7AC0" w:rsidP="107E7AC0" w:rsidRDefault="107E7AC0" w14:paraId="5249A13D" w14:textId="41D2C4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743854A7" w14:textId="3CD325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75CF9F92" w14:textId="448283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107E7AC0" w:rsidTr="107E7AC0" w14:paraId="0DBAAFB4">
        <w:trPr>
          <w:trHeight w:val="93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02C90E93" w14:textId="1317F5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alternativo:</w:t>
            </w: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934B54A" w14:textId="6F7C57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Aluno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06A9B085" w14:textId="40F9B1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0B9F446C" w14:textId="07D584E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107E7AC0" w:rsidTr="107E7AC0" w14:paraId="0A3470AB">
        <w:trPr>
          <w:trHeight w:val="97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38835F3A" w14:textId="78DBE4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5FE43711" w14:textId="0B34C9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4066AA9D" w14:textId="2DAF1C3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 – A lista de compras deve ser atualizada em tempo real.</w:t>
            </w:r>
          </w:p>
        </w:tc>
      </w:tr>
    </w:tbl>
    <w:p w:rsidR="39E75D1F" w:rsidP="107E7AC0" w:rsidRDefault="39E75D1F" w14:paraId="4FBA3F68" w14:textId="74DD2974">
      <w:pPr>
        <w:pStyle w:val="Ttulo2"/>
        <w:rPr/>
      </w:pPr>
      <w:r w:rsidR="107E7AC0">
        <w:rPr/>
        <w:t>Vendas</w:t>
      </w:r>
    </w:p>
    <w:p w:rsidR="39E75D1F" w:rsidP="39E75D1F" w:rsidRDefault="39E75D1F" w14:paraId="4CC9E1FE" w14:textId="328BF742">
      <w:pPr>
        <w:pStyle w:val="Requisito"/>
        <w:numPr>
          <w:ilvl w:val="0"/>
          <w:numId w:val="0"/>
        </w:numPr>
      </w:pPr>
      <w:r w:rsidR="39E75D1F">
        <w:rPr/>
        <w:t>[RF014] &lt;Adicionar Produto&gt;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9E75D1F" w:rsidTr="39E75D1F" w14:paraId="099BA6FA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9E75D1F" w:rsidP="39E75D1F" w:rsidRDefault="39E75D1F" w14:noSpellErr="1" w14:paraId="27427BB7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9E75D1F" w:rsidP="39E75D1F" w:rsidRDefault="39E75D1F" w14:noSpellErr="1" w14:paraId="51D97653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9E75D1F" w:rsidTr="39E75D1F" w14:paraId="056B8119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1264CB36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paraId="3E6F58D2" w14:textId="7E952FFA">
            <w:r w:rsidR="39E75D1F">
              <w:rPr/>
              <w:t>( x )  Essencial                (   ) Importante       (   ) Desejável</w:t>
            </w:r>
          </w:p>
        </w:tc>
      </w:tr>
      <w:tr w:rsidR="39E75D1F" w:rsidTr="39E75D1F" w14:paraId="683785D4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7D882705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4761E38C" w14:textId="33D327AD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Permite que um usuário registre uma nova venda no sistema de gerenciamento da loja, incluindo detalhes sobre os produtos vendidos, quantidade, e informações do cliente.</w:t>
            </w:r>
          </w:p>
        </w:tc>
      </w:tr>
      <w:tr w:rsidR="39E75D1F" w:rsidTr="39E75D1F" w14:paraId="3A5A63DF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26D24E78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002CEDA6" w14:textId="1945ED2F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O usuário deve estar autenticado e ter permissões para registrar vendas. Os produtos vendidos devem estar disponíveis no estoque.</w:t>
            </w:r>
          </w:p>
        </w:tc>
      </w:tr>
      <w:tr w:rsidR="39E75D1F" w:rsidTr="39E75D1F" w14:paraId="280916E0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5B3D4251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0B24671B" w14:textId="061E7CD6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A venda é registrada no sistema, o estoque é atualizado.</w:t>
            </w:r>
          </w:p>
        </w:tc>
      </w:tr>
      <w:tr w:rsidR="39E75D1F" w:rsidTr="39E75D1F" w14:paraId="59C1312D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2D06C55F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2730A157" w14:textId="195C67B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Produto_Add</w:t>
            </w:r>
          </w:p>
        </w:tc>
      </w:tr>
      <w:tr w:rsidR="39E75D1F" w:rsidTr="39E75D1F" w14:paraId="5D52CB10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485C82F0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9E75D1F" w:rsidRDefault="39E75D1F" w14:paraId="5A2B35E7" w14:textId="01EE51FE">
            <w:r w:rsidRPr="39E75D1F" w:rsidR="39E75D1F">
              <w:rPr>
                <w:b w:val="1"/>
                <w:bCs w:val="1"/>
              </w:rPr>
              <w:t>Admin</w:t>
            </w:r>
            <w:r w:rsidR="39E75D1F">
              <w:rPr/>
              <w:t>:</w:t>
            </w:r>
          </w:p>
          <w:p w:rsidR="39E75D1F" w:rsidRDefault="39E75D1F" w14:noSpellErr="1" w14:paraId="21DD52C3"/>
          <w:p w:rsidR="39E75D1F" w:rsidP="39E75D1F" w:rsidRDefault="39E75D1F" w14:paraId="7220CDB3" w14:textId="6D120961">
            <w:pPr>
              <w:pStyle w:val="Normal"/>
            </w:pPr>
            <w:r w:rsidR="39E75D1F">
              <w:rPr/>
              <w:t>1. Acessa a seção de vendas do sistema e inicia o processo de adicionar uma nova venda..</w:t>
            </w:r>
          </w:p>
          <w:p w:rsidR="39E75D1F" w:rsidRDefault="39E75D1F" w14:noSpellErr="1" w14:paraId="6C8951B2"/>
          <w:p w:rsidR="39E75D1F" w:rsidP="39E75D1F" w:rsidRDefault="39E75D1F" w14:paraId="3D1993C5" w14:textId="33B37DFA">
            <w:pPr>
              <w:pStyle w:val="Normal"/>
            </w:pPr>
            <w:r w:rsidR="39E75D1F">
              <w:rPr/>
              <w:t>3. seleciona os produtos vendidos e insere as quantidades.</w:t>
            </w:r>
          </w:p>
          <w:p w:rsidR="39E75D1F" w:rsidRDefault="39E75D1F" w14:noSpellErr="1" w14:paraId="5CD1D55E"/>
          <w:p w:rsidR="39E75D1F" w:rsidP="39E75D1F" w:rsidRDefault="39E75D1F" w14:paraId="45A9753D" w14:textId="29E3231F">
            <w:pPr>
              <w:pStyle w:val="Normal"/>
            </w:pPr>
            <w:r w:rsidR="39E75D1F">
              <w:rPr/>
              <w:t>4. finaliza a venda clicando em "Confirmar Venda</w:t>
            </w:r>
          </w:p>
          <w:p w:rsidR="39E75D1F" w:rsidRDefault="39E75D1F" w14:noSpellErr="1" w14:paraId="0D27DDFE"/>
          <w:p w:rsidR="39E75D1F" w:rsidRDefault="39E75D1F" w14:noSpellErr="1" w14:paraId="0AD9D4DF" w14:textId="738D2BBE"/>
        </w:tc>
        <w:tc>
          <w:tcPr>
            <w:tcW w:w="4628" w:type="dxa"/>
            <w:shd w:val="clear" w:color="auto" w:fill="C5E0B3" w:themeFill="accent6" w:themeFillTint="66"/>
            <w:tcMar/>
          </w:tcPr>
          <w:p w:rsidR="39E75D1F" w:rsidRDefault="39E75D1F" w14:noSpellErr="1" w14:paraId="2020D25A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RDefault="39E75D1F" w14:noSpellErr="1" w14:paraId="370DC5C7"/>
          <w:p w:rsidR="39E75D1F" w:rsidRDefault="39E75D1F" w14:noSpellErr="1" w14:paraId="25850C52"/>
          <w:p w:rsidR="39E75D1F" w:rsidRDefault="39E75D1F" w14:paraId="281BF0BA" w14:textId="7EF1295B"/>
          <w:p w:rsidR="39E75D1F" w:rsidRDefault="39E75D1F" w14:paraId="0B38814C" w14:textId="0F7DD135"/>
          <w:p w:rsidR="39E75D1F" w:rsidRDefault="39E75D1F" w14:paraId="79B84CDE" w14:textId="3DA0A15D"/>
          <w:p w:rsidR="39E75D1F" w:rsidP="39E75D1F" w:rsidRDefault="39E75D1F" w14:paraId="09312BE1" w14:textId="6B419B03">
            <w:pPr>
              <w:pStyle w:val="Normal"/>
            </w:pPr>
            <w:r w:rsidR="39E75D1F">
              <w:rPr/>
              <w:t>2. Exibe a interface para entrada de dados da venda.</w:t>
            </w:r>
          </w:p>
          <w:p w:rsidR="39E75D1F" w:rsidRDefault="39E75D1F" w14:noSpellErr="1" w14:paraId="7EFAA838"/>
          <w:p w:rsidR="39E75D1F" w:rsidP="39E75D1F" w:rsidRDefault="39E75D1F" w14:paraId="65B5CF4F" w14:textId="09AEE80C">
            <w:pPr>
              <w:pStyle w:val="Normal"/>
            </w:pPr>
          </w:p>
          <w:p w:rsidR="39E75D1F" w:rsidP="39E75D1F" w:rsidRDefault="39E75D1F" w14:paraId="36670CF6" w14:textId="0C9C0805">
            <w:pPr>
              <w:pStyle w:val="Normal"/>
            </w:pPr>
          </w:p>
          <w:p w:rsidR="39E75D1F" w:rsidP="39E75D1F" w:rsidRDefault="39E75D1F" w14:paraId="2FB83671" w14:textId="61BE267F">
            <w:pPr>
              <w:pStyle w:val="Normal"/>
            </w:pPr>
          </w:p>
          <w:p w:rsidR="39E75D1F" w:rsidP="39E75D1F" w:rsidRDefault="39E75D1F" w14:paraId="2F927074" w14:textId="0A006EFF">
            <w:pPr>
              <w:pStyle w:val="Normal"/>
            </w:pPr>
          </w:p>
          <w:p w:rsidR="39E75D1F" w:rsidRDefault="39E75D1F" w14:noSpellErr="1" w14:paraId="5FE6F22D"/>
          <w:p w:rsidR="39E75D1F" w:rsidP="39E75D1F" w:rsidRDefault="39E75D1F" w14:paraId="169CD605" w14:textId="459F41ED">
            <w:pPr>
              <w:pStyle w:val="Normal"/>
            </w:pPr>
            <w:r w:rsidR="39E75D1F">
              <w:rPr/>
              <w:t>5. sistema valida as informações inseridas</w:t>
            </w:r>
          </w:p>
          <w:p w:rsidR="39E75D1F" w:rsidP="39E75D1F" w:rsidRDefault="39E75D1F" w14:paraId="3BA128F8" w14:textId="6C794C53">
            <w:pPr>
              <w:pStyle w:val="Normal"/>
            </w:pPr>
          </w:p>
          <w:p w:rsidR="39E75D1F" w:rsidP="39E75D1F" w:rsidRDefault="39E75D1F" w14:paraId="1088B9DC" w14:textId="71393178">
            <w:pPr>
              <w:pStyle w:val="Normal"/>
            </w:pPr>
            <w:r w:rsidR="39E75D1F">
              <w:rPr/>
              <w:t>6. sistema registra a venda e atualiza o estoque</w:t>
            </w:r>
          </w:p>
          <w:p w:rsidR="39E75D1F" w:rsidP="39E75D1F" w:rsidRDefault="39E75D1F" w14:noSpellErr="1" w14:paraId="10ED0444" w14:textId="472F7A70">
            <w:pPr>
              <w:pStyle w:val="Normal"/>
            </w:pPr>
          </w:p>
          <w:p w:rsidR="39E75D1F" w:rsidRDefault="39E75D1F" w14:noSpellErr="1" w14:paraId="734D5BE8"/>
        </w:tc>
      </w:tr>
      <w:tr w:rsidR="39E75D1F" w:rsidTr="39E75D1F" w14:paraId="135B2B16">
        <w:trPr>
          <w:trHeight w:val="935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54F14402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9E75D1F" w:rsidRDefault="39E75D1F" w14:noSpellErr="1" w14:paraId="0D884042">
            <w:r w:rsidRPr="39E75D1F" w:rsidR="39E75D1F">
              <w:rPr>
                <w:b w:val="1"/>
                <w:bCs w:val="1"/>
              </w:rPr>
              <w:t>Aluno</w:t>
            </w:r>
            <w:r w:rsidR="39E75D1F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9E75D1F" w:rsidRDefault="39E75D1F" w14:noSpellErr="1" w14:paraId="382E83E6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paraId="13C02B9D" w14:textId="21BD22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E75D1F">
              <w:rPr/>
              <w:t>5. Se o sistema encontra erros nos dados inseridos (por exemplo, informações incompletas), ele exibe mensagens de erro específicas</w:t>
            </w:r>
          </w:p>
        </w:tc>
      </w:tr>
      <w:tr w:rsidR="39E75D1F" w:rsidTr="39E75D1F" w14:paraId="7C14808A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44112226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noSpellErr="1" w14:paraId="4FEFB333"/>
          <w:p w:rsidR="39E75D1F" w:rsidP="39E75D1F" w:rsidRDefault="39E75D1F" w14:paraId="7D387019" w14:textId="3AB9540E">
            <w:pPr>
              <w:pStyle w:val="Normal"/>
            </w:pPr>
            <w:r w:rsidR="39E75D1F">
              <w:rPr/>
              <w:t>1 – O sistema deve verificar se a quantidade de produtos disponíveis no estoque é suficiente para a venda.</w:t>
            </w:r>
          </w:p>
          <w:p w:rsidR="39E75D1F" w:rsidP="39E75D1F" w:rsidRDefault="39E75D1F" w14:paraId="4283AC02" w14:textId="65AFBD46">
            <w:pPr>
              <w:pStyle w:val="Normal"/>
            </w:pPr>
            <w:r w:rsidR="39E75D1F">
              <w:rPr/>
              <w:t>2- O estoque deve ser atualizado em tempo real após a conclusão da venda.</w:t>
            </w:r>
          </w:p>
          <w:p w:rsidR="39E75D1F" w:rsidP="39E75D1F" w:rsidRDefault="39E75D1F" w14:paraId="29F10BE9" w14:textId="4CFE3382">
            <w:pPr>
              <w:pStyle w:val="Normal"/>
            </w:pPr>
            <w:r w:rsidR="39E75D1F">
              <w:rPr/>
              <w:t>3- Todos os detalhes da venda, incluindo produtos, quantidades, preços e informações do cliente, devem ser registrados para relatórios e análises futuras.</w:t>
            </w:r>
          </w:p>
          <w:p w:rsidR="39E75D1F" w:rsidRDefault="39E75D1F" w14:noSpellErr="1" w14:paraId="440B7B24"/>
        </w:tc>
      </w:tr>
    </w:tbl>
    <w:p w:rsidR="39E75D1F" w:rsidP="39E75D1F" w:rsidRDefault="39E75D1F" w14:paraId="56BA9631" w14:textId="3A44434C">
      <w:pPr>
        <w:pStyle w:val="TextoNormal"/>
        <w:ind w:left="0"/>
      </w:pPr>
    </w:p>
    <w:p w:rsidR="107E7AC0" w:rsidP="107E7AC0" w:rsidRDefault="107E7AC0" w14:paraId="1458564B" w14:textId="770D20BD">
      <w:pPr>
        <w:spacing w:before="60" w:after="60"/>
        <w:ind w:left="57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107E7AC0" w:rsidP="107E7AC0" w:rsidRDefault="107E7AC0" w14:paraId="4C0A695C" w14:textId="5E3F59EE">
      <w:pPr>
        <w:spacing w:before="60" w:after="60"/>
        <w:ind w:left="57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107E7AC0" w:rsidP="107E7AC0" w:rsidRDefault="107E7AC0" w14:paraId="1391D0BA" w14:textId="01674FF2">
      <w:pPr>
        <w:pStyle w:val="Requisito"/>
        <w:keepNext w:val="1"/>
        <w:numPr>
          <w:ilvl w:val="0"/>
          <w:numId w:val="0"/>
        </w:numPr>
        <w:spacing w:before="240" w:after="1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107E7AC0" w:rsidR="107E7A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[RF0016] &lt;Editar Pedido&gt;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3631"/>
        <w:gridCol w:w="3631"/>
      </w:tblGrid>
      <w:tr w:rsidR="107E7AC0" w:rsidTr="107E7AC0" w14:paraId="62E4101B">
        <w:trPr>
          <w:trHeight w:val="270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24"/>
              <w:right w:val="single" w:color="FFFFFF" w:themeColor="background1" w:sz="6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36552199" w14:textId="3ACA6F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RF 0016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24"/>
              <w:right w:val="single" w:color="FFFFFF" w:themeColor="background1" w:sz="6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3C1C49CE" w14:textId="0B5F72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Realizar atualização de pedido.</w:t>
            </w:r>
          </w:p>
        </w:tc>
      </w:tr>
      <w:tr w:rsidR="107E7AC0" w:rsidTr="107E7AC0" w14:paraId="589FC276">
        <w:trPr>
          <w:trHeight w:val="405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56FBDF27" w14:textId="13E52B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Prioridade: 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0916B6D8" w14:textId="50E265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 X )  Essencial                (   ) Importante       (   ) Desejável</w:t>
            </w:r>
          </w:p>
        </w:tc>
      </w:tr>
      <w:tr w:rsidR="107E7AC0" w:rsidTr="107E7AC0" w14:paraId="2C40EC2D">
        <w:trPr>
          <w:trHeight w:val="540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4B33619B" w14:textId="21446C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Resumo: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51A093B9" w14:textId="067632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Permite que um usuário edite as informações de um pedido</w:t>
            </w:r>
          </w:p>
        </w:tc>
      </w:tr>
      <w:tr w:rsidR="107E7AC0" w:rsidTr="107E7AC0" w14:paraId="64764921">
        <w:trPr>
          <w:trHeight w:val="555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53981DAA" w14:textId="254780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Pré-condição: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383B69FC" w14:textId="4079CB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usuário deve estar autenticado e ter permissões para editar pedidos. O pedido a ser editado deve existir no sistema.</w:t>
            </w:r>
          </w:p>
        </w:tc>
      </w:tr>
      <w:tr w:rsidR="107E7AC0" w:rsidTr="107E7AC0" w14:paraId="086F3581">
        <w:trPr>
          <w:trHeight w:val="555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0E7EE5BC" w14:textId="6C9FBB8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Pós-condição: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0D5B5A2B" w14:textId="3E64E8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As informações do pedido são atualizadas no sistema e refletidas na lista de pedidos existentes.</w:t>
            </w:r>
          </w:p>
        </w:tc>
      </w:tr>
      <w:tr w:rsidR="107E7AC0" w:rsidTr="107E7AC0" w14:paraId="40726E59">
        <w:trPr>
          <w:trHeight w:val="345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3A31D6D0" w14:textId="6C5CB1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Interfaces:</w:t>
            </w: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59617E00" w14:textId="0643136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Pedido_Editar</w:t>
            </w:r>
          </w:p>
        </w:tc>
      </w:tr>
      <w:tr w:rsidR="107E7AC0" w:rsidTr="107E7AC0" w14:paraId="2A19F3C4">
        <w:trPr>
          <w:trHeight w:val="2025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6BC88731" w14:textId="196A44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363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76356EDD" w14:textId="1B6A01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Aluno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0E2AB4AE" w14:textId="55D835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76CEDCA" w14:textId="6EB88B2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 acessa a lista de pedidos e seleciona o pedido que deseja editar</w:t>
            </w:r>
          </w:p>
          <w:p w:rsidR="107E7AC0" w:rsidP="107E7AC0" w:rsidRDefault="107E7AC0" w14:paraId="1A68DA94" w14:textId="6801E7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160BFA87" w14:textId="09777E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3. modifica as informações desejadas</w:t>
            </w:r>
          </w:p>
          <w:p w:rsidR="107E7AC0" w:rsidP="107E7AC0" w:rsidRDefault="107E7AC0" w14:paraId="621A5699" w14:textId="4C2ABB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CD653F8" w14:textId="48DABA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4. O usuário clica em "Salvar".</w:t>
            </w:r>
          </w:p>
        </w:tc>
        <w:tc>
          <w:tcPr>
            <w:tcW w:w="363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11125720" w14:textId="700606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190B7A89" w14:textId="527888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DB9C2D3" w14:textId="2D70BC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17E82012" w14:textId="792017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75B9A997" w14:textId="2D2962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2.  Exibe a interface de edição com os dados atuais do pedido preenchidos nos campos apropriados.</w:t>
            </w:r>
          </w:p>
          <w:p w:rsidR="107E7AC0" w:rsidP="107E7AC0" w:rsidRDefault="107E7AC0" w14:paraId="7CA64FAF" w14:textId="2B30CE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45059DFA" w14:textId="0AD50F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3D242316" w14:textId="71B029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9CB5E80" w14:textId="7FDC50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23C51C2" w14:textId="4D98F9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4247B85" w14:textId="304DD1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5. Valida as informações inseridas</w:t>
            </w:r>
          </w:p>
          <w:p w:rsidR="107E7AC0" w:rsidP="107E7AC0" w:rsidRDefault="107E7AC0" w14:paraId="38A80E77" w14:textId="3DA0FA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8783E72" w14:textId="03CF78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6. Atualiza o pedido no banco de dados</w:t>
            </w:r>
          </w:p>
          <w:p w:rsidR="107E7AC0" w:rsidP="107E7AC0" w:rsidRDefault="107E7AC0" w14:paraId="0E47CE23" w14:textId="1CF2C4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6599A2A3" w14:textId="056DF64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6. O sistema exibe uma mensagem de confirmação e as alterações são refletidas na lista de pedidos.</w:t>
            </w:r>
          </w:p>
        </w:tc>
      </w:tr>
      <w:tr w:rsidR="107E7AC0" w:rsidTr="107E7AC0" w14:paraId="0CE136CD">
        <w:trPr>
          <w:trHeight w:val="1380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4974A2BD" w14:textId="128099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alternativo:</w:t>
            </w:r>
          </w:p>
        </w:tc>
        <w:tc>
          <w:tcPr>
            <w:tcW w:w="363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5EB18941" w14:textId="4762EE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Aluno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787B315B" w14:textId="3E5DA1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31202200" w14:textId="17B50C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1403F788" w14:textId="239DFD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2772D24" w14:textId="35436BD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1EA6464" w14:textId="43FBD1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5. O usuário corrige as informações e tenta novamente.</w:t>
            </w:r>
          </w:p>
        </w:tc>
        <w:tc>
          <w:tcPr>
            <w:tcW w:w="3631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74DF1A73" w14:textId="6BF121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526AD01A" w14:textId="49353E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4. Se o sistema detecta dados inválidos, ele exibe uma mensagem de erro especificando os problemas encontrados.</w:t>
            </w:r>
          </w:p>
          <w:p w:rsidR="107E7AC0" w:rsidP="107E7AC0" w:rsidRDefault="107E7AC0" w14:paraId="2B3EDA81" w14:textId="23D8FD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107E7AC0" w:rsidTr="107E7AC0" w14:paraId="0ECFFF51">
        <w:trPr>
          <w:trHeight w:val="1380"/>
        </w:trPr>
        <w:tc>
          <w:tcPr>
            <w:tcW w:w="171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69AA3D83" w14:textId="62A18A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Regras de Negócio:</w:t>
            </w:r>
            <w:r>
              <w:tab/>
            </w:r>
          </w:p>
          <w:p w:rsidR="107E7AC0" w:rsidP="107E7AC0" w:rsidRDefault="107E7AC0" w14:paraId="2F737631" w14:textId="26EF70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726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07E7AC0" w:rsidP="107E7AC0" w:rsidRDefault="107E7AC0" w14:paraId="72A2232E" w14:textId="269030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7C282B1D" w14:textId="7CB92B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 – As informações editadas devem ser armazenadas de forma segura e atualizadas em tempo real para refletir a situação atual do pedido.</w:t>
            </w:r>
          </w:p>
        </w:tc>
      </w:tr>
    </w:tbl>
    <w:p w:rsidR="107E7AC0" w:rsidP="107E7AC0" w:rsidRDefault="107E7AC0" w14:paraId="54C85A43" w14:textId="470E2BD0">
      <w:pPr>
        <w:spacing w:before="60" w:after="6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107E7AC0" w:rsidP="107E7AC0" w:rsidRDefault="107E7AC0" w14:paraId="312C7DAF" w14:textId="7188F2CE">
      <w:pPr>
        <w:spacing w:before="60" w:after="6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107E7AC0" w:rsidP="107E7AC0" w:rsidRDefault="107E7AC0" w14:paraId="631765A0" w14:textId="5937251C">
      <w:pPr>
        <w:spacing w:before="60" w:after="6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107E7AC0" w:rsidP="107E7AC0" w:rsidRDefault="107E7AC0" w14:paraId="4750B938" w14:textId="6C6D933B">
      <w:pPr>
        <w:spacing w:before="60" w:after="6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107E7AC0" w:rsidP="107E7AC0" w:rsidRDefault="107E7AC0" w14:paraId="3B159345" w14:textId="654A75A4">
      <w:pPr>
        <w:pStyle w:val="Requisito"/>
        <w:keepNext w:val="1"/>
        <w:numPr>
          <w:ilvl w:val="0"/>
          <w:numId w:val="0"/>
        </w:numPr>
        <w:spacing w:before="240" w:after="1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107E7AC0" w:rsidR="107E7A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[RF0017] &lt;Listar Pedido&gt;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:rsidTr="107E7AC0" w14:paraId="4762757C">
        <w:trPr>
          <w:trHeight w:val="27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3655362A" w14:textId="1A042C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RF 0017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4EA72E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1B76C1F" w14:textId="642617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>Imprimir lista de pedidos.</w:t>
            </w:r>
          </w:p>
        </w:tc>
      </w:tr>
      <w:tr w:rsidR="107E7AC0" w:rsidTr="107E7AC0" w14:paraId="7A58C8B0">
        <w:trPr>
          <w:trHeight w:val="40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1329E5AA" w14:textId="7327BC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12FA73E1" w14:textId="6FEB96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( x )  Essencial                (   ) Importante       (   ) Desejável</w:t>
            </w:r>
          </w:p>
        </w:tc>
      </w:tr>
      <w:tr w:rsidR="107E7AC0" w:rsidTr="107E7AC0" w14:paraId="3D114900">
        <w:trPr>
          <w:trHeight w:val="84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30AEB4BD" w14:textId="1156E7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5BB3C79" w14:textId="6DFE97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Permite que um usuário visualize a lista de pedidos que foram feitos e estão no sistema de gerenciamento da loja.</w:t>
            </w:r>
          </w:p>
        </w:tc>
      </w:tr>
      <w:tr w:rsidR="107E7AC0" w:rsidTr="107E7AC0" w14:paraId="2FB6DED2">
        <w:trPr>
          <w:trHeight w:val="55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D025B6B" w14:textId="201B5D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4FEC663B" w14:textId="3B6B5A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usuário deve estar autenticado no sistema.</w:t>
            </w:r>
          </w:p>
        </w:tc>
      </w:tr>
      <w:tr w:rsidR="107E7AC0" w:rsidTr="107E7AC0" w14:paraId="489511B4">
        <w:trPr>
          <w:trHeight w:val="55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AE047CD" w14:textId="28A680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22684C15" w14:textId="3B065C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O usuário visualiza uma lista atualizada de pedidos realizados, com detalhes como nome, descrição, preço e quantidade de produtos.</w:t>
            </w:r>
          </w:p>
        </w:tc>
      </w:tr>
      <w:tr w:rsidR="107E7AC0" w:rsidTr="107E7AC0" w14:paraId="3CC654B8">
        <w:trPr>
          <w:trHeight w:val="34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6A2324C8" w14:textId="191509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5898D640" w14:textId="68743A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Login</w:t>
            </w:r>
          </w:p>
        </w:tc>
      </w:tr>
      <w:tr w:rsidR="107E7AC0" w:rsidTr="107E7AC0" w14:paraId="3F847B98">
        <w:trPr>
          <w:trHeight w:val="270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2F51A929" w14:textId="21207C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D880E42" w14:textId="42878E0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Admin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5A8E5E22" w14:textId="532DD6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674BC305" w14:textId="30B95A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  acessa a seção de pedidos do sistema</w:t>
            </w:r>
          </w:p>
          <w:p w:rsidR="107E7AC0" w:rsidP="107E7AC0" w:rsidRDefault="107E7AC0" w14:paraId="7D8D1D86" w14:textId="11D110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3D828A26" w14:textId="6A3B17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3. O usuário pode utilizar filtros por data e valor para refinar a lista conforme necessário</w:t>
            </w:r>
          </w:p>
          <w:p w:rsidR="107E7AC0" w:rsidP="107E7AC0" w:rsidRDefault="107E7AC0" w14:paraId="03F687E6" w14:textId="13DC9C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0B6526CB" w14:textId="07F979A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6C7B180A" w14:textId="1E7C62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88DA9C6" w14:textId="517755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6639ED4" w14:textId="791BC7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3895A491" w14:textId="6FA6D1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15C660ED" w14:textId="0AD2BF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351DA14B" w14:textId="6DF625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ACBE84F" w14:textId="1DECEE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2.O sistema exibe a lista de pedidos realizadas, incluindo detalhes como nome, descrição, preço e quantidade de produtos</w:t>
            </w:r>
          </w:p>
          <w:p w:rsidR="107E7AC0" w:rsidP="107E7AC0" w:rsidRDefault="107E7AC0" w14:paraId="6C96DAF0" w14:textId="387227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7F9F144" w14:textId="2C291A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2BCDBE8F" w14:textId="78685A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107E7AC0" w:rsidTr="107E7AC0" w14:paraId="5E93AEBB">
        <w:trPr>
          <w:trHeight w:val="930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31FF987" w14:textId="279BFE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Fluxo alternativo:</w:t>
            </w: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51B04FA4" w14:textId="601703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Aluno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</w:tc>
        <w:tc>
          <w:tcPr>
            <w:tcW w:w="3636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F2D0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1B44D5D" w14:textId="35E378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Sistema</w:t>
            </w: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:</w:t>
            </w:r>
          </w:p>
          <w:p w:rsidR="107E7AC0" w:rsidP="107E7AC0" w:rsidRDefault="107E7AC0" w14:paraId="41D1EF83" w14:textId="73FBD90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107E7AC0" w:rsidTr="107E7AC0" w14:paraId="1A3838F7">
        <w:trPr>
          <w:trHeight w:val="975"/>
        </w:trPr>
        <w:tc>
          <w:tcPr>
            <w:tcW w:w="170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79FEF02C" w14:textId="4957FF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B3E5A1"/>
            <w:tcMar>
              <w:left w:w="105" w:type="dxa"/>
              <w:right w:w="105" w:type="dxa"/>
            </w:tcMar>
            <w:vAlign w:val="top"/>
          </w:tcPr>
          <w:p w:rsidR="107E7AC0" w:rsidP="107E7AC0" w:rsidRDefault="107E7AC0" w14:paraId="5B3454E9" w14:textId="425D62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07E7AC0" w:rsidP="107E7AC0" w:rsidRDefault="107E7AC0" w14:paraId="57E6C5BE" w14:textId="72B22D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7E7AC0" w:rsidR="107E7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 – A lista de pedidos deve ser atualizada em tempo real.</w:t>
            </w:r>
          </w:p>
        </w:tc>
      </w:tr>
    </w:tbl>
    <w:p w:rsidR="107E7AC0" w:rsidP="107E7AC0" w:rsidRDefault="107E7AC0" w14:paraId="4A8F30DE" w14:textId="226CEB06">
      <w:pPr>
        <w:pStyle w:val="TextoNormal"/>
        <w:ind w:left="0"/>
        <w:sectPr w:rsidR="00F26727">
          <w:headerReference w:type="default" r:id="rId20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F26727" w:rsidRDefault="00F26727" w14:paraId="44E871BC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3D184657">
          <v:shape id="_x0000_i1029" style="width:29.25pt;height:36.75pt" o:ole="" type="#_x0000_t75">
            <v:imagedata o:title="" r:id="rId21"/>
          </v:shape>
          <o:OLEObject Type="Embed" ProgID="Word.Picture.6" ShapeID="_x0000_i1029" DrawAspect="Content" ObjectID="_1784886433" r:id="rId22"/>
        </w:object>
      </w:r>
    </w:p>
    <w:p xmlns:wp14="http://schemas.microsoft.com/office/word/2010/wordml" w:rsidR="00F26727" w:rsidRDefault="00F26727" w14:paraId="16781F7A" wp14:textId="7777777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34C725EA" wp14:textId="77777777">
      <w:pPr>
        <w:pStyle w:val="Ttulo1"/>
      </w:pPr>
      <w:r>
        <w:t>Requisitos não funcionais</w:t>
      </w:r>
      <w:bookmarkEnd w:id="82"/>
      <w:bookmarkEnd w:id="83"/>
      <w:bookmarkEnd w:id="84"/>
      <w:bookmarkEnd w:id="85"/>
      <w:bookmarkEnd w:id="86"/>
      <w:bookmarkEnd w:id="87"/>
    </w:p>
    <w:p xmlns:wp14="http://schemas.microsoft.com/office/word/2010/wordml" w:rsidRPr="00506043" w:rsidR="00F26727" w:rsidRDefault="00F26727" w14:paraId="11A4A033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xmlns:wp14="http://schemas.microsoft.com/office/word/2010/wordml" w:rsidRPr="00506043" w:rsidR="00F26727" w:rsidRDefault="00F26727" w14:paraId="56E47196" wp14:textId="7777777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xmlns:wp14="http://schemas.microsoft.com/office/word/2010/wordml" w:rsidR="00F26727" w:rsidRDefault="00F26727" w14:paraId="504A38F9" wp14:textId="7777777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xmlns:wp14="http://schemas.microsoft.com/office/word/2010/wordml" w:rsidR="00F26727" w:rsidRDefault="00F26727" w14:paraId="5C9DDDF4" wp14:textId="77777777">
      <w:pPr>
        <w:pStyle w:val="Ttulo2"/>
      </w:pPr>
      <w:bookmarkStart w:name="_Toc467473456" w:id="88"/>
      <w:bookmarkStart w:name="_Toc467474003" w:id="89"/>
      <w:bookmarkStart w:name="_Toc467477742" w:id="90"/>
      <w:bookmarkStart w:name="_Toc467494888" w:id="91"/>
      <w:bookmarkStart w:name="_Toc467495254" w:id="92"/>
      <w:bookmarkStart w:name="_Toc468086060" w:id="93"/>
      <w:bookmarkStart w:name="_Toc125110055" w:id="94"/>
      <w:r>
        <w:t>Usabilidade</w:t>
      </w:r>
      <w:bookmarkEnd w:id="88"/>
      <w:bookmarkEnd w:id="89"/>
      <w:bookmarkEnd w:id="90"/>
      <w:bookmarkEnd w:id="91"/>
      <w:bookmarkEnd w:id="92"/>
      <w:bookmarkEnd w:id="93"/>
      <w:bookmarkEnd w:id="94"/>
    </w:p>
    <w:p xmlns:wp14="http://schemas.microsoft.com/office/word/2010/wordml" w:rsidR="00F26727" w:rsidRDefault="00F26727" w14:paraId="0DCA19D2" wp14:textId="7777777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xmlns:wp14="http://schemas.microsoft.com/office/word/2010/wordml" w:rsidR="00F26727" w:rsidP="39E75D1F" w:rsidRDefault="00F26727" w14:paraId="47156B4B" wp14:textId="6D9B99A7">
      <w:pPr>
        <w:pStyle w:val="Requisito"/>
        <w:numPr>
          <w:ilvl w:val="0"/>
          <w:numId w:val="0"/>
        </w:numPr>
      </w:pPr>
      <w:bookmarkStart w:name="_Toc467473457" w:id="95"/>
      <w:bookmarkStart w:name="_Toc467474004" w:id="96"/>
      <w:bookmarkStart w:name="_Toc467477743" w:id="97"/>
      <w:bookmarkStart w:name="_Toc467494889" w:id="98"/>
      <w:bookmarkStart w:name="_Toc467495255" w:id="99"/>
      <w:bookmarkStart w:name="_Toc468086061" w:id="100"/>
      <w:bookmarkStart w:name="_Toc125110056" w:id="101"/>
      <w:r w:rsidR="39E75D1F">
        <w:rPr/>
        <w:t>[RNF001]</w:t>
      </w:r>
      <w:bookmarkEnd w:id="95"/>
      <w:bookmarkEnd w:id="96"/>
      <w:bookmarkEnd w:id="97"/>
      <w:bookmarkEnd w:id="98"/>
      <w:bookmarkEnd w:id="99"/>
      <w:bookmarkEnd w:id="100"/>
      <w:r w:rsidR="39E75D1F">
        <w:rPr/>
        <w:t xml:space="preserve"> &lt; Navegação Consistente &gt;</w:t>
      </w:r>
      <w:bookmarkEnd w:id="101"/>
    </w:p>
    <w:p w:rsidR="39E75D1F" w:rsidP="39E75D1F" w:rsidRDefault="39E75D1F" w14:paraId="2CBC2C90" w14:textId="6C23DE65">
      <w:pPr>
        <w:pStyle w:val="TextoNormal"/>
      </w:pPr>
      <w:r w:rsidR="39E75D1F">
        <w:rPr/>
        <w:t>A navegação no sistema deve ser consistente em todas as páginas e seções, utilizando elementos de navegação padrão e bem definidos.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F26727" w14:paraId="6FFF581D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F26727" w:rsidRDefault="00F26727" w14:paraId="401FC1A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 w14:paraId="144A5D23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F26727" w:rsidRDefault="00F26727" w14:paraId="6957363D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 w14:paraId="738610EB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F26727" w:rsidRDefault="00F26727" w14:paraId="0FC668DB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F26727" w:rsidRDefault="00F26727" w14:paraId="637805D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F26727" w:rsidRDefault="00F26727" w14:paraId="5D2B3BF3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P="39E75D1F" w:rsidRDefault="00F26727" w14:paraId="2F72080E" wp14:textId="7D2D8670">
      <w:pPr>
        <w:pStyle w:val="Requisito"/>
        <w:numPr>
          <w:ilvl w:val="0"/>
          <w:numId w:val="0"/>
        </w:numPr>
        <w:outlineLvl w:val="0"/>
      </w:pPr>
      <w:r w:rsidR="39E75D1F">
        <w:rPr/>
        <w:t xml:space="preserve"> </w:t>
      </w:r>
      <w:bookmarkStart w:name="_Toc467473458" w:id="102"/>
      <w:bookmarkStart w:name="_Toc467474005" w:id="103"/>
      <w:bookmarkStart w:name="_Toc467477744" w:id="104"/>
      <w:bookmarkStart w:name="_Toc467494890" w:id="105"/>
      <w:bookmarkStart w:name="_Toc467495256" w:id="106"/>
      <w:bookmarkStart w:name="_Toc468086062" w:id="107"/>
      <w:bookmarkStart w:name="_Toc125110057" w:id="108"/>
      <w:r w:rsidR="39E75D1F">
        <w:rPr/>
        <w:t>[RNF002]</w:t>
      </w:r>
      <w:bookmarkEnd w:id="102"/>
      <w:bookmarkEnd w:id="103"/>
      <w:bookmarkEnd w:id="104"/>
      <w:bookmarkEnd w:id="105"/>
      <w:bookmarkEnd w:id="106"/>
      <w:bookmarkEnd w:id="107"/>
      <w:r w:rsidR="39E75D1F">
        <w:rPr/>
        <w:t xml:space="preserve"> &lt; Facilidade de Uso &gt;</w:t>
      </w:r>
      <w:bookmarkEnd w:id="108"/>
    </w:p>
    <w:p w:rsidR="39E75D1F" w:rsidP="39E75D1F" w:rsidRDefault="39E75D1F" w14:paraId="608EE8CF" w14:textId="283C3D50">
      <w:pPr>
        <w:pStyle w:val="TextoNormal"/>
      </w:pPr>
      <w:r w:rsidR="39E75D1F">
        <w:rPr/>
        <w:t>O sistema deve permitir que novos usuários completem o cadastro em até 5 minutos, com no máximo 3 cliques para cada etapa do processo</w:t>
      </w:r>
      <w:bookmarkStart w:name="_Toc467473459" w:id="109"/>
      <w:bookmarkStart w:name="_Toc467474006" w:id="110"/>
      <w:bookmarkStart w:name="_Toc467477745" w:id="111"/>
      <w:bookmarkStart w:name="_Toc467494891" w:id="112"/>
      <w:bookmarkStart w:name="_Toc467495257" w:id="113"/>
      <w:bookmarkStart w:name="_Toc468086063" w:id="114"/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7B9270BB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5F66502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463F29E8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0E3F2AC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B7B4B8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067B216F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A0FF5F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3C9A5DD9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3561E8AD" wp14:textId="77777777">
      <w:pPr>
        <w:pStyle w:val="Ttulo2"/>
      </w:pPr>
      <w:bookmarkStart w:name="_Toc125110058" w:id="115"/>
      <w:r>
        <w:t>Confiabilidade</w:t>
      </w:r>
      <w:bookmarkEnd w:id="109"/>
      <w:bookmarkEnd w:id="110"/>
      <w:bookmarkEnd w:id="111"/>
      <w:bookmarkEnd w:id="112"/>
      <w:bookmarkEnd w:id="113"/>
      <w:bookmarkEnd w:id="114"/>
      <w:bookmarkEnd w:id="115"/>
    </w:p>
    <w:p xmlns:wp14="http://schemas.microsoft.com/office/word/2010/wordml" w:rsidR="00F26727" w:rsidRDefault="00F26727" w14:paraId="63AAD29E" wp14:textId="7777777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xmlns:wp14="http://schemas.microsoft.com/office/word/2010/wordml" w:rsidR="00F26727" w:rsidRDefault="00F26727" w14:paraId="72FC7662" wp14:textId="77777777">
      <w:pPr>
        <w:pStyle w:val="Requisito"/>
      </w:pPr>
      <w:bookmarkStart w:name="_Toc467473460" w:id="116"/>
      <w:bookmarkStart w:name="_Toc467474007" w:id="117"/>
      <w:bookmarkStart w:name="_Toc467477746" w:id="118"/>
      <w:bookmarkStart w:name="_Toc467494892" w:id="119"/>
      <w:bookmarkStart w:name="_Toc467495258" w:id="120"/>
      <w:bookmarkStart w:name="_Toc468086064" w:id="121"/>
      <w:bookmarkStart w:name="_Toc125110059" w:id="122"/>
      <w:r>
        <w:t>[NF</w:t>
      </w:r>
      <w:r w:rsidR="005C785E">
        <w:t>005</w:t>
      </w:r>
      <w:r>
        <w:t>]</w:t>
      </w:r>
      <w:bookmarkEnd w:id="116"/>
      <w:bookmarkEnd w:id="117"/>
      <w:bookmarkEnd w:id="118"/>
      <w:bookmarkEnd w:id="119"/>
      <w:bookmarkEnd w:id="120"/>
      <w:bookmarkEnd w:id="121"/>
      <w:r>
        <w:t xml:space="preserve"> &lt;Nome do requisito&gt;</w:t>
      </w:r>
      <w:bookmarkEnd w:id="122"/>
    </w:p>
    <w:p xmlns:wp14="http://schemas.microsoft.com/office/word/2010/wordml" w:rsidR="005C785E" w:rsidP="005C785E" w:rsidRDefault="005C785E" w14:paraId="55F409A6" wp14:textId="77777777">
      <w:pPr>
        <w:pStyle w:val="TextoNormal"/>
      </w:pPr>
      <w:bookmarkStart w:name="_Toc467473461" w:id="123"/>
      <w:bookmarkStart w:name="_Toc467474008" w:id="124"/>
      <w:bookmarkStart w:name="_Toc467477747" w:id="125"/>
      <w:bookmarkStart w:name="_Toc467494893" w:id="126"/>
      <w:bookmarkStart w:name="_Toc467495259" w:id="127"/>
      <w:bookmarkStart w:name="_Toc468086065" w:id="128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5C785E" w:rsidTr="00506043" w14:paraId="28C93FF8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5C785E" w:rsidP="00506043" w:rsidRDefault="005C785E" w14:paraId="210D9FC3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5630AD6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5C785E" w:rsidP="00506043" w:rsidRDefault="005C785E" w14:paraId="14B820BA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6182907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5C785E" w:rsidP="00506043" w:rsidRDefault="005C785E" w14:paraId="77D35E6E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2BA226A1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5C785E" w:rsidP="00506043" w:rsidRDefault="005C785E" w14:paraId="393C522D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5B7D207F" wp14:textId="77777777">
      <w:pPr>
        <w:pStyle w:val="Ttulo2"/>
      </w:pPr>
      <w:bookmarkStart w:name="_Toc125110060" w:id="129"/>
      <w:r>
        <w:t>Desempenho</w:t>
      </w:r>
      <w:bookmarkEnd w:id="123"/>
      <w:bookmarkEnd w:id="124"/>
      <w:bookmarkEnd w:id="125"/>
      <w:bookmarkEnd w:id="126"/>
      <w:bookmarkEnd w:id="127"/>
      <w:bookmarkEnd w:id="128"/>
      <w:bookmarkEnd w:id="129"/>
    </w:p>
    <w:p xmlns:wp14="http://schemas.microsoft.com/office/word/2010/wordml" w:rsidR="00F26727" w:rsidRDefault="00F26727" w14:paraId="7E7C0D2F" wp14:textId="7777777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xmlns:wp14="http://schemas.microsoft.com/office/word/2010/wordml" w:rsidR="00F26727" w:rsidRDefault="00F26727" w14:paraId="68D9244B" wp14:textId="77777777">
      <w:pPr>
        <w:pStyle w:val="Requisito"/>
      </w:pPr>
      <w:bookmarkStart w:name="_Toc467473462" w:id="130"/>
      <w:bookmarkStart w:name="_Toc467474009" w:id="131"/>
      <w:bookmarkStart w:name="_Toc467477748" w:id="132"/>
      <w:bookmarkStart w:name="_Toc467494894" w:id="133"/>
      <w:bookmarkStart w:name="_Toc467495260" w:id="134"/>
      <w:bookmarkStart w:name="_Toc468086066" w:id="135"/>
      <w:bookmarkStart w:name="_Toc125110061" w:id="136"/>
      <w:r>
        <w:t>[NF…]</w:t>
      </w:r>
      <w:bookmarkEnd w:id="130"/>
      <w:bookmarkEnd w:id="131"/>
      <w:bookmarkEnd w:id="132"/>
      <w:bookmarkEnd w:id="133"/>
      <w:bookmarkEnd w:id="134"/>
      <w:bookmarkEnd w:id="135"/>
      <w:r>
        <w:t xml:space="preserve"> &lt;Nome do requisito&gt;</w:t>
      </w:r>
      <w:bookmarkEnd w:id="136"/>
    </w:p>
    <w:p xmlns:wp14="http://schemas.microsoft.com/office/word/2010/wordml" w:rsidR="00BB4A40" w:rsidP="00BB4A40" w:rsidRDefault="00BB4A40" w14:paraId="5E100700" wp14:textId="77777777">
      <w:pPr>
        <w:pStyle w:val="TextoNormal"/>
      </w:pPr>
      <w:bookmarkStart w:name="_Toc467473463" w:id="137"/>
      <w:bookmarkStart w:name="_Toc467474010" w:id="138"/>
      <w:bookmarkStart w:name="_Toc467477749" w:id="139"/>
      <w:bookmarkStart w:name="_Toc467494895" w:id="140"/>
      <w:bookmarkStart w:name="_Toc467495261" w:id="141"/>
      <w:bookmarkStart w:name="_Toc468086067" w:id="142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2113E7D0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30B2A933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7AD93B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E195B72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DE4B5B7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40FE2D39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6204FF1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E064A5E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493D30B1" wp14:textId="77777777">
      <w:pPr>
        <w:pStyle w:val="Ttulo2"/>
      </w:pPr>
      <w:bookmarkStart w:name="_Toc125110062" w:id="143"/>
      <w:r>
        <w:t>Segurança</w:t>
      </w:r>
      <w:bookmarkEnd w:id="137"/>
      <w:bookmarkEnd w:id="138"/>
      <w:bookmarkEnd w:id="139"/>
      <w:bookmarkEnd w:id="140"/>
      <w:bookmarkEnd w:id="141"/>
      <w:bookmarkEnd w:id="142"/>
      <w:bookmarkEnd w:id="143"/>
    </w:p>
    <w:p xmlns:wp14="http://schemas.microsoft.com/office/word/2010/wordml" w:rsidR="00F26727" w:rsidRDefault="00F26727" w14:paraId="4A662647" wp14:textId="7777777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xmlns:wp14="http://schemas.microsoft.com/office/word/2010/wordml" w:rsidR="00F26727" w:rsidRDefault="00F26727" w14:paraId="2BA6882F" wp14:textId="77777777">
      <w:pPr>
        <w:pStyle w:val="Requisito"/>
      </w:pPr>
      <w:bookmarkStart w:name="_Toc467473464" w:id="144"/>
      <w:bookmarkStart w:name="_Toc467474011" w:id="145"/>
      <w:bookmarkStart w:name="_Toc467477750" w:id="146"/>
      <w:bookmarkStart w:name="_Toc467494896" w:id="147"/>
      <w:bookmarkStart w:name="_Toc467495262" w:id="148"/>
      <w:bookmarkStart w:name="_Toc468086068" w:id="149"/>
      <w:bookmarkStart w:name="_Toc125110063" w:id="150"/>
      <w:r>
        <w:t>[NF…]</w:t>
      </w:r>
      <w:bookmarkEnd w:id="144"/>
      <w:bookmarkEnd w:id="145"/>
      <w:bookmarkEnd w:id="146"/>
      <w:bookmarkEnd w:id="147"/>
      <w:bookmarkEnd w:id="148"/>
      <w:bookmarkEnd w:id="149"/>
      <w:r>
        <w:t xml:space="preserve"> &lt;Nome do requisito&gt;</w:t>
      </w:r>
      <w:bookmarkEnd w:id="150"/>
    </w:p>
    <w:p xmlns:wp14="http://schemas.microsoft.com/office/word/2010/wordml" w:rsidR="00BB4A40" w:rsidP="00BB4A40" w:rsidRDefault="00BB4A40" w14:paraId="2B358EA3" wp14:textId="77777777">
      <w:pPr>
        <w:pStyle w:val="TextoNormal"/>
      </w:pPr>
      <w:bookmarkStart w:name="_Toc467473465" w:id="151"/>
      <w:bookmarkStart w:name="_Toc467474012" w:id="152"/>
      <w:bookmarkStart w:name="_Toc467477751" w:id="153"/>
      <w:bookmarkStart w:name="_Toc467494897" w:id="154"/>
      <w:bookmarkStart w:name="_Toc467495263" w:id="155"/>
      <w:bookmarkStart w:name="_Toc468086069" w:id="156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3C66216B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0CB9E47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DBF0D7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008D1ED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B62F1B3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F04AF9F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2F2C34E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4969EC19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35D36FA" wp14:textId="77777777">
      <w:pPr>
        <w:pStyle w:val="Ttulo2"/>
      </w:pPr>
      <w:bookmarkStart w:name="_Toc125110064" w:id="157"/>
      <w:r>
        <w:t>Distribuição</w:t>
      </w:r>
      <w:bookmarkEnd w:id="151"/>
      <w:bookmarkEnd w:id="152"/>
      <w:bookmarkEnd w:id="153"/>
      <w:bookmarkEnd w:id="154"/>
      <w:bookmarkEnd w:id="155"/>
      <w:bookmarkEnd w:id="156"/>
      <w:bookmarkEnd w:id="157"/>
    </w:p>
    <w:p xmlns:wp14="http://schemas.microsoft.com/office/word/2010/wordml" w:rsidR="00F26727" w:rsidRDefault="00F26727" w14:paraId="7461BE8B" wp14:textId="77777777">
      <w:pPr>
        <w:pStyle w:val="TextoNormal"/>
      </w:pPr>
      <w:r>
        <w:t>Esta seção descreve os requisitos não funcionais associados à distribuição da versão executável do sistema.</w:t>
      </w:r>
    </w:p>
    <w:p xmlns:wp14="http://schemas.microsoft.com/office/word/2010/wordml" w:rsidR="00F26727" w:rsidRDefault="00F26727" w14:paraId="38978A2B" wp14:textId="77777777">
      <w:pPr>
        <w:pStyle w:val="Requisito"/>
      </w:pPr>
      <w:bookmarkStart w:name="_Toc467473466" w:id="158"/>
      <w:bookmarkStart w:name="_Toc467474013" w:id="159"/>
      <w:bookmarkStart w:name="_Toc467477752" w:id="160"/>
      <w:bookmarkStart w:name="_Toc467494898" w:id="161"/>
      <w:bookmarkStart w:name="_Toc467495264" w:id="162"/>
      <w:bookmarkStart w:name="_Toc468086070" w:id="163"/>
      <w:bookmarkStart w:name="_Toc125110065" w:id="164"/>
      <w:r>
        <w:t>[NF…]</w:t>
      </w:r>
      <w:bookmarkEnd w:id="158"/>
      <w:bookmarkEnd w:id="159"/>
      <w:bookmarkEnd w:id="160"/>
      <w:bookmarkEnd w:id="161"/>
      <w:bookmarkEnd w:id="162"/>
      <w:bookmarkEnd w:id="163"/>
      <w:r>
        <w:t xml:space="preserve"> &lt;Nome do requisito&gt;</w:t>
      </w:r>
      <w:bookmarkEnd w:id="164"/>
    </w:p>
    <w:p xmlns:wp14="http://schemas.microsoft.com/office/word/2010/wordml" w:rsidR="00BB4A40" w:rsidP="00BB4A40" w:rsidRDefault="00BB4A40" w14:paraId="3B0F3C07" wp14:textId="77777777">
      <w:pPr>
        <w:pStyle w:val="TextoNormal"/>
      </w:pPr>
      <w:bookmarkStart w:name="_Toc467473467" w:id="165"/>
      <w:bookmarkStart w:name="_Toc467474014" w:id="166"/>
      <w:bookmarkStart w:name="_Toc467477753" w:id="167"/>
      <w:bookmarkStart w:name="_Toc467494899" w:id="168"/>
      <w:bookmarkStart w:name="_Toc467495265" w:id="169"/>
      <w:bookmarkStart w:name="_Toc468086071" w:id="170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407363BD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17B02F90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80A4E5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69EE0661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921983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29B50B3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96FEF7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7D9C5A8F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1B4C7DCB" wp14:textId="77777777">
      <w:pPr>
        <w:pStyle w:val="Ttulo2"/>
      </w:pPr>
      <w:bookmarkStart w:name="_Toc125110066" w:id="171"/>
      <w:r>
        <w:t>Padrões</w:t>
      </w:r>
      <w:bookmarkEnd w:id="165"/>
      <w:bookmarkEnd w:id="166"/>
      <w:bookmarkEnd w:id="167"/>
      <w:bookmarkEnd w:id="168"/>
      <w:bookmarkEnd w:id="169"/>
      <w:bookmarkEnd w:id="170"/>
      <w:bookmarkEnd w:id="171"/>
    </w:p>
    <w:p xmlns:wp14="http://schemas.microsoft.com/office/word/2010/wordml" w:rsidR="00F26727" w:rsidRDefault="00F26727" w14:paraId="0CFF5726" wp14:textId="7777777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xmlns:wp14="http://schemas.microsoft.com/office/word/2010/wordml" w:rsidR="00F26727" w:rsidRDefault="00F26727" w14:paraId="62576BD3" wp14:textId="77777777">
      <w:pPr>
        <w:pStyle w:val="TextoNormal"/>
      </w:pPr>
      <w:r>
        <w:t xml:space="preserve">&lt;Se você mencionar documentos relacionados, não esqueça de listá-los na seção 1.3.&gt; </w:t>
      </w:r>
    </w:p>
    <w:p xmlns:wp14="http://schemas.microsoft.com/office/word/2010/wordml" w:rsidR="00F26727" w:rsidRDefault="00F26727" w14:paraId="158BCA20" wp14:textId="77777777">
      <w:pPr>
        <w:pStyle w:val="Requisito"/>
      </w:pPr>
      <w:bookmarkStart w:name="_Toc467473468" w:id="172"/>
      <w:bookmarkStart w:name="_Toc467474015" w:id="173"/>
      <w:bookmarkStart w:name="_Toc467477754" w:id="174"/>
      <w:bookmarkStart w:name="_Toc467494900" w:id="175"/>
      <w:bookmarkStart w:name="_Toc467495266" w:id="176"/>
      <w:bookmarkStart w:name="_Toc468086072" w:id="177"/>
      <w:bookmarkStart w:name="_Toc125110067" w:id="178"/>
      <w:r>
        <w:t>[NF…]</w:t>
      </w:r>
      <w:bookmarkEnd w:id="172"/>
      <w:bookmarkEnd w:id="173"/>
      <w:bookmarkEnd w:id="174"/>
      <w:bookmarkEnd w:id="175"/>
      <w:bookmarkEnd w:id="176"/>
      <w:bookmarkEnd w:id="177"/>
      <w:r>
        <w:t xml:space="preserve"> &lt;Nome do requisito&gt;</w:t>
      </w:r>
      <w:bookmarkEnd w:id="178"/>
    </w:p>
    <w:p xmlns:wp14="http://schemas.microsoft.com/office/word/2010/wordml" w:rsidR="00BB4A40" w:rsidP="00BB4A40" w:rsidRDefault="00BB4A40" w14:paraId="1A68622C" wp14:textId="77777777">
      <w:pPr>
        <w:pStyle w:val="TextoNormal"/>
      </w:pPr>
      <w:bookmarkStart w:name="_Toc467473469" w:id="179"/>
      <w:bookmarkStart w:name="_Toc467474016" w:id="180"/>
      <w:bookmarkStart w:name="_Toc467477755" w:id="181"/>
      <w:bookmarkStart w:name="_Toc467494901" w:id="182"/>
      <w:bookmarkStart w:name="_Toc467495267" w:id="183"/>
      <w:bookmarkStart w:name="_Toc468086073" w:id="184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77477AD7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22693F7E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194DBDC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79869FD7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69D0D3C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67F53B65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54CD245A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28F89AAC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4564983" wp14:textId="77777777">
      <w:pPr>
        <w:pStyle w:val="Ttulo2"/>
      </w:pPr>
      <w:bookmarkStart w:name="_Toc125110068" w:id="185"/>
      <w:r>
        <w:t>Hardware e software</w:t>
      </w:r>
      <w:bookmarkEnd w:id="179"/>
      <w:bookmarkEnd w:id="180"/>
      <w:bookmarkEnd w:id="181"/>
      <w:bookmarkEnd w:id="182"/>
      <w:bookmarkEnd w:id="183"/>
      <w:bookmarkEnd w:id="184"/>
      <w:bookmarkEnd w:id="185"/>
    </w:p>
    <w:p xmlns:wp14="http://schemas.microsoft.com/office/word/2010/wordml" w:rsidR="00F26727" w:rsidRDefault="00F26727" w14:paraId="37C32AC1" wp14:textId="77777777">
      <w:pPr>
        <w:pStyle w:val="TextoNormal"/>
      </w:pPr>
      <w:bookmarkStart w:name="_Ref471381570" w:id="186"/>
      <w:r>
        <w:t xml:space="preserve">Esta seção descreve os requisitos não funcionais associados ao hardware e software usados para desenvolver ou para executar o sistema. </w:t>
      </w:r>
    </w:p>
    <w:p xmlns:wp14="http://schemas.microsoft.com/office/word/2010/wordml" w:rsidR="00F26727" w:rsidRDefault="00F26727" w14:paraId="48E19F67" wp14:textId="77777777">
      <w:pPr>
        <w:pStyle w:val="Requisito"/>
      </w:pPr>
      <w:bookmarkStart w:name="_Toc467473470" w:id="187"/>
      <w:bookmarkStart w:name="_Toc467474017" w:id="188"/>
      <w:bookmarkStart w:name="_Toc467477756" w:id="189"/>
      <w:bookmarkStart w:name="_Toc467494902" w:id="190"/>
      <w:bookmarkStart w:name="_Toc467495268" w:id="191"/>
      <w:bookmarkStart w:name="_Toc468086074" w:id="192"/>
      <w:bookmarkStart w:name="_Toc125110069" w:id="193"/>
      <w:r>
        <w:t>[NF…]</w:t>
      </w:r>
      <w:bookmarkEnd w:id="187"/>
      <w:bookmarkEnd w:id="188"/>
      <w:bookmarkEnd w:id="189"/>
      <w:bookmarkEnd w:id="190"/>
      <w:bookmarkEnd w:id="191"/>
      <w:bookmarkEnd w:id="192"/>
      <w:r>
        <w:t xml:space="preserve"> &lt;Nome do requisito&gt;</w:t>
      </w:r>
      <w:bookmarkEnd w:id="193"/>
    </w:p>
    <w:p xmlns:wp14="http://schemas.microsoft.com/office/word/2010/wordml" w:rsidR="00BB4A40" w:rsidP="00BB4A40" w:rsidRDefault="00BB4A40" w14:paraId="79586E88" wp14:textId="7777777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64E1A0EE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6C273FD1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231BE67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84AEC48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6FEB5B0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2574A00C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0D7AA69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6C6371D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196D064" wp14:textId="77777777">
      <w:pPr>
        <w:pStyle w:val="TextoNormal"/>
      </w:pPr>
    </w:p>
    <w:p xmlns:wp14="http://schemas.microsoft.com/office/word/2010/wordml" w:rsidR="00F26727" w:rsidRDefault="00F26727" w14:paraId="34FF1C98" wp14:textId="77777777">
      <w:pPr>
        <w:pStyle w:val="TextoNormal"/>
        <w:sectPr w:rsidR="00F26727">
          <w:headerReference w:type="default" r:id="rId23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71" w:id="194"/>
    <w:bookmarkStart w:name="_Toc467474018" w:id="195"/>
    <w:bookmarkStart w:name="_Toc467477757" w:id="196"/>
    <w:bookmarkStart w:name="_Toc467494903" w:id="197"/>
    <w:bookmarkStart w:name="_Toc467495269" w:id="198"/>
    <w:bookmarkStart w:name="_Toc468086075" w:id="199"/>
    <w:p xmlns:wp14="http://schemas.microsoft.com/office/word/2010/wordml" w:rsidR="00F26727" w:rsidRDefault="00F26727" w14:paraId="6D072C0D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14B08C25">
          <v:shape id="_x0000_i1030" style="width:29.25pt;height:36.75pt" o:ole="" type="#_x0000_t75">
            <v:imagedata o:title="" r:id="rId24"/>
          </v:shape>
          <o:OLEObject Type="Embed" ProgID="Word.Picture.6" ShapeID="_x0000_i1030" DrawAspect="Content" ObjectID="_1784886434" r:id="rId25"/>
        </w:object>
      </w:r>
    </w:p>
    <w:p xmlns:wp14="http://schemas.microsoft.com/office/word/2010/wordml" w:rsidR="00F26727" w:rsidRDefault="00F26727" w14:paraId="5368E198" wp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70107F15" wp14:textId="77777777">
      <w:pPr>
        <w:pStyle w:val="Ttulo1"/>
      </w:pPr>
      <w:r>
        <w:t>Descrição da interface</w:t>
      </w:r>
      <w:bookmarkEnd w:id="186"/>
      <w:r>
        <w:t xml:space="preserve"> com o usuário</w:t>
      </w:r>
      <w:bookmarkEnd w:id="194"/>
      <w:bookmarkEnd w:id="195"/>
      <w:bookmarkEnd w:id="196"/>
      <w:bookmarkEnd w:id="197"/>
      <w:bookmarkEnd w:id="198"/>
      <w:bookmarkEnd w:id="199"/>
    </w:p>
    <w:p xmlns:wp14="http://schemas.microsoft.com/office/word/2010/wordml" w:rsidRPr="00506043" w:rsidR="00F26727" w:rsidRDefault="00F26727" w14:paraId="23A96C83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Pr="00506043" w:rsidR="00376C8A">
        <w:rPr>
          <w:color w:val="5B9BD5"/>
        </w:rPr>
        <w:t xml:space="preserve">O aluno pode </w:t>
      </w:r>
      <w:r w:rsidRPr="00506043" w:rsidR="001E4902">
        <w:rPr>
          <w:color w:val="5B9BD5"/>
        </w:rPr>
        <w:t>utilizar ferramentas como Balsamiq para prototipar a interface</w:t>
      </w:r>
      <w:r w:rsidRPr="00506043" w:rsidR="004703C7">
        <w:rPr>
          <w:color w:val="5B9BD5"/>
        </w:rPr>
        <w:t>, apesar de não ser a melhor opção</w:t>
      </w:r>
      <w:r w:rsidRPr="00506043" w:rsidR="00376C8A">
        <w:rPr>
          <w:color w:val="5B9BD5"/>
        </w:rPr>
        <w:t xml:space="preserve">. Mais ferramentas podem ser encontradas em </w:t>
      </w:r>
      <w:hyperlink w:history="1" r:id="rId26">
        <w:r w:rsidRPr="005E7C47" w:rsidR="00376C8A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Pr="00506043" w:rsidR="001E4902">
        <w:rPr>
          <w:color w:val="5B9BD5"/>
        </w:rPr>
        <w:t xml:space="preserve"> </w:t>
      </w:r>
      <w:r w:rsidRPr="00506043" w:rsidR="004703C7">
        <w:rPr>
          <w:color w:val="5B9BD5"/>
        </w:rPr>
        <w:t>A melhor opção RECOMENDADA</w:t>
      </w:r>
      <w:r w:rsidRPr="00506043" w:rsidR="001E4902">
        <w:rPr>
          <w:color w:val="5B9BD5"/>
        </w:rPr>
        <w:t xml:space="preserve"> FORTEMENTE </w:t>
      </w:r>
      <w:r w:rsidRPr="00506043" w:rsidR="004703C7">
        <w:rPr>
          <w:color w:val="5B9BD5"/>
        </w:rPr>
        <w:t xml:space="preserve">é para </w:t>
      </w:r>
      <w:r w:rsidRPr="00506043" w:rsidR="001E4902">
        <w:rPr>
          <w:color w:val="5B9BD5"/>
        </w:rPr>
        <w:t xml:space="preserve">o aluno </w:t>
      </w:r>
      <w:r w:rsidRPr="00506043" w:rsidR="004703C7">
        <w:rPr>
          <w:color w:val="5B9BD5"/>
        </w:rPr>
        <w:t>fazer</w:t>
      </w:r>
      <w:r w:rsidRPr="00506043" w:rsidR="001E4902">
        <w:rPr>
          <w:color w:val="5B9BD5"/>
        </w:rPr>
        <w:t xml:space="preserve"> a prototipação da interface em HTML, Angular ou qualquer outra tecnologia que o permita fazer a interface de sistema</w:t>
      </w:r>
      <w:r w:rsidRPr="00506043" w:rsidR="00106D1A">
        <w:rPr>
          <w:color w:val="5B9BD5"/>
        </w:rPr>
        <w:t>s</w:t>
      </w:r>
      <w:r w:rsidRPr="00506043" w:rsidR="001E4902">
        <w:rPr>
          <w:color w:val="5B9BD5"/>
        </w:rPr>
        <w:t xml:space="preserve"> WEB</w:t>
      </w:r>
      <w:r w:rsidRPr="00506043" w:rsidR="004703C7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Pr="00506043" w:rsidR="001E4902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Pr="00506043" w:rsidR="00106D1A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Pr="00506043" w:rsidR="00106D1A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Pr="00506043" w:rsidR="00106D1A">
        <w:rPr>
          <w:color w:val="5B9BD5"/>
        </w:rPr>
        <w:t>uma subseção</w:t>
      </w:r>
      <w:r w:rsidRPr="00506043">
        <w:rPr>
          <w:color w:val="5B9BD5"/>
        </w:rPr>
        <w:t>.</w:t>
      </w:r>
      <w:r w:rsidRPr="00506043" w:rsidR="004703C7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xmlns:wp14="http://schemas.microsoft.com/office/word/2010/wordml" w:rsidR="00686F78" w:rsidRDefault="00686F78" w14:paraId="3CBDB76A" wp14:textId="77777777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xmlns:wp14="http://schemas.microsoft.com/office/word/2010/wordml" w:rsidR="00F75223" w:rsidRDefault="00F75223" w14:paraId="48A21919" wp14:textId="77777777">
      <w:pPr>
        <w:pStyle w:val="TextoNormal"/>
      </w:pPr>
    </w:p>
    <w:p xmlns:wp14="http://schemas.microsoft.com/office/word/2010/wordml" w:rsidR="00F75223" w:rsidP="00F75223" w:rsidRDefault="00F75223" w14:paraId="40C631AB" wp14:textId="77777777">
      <w:pPr>
        <w:pStyle w:val="Ttulo2"/>
        <w:rPr/>
      </w:pPr>
      <w:bookmarkStart w:name="_Toc125110070" w:id="200"/>
      <w:r w:rsidR="39E75D1F">
        <w:rPr/>
        <w:t>PROTOTIPAÇÃO</w:t>
      </w:r>
      <w:bookmarkEnd w:id="200"/>
    </w:p>
    <w:p xmlns:wp14="http://schemas.microsoft.com/office/word/2010/wordml" w:rsidRPr="00F75223" w:rsidR="00F75223" w:rsidP="39E75D1F" w:rsidRDefault="00F75223" w14:paraId="6BD18F9B" wp14:noSpellErr="1" wp14:textId="00226D1D">
      <w:pPr>
        <w:pStyle w:val="TextoNormal"/>
        <w:ind w:left="0"/>
        <w:rPr>
          <w:color w:val="auto"/>
        </w:rPr>
      </w:pPr>
      <w:r w:rsidRPr="39E75D1F" w:rsidR="39E75D1F">
        <w:rPr>
          <w:color w:val="auto"/>
        </w:rPr>
        <w:t>https://www.figma.com/design/uD0tvKL2MDLPubkqoHSZb9/Untitled?node-id=0-1&amp;t=ZslSzjHwiqHf6ALl-0</w:t>
      </w:r>
    </w:p>
    <w:p xmlns:wp14="http://schemas.microsoft.com/office/word/2010/wordml" w:rsidR="00686F78" w:rsidP="00686F78" w:rsidRDefault="00686F78" w14:paraId="4B1F511A" wp14:textId="77777777">
      <w:pPr>
        <w:pStyle w:val="TextoNormal"/>
      </w:pPr>
    </w:p>
    <w:p xmlns:wp14="http://schemas.microsoft.com/office/word/2010/wordml" w:rsidR="00500B20" w:rsidP="00500B20" w:rsidRDefault="00500B20" wp14:textId="77777777" wp14:noSpellErr="1" w14:paraId="06209B7F">
      <w:pPr>
        <w:pStyle w:val="TextoNormal"/>
        <w:spacing w:before="0" w:after="0"/>
        <w:jc w:val="right"/>
      </w:pPr>
      <w:r>
        <w:br w:type="page"/>
      </w:r>
    </w:p>
    <w:p xmlns:wp14="http://schemas.microsoft.com/office/word/2010/wordml" w:rsidR="00500B20" w:rsidP="00500B20" w:rsidRDefault="00500B20" w14:paraId="3E121E44" wp14:textId="77777777">
      <w:pPr>
        <w:pStyle w:val="TextoNormal"/>
        <w:spacing w:before="0" w:after="0"/>
        <w:jc w:val="right"/>
      </w:pPr>
      <w:r w:rsidR="00122DD3">
        <w:drawing>
          <wp:anchor xmlns:wp14="http://schemas.microsoft.com/office/word/2010/wordprocessingDrawing" distT="0" distB="0" distL="114300" distR="114300" simplePos="0" relativeHeight="251658240" behindDoc="0" locked="0" layoutInCell="1" allowOverlap="0" wp14:anchorId="6EB047F8" wp14:editId="7777777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777369509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9E75D1F">
        <w:rPr>
          <w:rFonts w:ascii="Arial" w:hAnsi="Arial"/>
          <w:b w:val="1"/>
          <w:bCs w:val="1"/>
          <w:sz w:val="24"/>
          <w:szCs w:val="24"/>
        </w:rPr>
        <w:t>Capítulo</w:t>
      </w:r>
    </w:p>
    <w:p xmlns:wp14="http://schemas.microsoft.com/office/word/2010/wordml" w:rsidR="00500B20" w:rsidP="00500B20" w:rsidRDefault="00500B20" w14:paraId="1A96B41F" wp14:textId="77777777">
      <w:pPr>
        <w:pStyle w:val="Ttulo1"/>
      </w:pPr>
      <w:r>
        <w:t xml:space="preserve">Dicionário de Dados </w:t>
      </w:r>
    </w:p>
    <w:p xmlns:wp14="http://schemas.microsoft.com/office/word/2010/wordml" w:rsidRPr="00506043" w:rsidR="00333A3C" w:rsidP="00333A3C" w:rsidRDefault="00333A3C" w14:paraId="3C0D9869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xmlns:wp14="http://schemas.microsoft.com/office/word/2010/wordml" w:rsidR="00333A3C" w:rsidP="00686F78" w:rsidRDefault="00333A3C" w14:paraId="65F9C3DC" wp14:textId="77777777">
      <w:pPr>
        <w:pStyle w:val="TextoNormal"/>
      </w:pPr>
    </w:p>
    <w:p xmlns:wp14="http://schemas.microsoft.com/office/word/2010/wordml" w:rsidR="00333A3C" w:rsidP="00686F78" w:rsidRDefault="00122DD3" w14:paraId="5023141B" wp14:textId="77777777">
      <w:pPr>
        <w:pStyle w:val="TextoNormal"/>
      </w:pPr>
      <w:r>
        <w:drawing>
          <wp:inline xmlns:wp14="http://schemas.microsoft.com/office/word/2010/wordprocessingDrawing" distT="0" distB="0" distL="0" distR="0" wp14:anchorId="4AC3947D" wp14:editId="7777777">
            <wp:extent cx="5410200" cy="2819400"/>
            <wp:effectExtent l="0" t="0" r="0" b="0"/>
            <wp:docPr id="9" name="Imagem 2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33A3C" w:rsidP="00686F78" w:rsidRDefault="00333A3C" w14:paraId="1F3B1409" wp14:textId="77777777">
      <w:pPr>
        <w:pStyle w:val="TextoNormal"/>
      </w:pPr>
    </w:p>
    <w:p xmlns:wp14="http://schemas.microsoft.com/office/word/2010/wordml" w:rsidR="00333A3C" w:rsidP="00686F78" w:rsidRDefault="00122DD3" w14:paraId="562C75D1" wp14:textId="77777777">
      <w:pPr>
        <w:pStyle w:val="TextoNormal"/>
      </w:pPr>
      <w:r>
        <w:drawing>
          <wp:inline xmlns:wp14="http://schemas.microsoft.com/office/word/2010/wordprocessingDrawing" distT="0" distB="0" distL="0" distR="0" wp14:anchorId="44AAEC20" wp14:editId="7777777">
            <wp:extent cx="5362575" cy="2819400"/>
            <wp:effectExtent l="0" t="0" r="0" b="0"/>
            <wp:docPr id="10" name="Imagem 1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32"/>
      <w:pgSz w:w="11906" w:h="16838" w:orient="portrait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A6073" w:rsidRDefault="00CA6073" w14:paraId="664355AD" wp14:textId="77777777">
      <w:r>
        <w:separator/>
      </w:r>
    </w:p>
  </w:endnote>
  <w:endnote w:type="continuationSeparator" w:id="0">
    <w:p xmlns:wp14="http://schemas.microsoft.com/office/word/2010/wordml" w:rsidR="00CA6073" w:rsidRDefault="00CA6073" w14:paraId="1A96511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xmlns:wp14="http://schemas.microsoft.com/office/word/2010/wordml" w:rsidR="00F26727" w14:paraId="5BC1CFB6" wp14:textId="77777777">
      <w:tblPrEx>
        <w:tblCellMar>
          <w:top w:w="0" w:type="dxa"/>
          <w:bottom w:w="0" w:type="dxa"/>
        </w:tblCellMar>
      </w:tblPrEx>
      <w:tc>
        <w:tcPr>
          <w:tcW w:w="6487" w:type="dxa"/>
        </w:tcPr>
        <w:p w:rsidR="00F26727" w:rsidRDefault="00F26727" w14:paraId="201F67F7" wp14:textId="77777777">
          <w:pPr>
            <w:pStyle w:val="Rodap"/>
          </w:pPr>
          <w:r>
            <w:t xml:space="preserve">Versão &lt;x.y&gt; </w:t>
          </w:r>
        </w:p>
      </w:tc>
      <w:tc>
        <w:tcPr>
          <w:tcW w:w="2799" w:type="dxa"/>
        </w:tcPr>
        <w:p w:rsidR="00F26727" w:rsidRDefault="00F26727" w14:paraId="39AC30C2" wp14:textId="77777777">
          <w:pPr>
            <w:pStyle w:val="Rodap"/>
            <w:jc w:val="right"/>
          </w:pPr>
          <w:bookmarkStart w:name="_Ref471361557" w:id="2"/>
          <w:r>
            <w:t>&lt;</w:t>
          </w:r>
          <w:proofErr w:type="spellStart"/>
          <w:r>
            <w:t>mes</w:t>
          </w:r>
          <w:proofErr w:type="spellEnd"/>
          <w:r>
            <w:t xml:space="preserve"> / ano&gt;</w:t>
          </w:r>
        </w:p>
      </w:tc>
    </w:tr>
    <w:bookmarkEnd w:id="2"/>
  </w:tbl>
  <w:p xmlns:wp14="http://schemas.microsoft.com/office/word/2010/wordml" w:rsidR="00F26727" w:rsidRDefault="00F26727" w14:paraId="31126E5D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A6073" w:rsidRDefault="00CA6073" w14:paraId="3041E394" wp14:textId="77777777">
      <w:r>
        <w:separator/>
      </w:r>
    </w:p>
  </w:footnote>
  <w:footnote w:type="continuationSeparator" w:id="0">
    <w:p xmlns:wp14="http://schemas.microsoft.com/office/word/2010/wordml" w:rsidR="00CA6073" w:rsidRDefault="00CA6073" w14:paraId="722B00A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F26727" w:rsidRDefault="00F26727" w14:paraId="2DE403A5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6493453D" wp14:textId="7777777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42C6D796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23B81F9D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704388A9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54F10EA2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7DF4E37C" wp14:textId="7777777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1F62F15C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5E0B7279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BA8E6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44FB30F8" wp14:textId="7777777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311F412D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093593B8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7400C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1DA6542E" wp14:textId="7777777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1C7124B9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4C59260C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24CE52AD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54E11D2A" wp14:textId="7777777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569C2654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25A23F1C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793A4407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6E1831B3" wp14:textId="7777777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2">
    <w:nsid w:val="2b0b8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7d2c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2436f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42ed34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81a94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a008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93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5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7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9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1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3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5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7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98" w:hanging="180"/>
      </w:pPr>
    </w:lvl>
  </w:abstractNum>
  <w:abstractNum xmlns:w="http://schemas.openxmlformats.org/wordprocessingml/2006/main" w:abstractNumId="46">
    <w:nsid w:val="7c135d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be8da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94675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93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5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7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9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1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3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5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7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98" w:hanging="180"/>
      </w:pPr>
    </w:lvl>
  </w:abstractNum>
  <w:abstractNum xmlns:w="http://schemas.openxmlformats.org/wordprocessingml/2006/main" w:abstractNumId="43">
    <w:nsid w:val="39c90a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93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5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7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9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1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3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5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7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98" w:hanging="180"/>
      </w:pPr>
    </w:lvl>
  </w:abstractNum>
  <w:abstractNum xmlns:w="http://schemas.openxmlformats.org/wordprocessingml/2006/main" w:abstractNumId="42">
    <w:nsid w:val="52f3ed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93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5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7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9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1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3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5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7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98" w:hanging="180"/>
      </w:pPr>
    </w:lvl>
  </w:abstractNum>
  <w:abstractNum xmlns:w="http://schemas.openxmlformats.org/wordprocessingml/2006/main" w:abstractNumId="41">
    <w:nsid w:val="8361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a5cc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0d1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6023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b107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638f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0c87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dfed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55e1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e49c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84b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3d6c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9dc5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cb58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165d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hint="default" w:ascii="Symbol" w:hAnsi="Symbol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hint="default" w:ascii="Wingdings" w:hAnsi="Wingdings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62">
    <w:abstractNumId w:val="52"/>
  </w:num>
  <w:num w:numId="61">
    <w:abstractNumId w:val="51"/>
  </w:num>
  <w:num w:numId="60">
    <w:abstractNumId w:val="50"/>
  </w:num>
  <w:num w:numId="59">
    <w:abstractNumId w:val="49"/>
  </w:num>
  <w:num w:numId="58">
    <w:abstractNumId w:val="48"/>
  </w:num>
  <w:num w:numId="57">
    <w:abstractNumId w:val="47"/>
  </w:num>
  <w:num w:numId="56">
    <w:abstractNumId w:val="46"/>
  </w:num>
  <w:num w:numId="55">
    <w:abstractNumId w:val="45"/>
  </w:num>
  <w:num w:numId="54">
    <w:abstractNumId w:val="44"/>
  </w:num>
  <w:num w:numId="53">
    <w:abstractNumId w:val="43"/>
  </w:num>
  <w:num w:numId="52">
    <w:abstractNumId w:val="42"/>
  </w:num>
  <w:num w:numId="51">
    <w:abstractNumId w:val="41"/>
  </w:num>
  <w:num w:numId="50">
    <w:abstractNumId w:val="40"/>
  </w:num>
  <w:num w:numId="49">
    <w:abstractNumId w:val="39"/>
  </w:num>
  <w:num w:numId="48">
    <w:abstractNumId w:val="38"/>
  </w:num>
  <w:num w:numId="47">
    <w:abstractNumId w:val="37"/>
  </w:num>
  <w:num w:numId="46">
    <w:abstractNumId w:val="36"/>
  </w:num>
  <w:num w:numId="45">
    <w:abstractNumId w:val="35"/>
  </w:num>
  <w:num w:numId="44">
    <w:abstractNumId w:val="34"/>
  </w:num>
  <w:num w:numId="43">
    <w:abstractNumId w:val="33"/>
  </w:num>
  <w:num w:numId="42">
    <w:abstractNumId w:val="32"/>
  </w:num>
  <w:num w:numId="41">
    <w:abstractNumId w:val="31"/>
  </w:num>
  <w:num w:numId="40">
    <w:abstractNumId w:val="30"/>
  </w:num>
  <w:num w:numId="39">
    <w:abstractNumId w:val="29"/>
  </w:num>
  <w:num w:numId="38">
    <w:abstractNumId w:val="28"/>
  </w:num>
  <w:num w:numId="37">
    <w:abstractNumId w:val="27"/>
  </w:num>
  <w:num w:numId="1" w16cid:durableId="1452937316">
    <w:abstractNumId w:val="4"/>
  </w:num>
  <w:num w:numId="2" w16cid:durableId="21130618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3" w16cid:durableId="572203815">
    <w:abstractNumId w:val="3"/>
  </w:num>
  <w:num w:numId="4" w16cid:durableId="111073380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5" w16cid:durableId="1216622979">
    <w:abstractNumId w:val="11"/>
  </w:num>
  <w:num w:numId="6" w16cid:durableId="905529734">
    <w:abstractNumId w:val="19"/>
  </w:num>
  <w:num w:numId="7" w16cid:durableId="1278214157">
    <w:abstractNumId w:val="10"/>
  </w:num>
  <w:num w:numId="8" w16cid:durableId="440801223">
    <w:abstractNumId w:val="9"/>
  </w:num>
  <w:num w:numId="9" w16cid:durableId="1828008877">
    <w:abstractNumId w:val="24"/>
  </w:num>
  <w:num w:numId="10" w16cid:durableId="899827084">
    <w:abstractNumId w:val="2"/>
  </w:num>
  <w:num w:numId="11" w16cid:durableId="1028989581">
    <w:abstractNumId w:val="18"/>
  </w:num>
  <w:num w:numId="12" w16cid:durableId="1105419883">
    <w:abstractNumId w:val="6"/>
  </w:num>
  <w:num w:numId="13" w16cid:durableId="2108839650">
    <w:abstractNumId w:val="26"/>
  </w:num>
  <w:num w:numId="14" w16cid:durableId="1764255332">
    <w:abstractNumId w:val="14"/>
  </w:num>
  <w:num w:numId="15" w16cid:durableId="1177840792">
    <w:abstractNumId w:val="22"/>
  </w:num>
  <w:num w:numId="16" w16cid:durableId="1289773251">
    <w:abstractNumId w:val="25"/>
  </w:num>
  <w:num w:numId="17" w16cid:durableId="1944026698">
    <w:abstractNumId w:val="0"/>
  </w:num>
  <w:num w:numId="18" w16cid:durableId="795097284">
    <w:abstractNumId w:val="13"/>
  </w:num>
  <w:num w:numId="19" w16cid:durableId="1869222439">
    <w:abstractNumId w:val="21"/>
  </w:num>
  <w:num w:numId="20" w16cid:durableId="585041572">
    <w:abstractNumId w:val="1"/>
  </w:num>
  <w:num w:numId="21" w16cid:durableId="1881160290">
    <w:abstractNumId w:val="15"/>
  </w:num>
  <w:num w:numId="22" w16cid:durableId="2078016897">
    <w:abstractNumId w:val="7"/>
  </w:num>
  <w:num w:numId="23" w16cid:durableId="147386595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4" w16cid:durableId="1342509264">
    <w:abstractNumId w:val="8"/>
  </w:num>
  <w:num w:numId="25" w16cid:durableId="76739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6" w16cid:durableId="365251348">
    <w:abstractNumId w:val="17"/>
  </w:num>
  <w:num w:numId="27" w16cid:durableId="163784003">
    <w:abstractNumId w:val="4"/>
  </w:num>
  <w:num w:numId="28" w16cid:durableId="1107508922">
    <w:abstractNumId w:val="4"/>
  </w:num>
  <w:num w:numId="29" w16cid:durableId="391580283">
    <w:abstractNumId w:val="4"/>
  </w:num>
  <w:num w:numId="30" w16cid:durableId="805858167">
    <w:abstractNumId w:val="4"/>
  </w:num>
  <w:num w:numId="31" w16cid:durableId="2035107135">
    <w:abstractNumId w:val="4"/>
  </w:num>
  <w:num w:numId="32" w16cid:durableId="1136484526">
    <w:abstractNumId w:val="4"/>
  </w:num>
  <w:num w:numId="33" w16cid:durableId="1232230873">
    <w:abstractNumId w:val="23"/>
  </w:num>
  <w:num w:numId="34" w16cid:durableId="888760766">
    <w:abstractNumId w:val="16"/>
  </w:num>
  <w:num w:numId="35" w16cid:durableId="1618609109">
    <w:abstractNumId w:val="20"/>
  </w:num>
  <w:num w:numId="36" w16cid:durableId="71763144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writeProtection w:recommended="true"/>
  <w:zoom w:percent="90"/>
  <w:attachedTemplate r:id="rId1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C7E33"/>
    <w:rsid w:val="00106D1A"/>
    <w:rsid w:val="00122DD3"/>
    <w:rsid w:val="001716C7"/>
    <w:rsid w:val="001A74BB"/>
    <w:rsid w:val="001E4902"/>
    <w:rsid w:val="002057CE"/>
    <w:rsid w:val="0026024F"/>
    <w:rsid w:val="003012E4"/>
    <w:rsid w:val="00333A3C"/>
    <w:rsid w:val="00355001"/>
    <w:rsid w:val="0036042C"/>
    <w:rsid w:val="00362A9D"/>
    <w:rsid w:val="00376C8A"/>
    <w:rsid w:val="003E781A"/>
    <w:rsid w:val="00441993"/>
    <w:rsid w:val="004703C7"/>
    <w:rsid w:val="004855AC"/>
    <w:rsid w:val="004B1449"/>
    <w:rsid w:val="004B55B1"/>
    <w:rsid w:val="004B577C"/>
    <w:rsid w:val="004D3D60"/>
    <w:rsid w:val="004F35BA"/>
    <w:rsid w:val="00500B20"/>
    <w:rsid w:val="00506043"/>
    <w:rsid w:val="00593DDE"/>
    <w:rsid w:val="005C5014"/>
    <w:rsid w:val="005C785E"/>
    <w:rsid w:val="006221EF"/>
    <w:rsid w:val="00631CAB"/>
    <w:rsid w:val="00686F78"/>
    <w:rsid w:val="006E2365"/>
    <w:rsid w:val="007010B6"/>
    <w:rsid w:val="00725F88"/>
    <w:rsid w:val="00810CB8"/>
    <w:rsid w:val="00863DF2"/>
    <w:rsid w:val="00884262"/>
    <w:rsid w:val="008E3941"/>
    <w:rsid w:val="00911323"/>
    <w:rsid w:val="009770B5"/>
    <w:rsid w:val="009922AE"/>
    <w:rsid w:val="009C0C24"/>
    <w:rsid w:val="00AD3842"/>
    <w:rsid w:val="00AF2511"/>
    <w:rsid w:val="00B66A90"/>
    <w:rsid w:val="00B84515"/>
    <w:rsid w:val="00BB4A40"/>
    <w:rsid w:val="00BB795D"/>
    <w:rsid w:val="00BC26A7"/>
    <w:rsid w:val="00C1576A"/>
    <w:rsid w:val="00C66A04"/>
    <w:rsid w:val="00C94870"/>
    <w:rsid w:val="00CA6073"/>
    <w:rsid w:val="00D40FCB"/>
    <w:rsid w:val="00D92DB6"/>
    <w:rsid w:val="00E559CE"/>
    <w:rsid w:val="00E562BE"/>
    <w:rsid w:val="00E77561"/>
    <w:rsid w:val="00E81BA6"/>
    <w:rsid w:val="00E942D6"/>
    <w:rsid w:val="00EB1672"/>
    <w:rsid w:val="00F217D7"/>
    <w:rsid w:val="00F26727"/>
    <w:rsid w:val="00F345B6"/>
    <w:rsid w:val="00F635C2"/>
    <w:rsid w:val="00F72B4E"/>
    <w:rsid w:val="00F75223"/>
    <w:rsid w:val="00FD2015"/>
    <w:rsid w:val="00FE4DBC"/>
    <w:rsid w:val="107E7AC0"/>
    <w:rsid w:val="39E7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2DDF50"/>
  <w15:chartTrackingRefBased/>
  <w15:docId w15:val="{B6E1CB40-2C7C-420D-9170-F52916A58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Normal" w:customStyle="1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styleId="Corponico" w:customStyle="1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styleId="Captulo" w:customStyle="1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Captulo" w:customStyle="1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Item" w:customStyle="1">
    <w:name w:val="Sumário - Item"/>
    <w:basedOn w:val="Sumrio-Captulo"/>
    <w:pPr>
      <w:spacing w:before="60" w:after="60"/>
      <w:ind w:left="1152"/>
    </w:pPr>
    <w:rPr>
      <w:sz w:val="20"/>
    </w:rPr>
  </w:style>
  <w:style w:type="paragraph" w:styleId="Sumrio-Subitem" w:customStyle="1">
    <w:name w:val="Sumário - Subitem"/>
    <w:basedOn w:val="Sumrio-Item"/>
    <w:pPr>
      <w:spacing w:before="0" w:after="0"/>
      <w:ind w:left="1728"/>
    </w:pPr>
  </w:style>
  <w:style w:type="paragraph" w:styleId="Ttulo-Item" w:customStyle="1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styleId="Ttulo-Subitem" w:customStyle="1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styleId="TtuloFigura" w:customStyle="1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styleId="Bullet1" w:customStyle="1">
    <w:name w:val="Bullet 1"/>
    <w:pPr>
      <w:ind w:left="859" w:hanging="283"/>
    </w:pPr>
    <w:rPr>
      <w:noProof/>
      <w:lang w:eastAsia="pt-BR"/>
    </w:rPr>
  </w:style>
  <w:style w:type="paragraph" w:styleId="Bullet2" w:customStyle="1">
    <w:name w:val="Bullet 2"/>
    <w:pPr>
      <w:spacing w:after="60"/>
      <w:ind w:left="859" w:hanging="283"/>
    </w:pPr>
    <w:rPr>
      <w:noProof/>
      <w:lang w:eastAsia="pt-BR"/>
    </w:rPr>
  </w:style>
  <w:style w:type="paragraph" w:styleId="TtuloCapa" w:customStyle="1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styleId="Verso" w:customStyle="1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styleId="Objeto" w:customStyle="1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styleId="Item" w:customStyle="1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styleId="TtuloCapa2" w:customStyle="1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styleId="Ttulo-Subitemsemnumerao" w:customStyle="1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styleId="Padrao" w:customStyle="1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styleId="Observao" w:customStyle="1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styleId="CabealhoCapa1" w:customStyle="1">
    <w:name w:val="Cabeçalho Capa 1"/>
    <w:rPr>
      <w:rFonts w:ascii="Arial" w:hAnsi="Arial"/>
      <w:b/>
      <w:noProof/>
      <w:lang w:eastAsia="pt-BR"/>
    </w:rPr>
  </w:style>
  <w:style w:type="paragraph" w:styleId="CabealhoCapa2" w:customStyle="1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13" /><Relationship Type="http://schemas.openxmlformats.org/officeDocument/2006/relationships/image" Target="media/image4.wmf" Id="rId18" /><Relationship Type="http://schemas.openxmlformats.org/officeDocument/2006/relationships/hyperlink" Target="https://dcrazed.com/best-free-wireframe-tools/" TargetMode="External" Id="rId26" /><Relationship Type="http://schemas.openxmlformats.org/officeDocument/2006/relationships/styles" Target="styles.xml" Id="rId3" /><Relationship Type="http://schemas.openxmlformats.org/officeDocument/2006/relationships/image" Target="media/image5.wmf" Id="rId21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header" Target="header4.xml" Id="rId12" /><Relationship Type="http://schemas.openxmlformats.org/officeDocument/2006/relationships/oleObject" Target="embeddings/oleObject4.bin" Id="rId25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header" Target="header5.xml" Id="rId16" /><Relationship Type="http://schemas.openxmlformats.org/officeDocument/2006/relationships/header" Target="header6.xml" Id="rId20" /><Relationship Type="http://schemas.openxmlformats.org/officeDocument/2006/relationships/image" Target="media/image9.jpe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image" Target="media/image6.wmf" Id="rId24" /><Relationship Type="http://schemas.openxmlformats.org/officeDocument/2006/relationships/header" Target="header8.xml" Id="rId32" /><Relationship Type="http://schemas.openxmlformats.org/officeDocument/2006/relationships/webSettings" Target="webSettings.xml" Id="rId5" /><Relationship Type="http://schemas.openxmlformats.org/officeDocument/2006/relationships/header" Target="header7.xml" Id="rId23" /><Relationship Type="http://schemas.openxmlformats.org/officeDocument/2006/relationships/footer" Target="footer1.xml" Id="rId10" /><Relationship Type="http://schemas.openxmlformats.org/officeDocument/2006/relationships/oleObject" Target="embeddings/oleObject2.bin" Id="rId19" /><Relationship Type="http://schemas.openxmlformats.org/officeDocument/2006/relationships/image" Target="media/image10.jpeg" Id="rId31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oleObject" Target="embeddings/oleObject1.bin" Id="rId14" /><Relationship Type="http://schemas.openxmlformats.org/officeDocument/2006/relationships/oleObject" Target="embeddings/oleObject3.bin" Id="rId22" /><Relationship Type="http://schemas.openxmlformats.org/officeDocument/2006/relationships/image" Target="https://i.pinimg.com/736x/7d/e5/3d/7de53d6d69bcfefaabe56a15785ff3b0.jpg" TargetMode="External" Id="rId30" /><Relationship Type="http://schemas.openxmlformats.org/officeDocument/2006/relationships/header" Target="header1.xml" Id="rId8" /><Relationship Type="http://schemas.openxmlformats.org/officeDocument/2006/relationships/image" Target="/media/image2.png" Id="R547d5b831d334c9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documentoRequisitos.dot</ap:Template>
  <ap:Application>Microsoft Word for the web</ap:Application>
  <ap:DocSecurity>0</ap:DocSecurity>
  <ap:ScaleCrop>false</ap:ScaleCrop>
  <ap:Company>UFU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para Documento de Requisitos</dc:title>
  <dc:subject>Padrões de documentação</dc:subject>
  <dc:creator>Sílvio Bacalá Júnior</dc:creator>
  <keywords/>
  <dc:description>Versão 1.0</dc:description>
  <lastModifiedBy>Usuário Convidado</lastModifiedBy>
  <revision>46</revision>
  <lastPrinted>1997-08-08T15:22:00.0000000Z</lastPrinted>
  <dcterms:created xsi:type="dcterms:W3CDTF">2024-08-11T20:01:00.0000000Z</dcterms:created>
  <dcterms:modified xsi:type="dcterms:W3CDTF">2024-08-24T13:23:29.9013593Z</dcterms:modified>
  <category>Manual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