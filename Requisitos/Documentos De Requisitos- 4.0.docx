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3980C9ED" w14:textId="77777777" w:rsidR="00F26727" w:rsidRDefault="00122DD3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D363EC6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813D" w14:textId="77777777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&lt;Nome do Sistema&gt;</w:t>
                            </w:r>
                          </w:p>
                          <w:p w14:paraId="0E5B1360" w14:textId="77777777" w:rsidR="00F26727" w:rsidRDefault="00F2672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63EC6"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" filled="f" stroked="f">
                <v:textbox inset="0,0,0,0">
                  <w:txbxContent>
                    <w:p w14:paraId="3D12813D" w14:textId="77777777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&lt;Nome do Sistema&gt;</w:t>
                      </w:r>
                    </w:p>
                    <w:p w14:paraId="0E5B1360" w14:textId="77777777" w:rsidR="00F26727" w:rsidRDefault="00F2672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599A7BB" w14:textId="4FBB09F3" w:rsidR="00F26727" w:rsidRDefault="107E7AC0">
      <w:pPr>
        <w:pStyle w:val="Item"/>
      </w:pPr>
      <w:r>
        <w:t>Rafaela Valadão Nunes</w:t>
      </w:r>
    </w:p>
    <w:p w14:paraId="5FD6C2F8" w14:textId="73DDE9BF" w:rsidR="107E7AC0" w:rsidRDefault="107E7AC0" w:rsidP="107E7AC0">
      <w:pPr>
        <w:pStyle w:val="Item"/>
        <w:spacing w:line="259" w:lineRule="auto"/>
      </w:pPr>
      <w:r>
        <w:t>João Lucas Pereira Ramalho</w:t>
      </w:r>
      <w:r w:rsidR="008B69A8">
        <w:br/>
        <w:t>João Batista Miguel Silva</w:t>
      </w:r>
    </w:p>
    <w:p w14:paraId="58B7E6AC" w14:textId="7DF90EBD" w:rsidR="00F26727" w:rsidRDefault="00F26727">
      <w:pPr>
        <w:pStyle w:val="Item"/>
      </w:pPr>
    </w:p>
    <w:p w14:paraId="21B7F87C" w14:textId="77777777" w:rsidR="00F26727" w:rsidRDefault="39E75D1F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2BC095EB" w14:textId="7B04520F" w:rsidR="39E75D1F" w:rsidRDefault="39E75D1F" w:rsidP="39E75D1F">
      <w:pPr>
        <w:pStyle w:val="Item"/>
      </w:pPr>
      <w:r>
        <w:t>O alvo público para um sistema gerenciador de uma loja de roupas inclui proprietários e gerentes de lojas de pequeno a médio porte que buscam otimizar a gestão de estoque, compras, vendas e fornecedores. Esse público valoriza a eficiência na administração do negócio, controle financeiro preciso e relatórios claros para tomada de decisões.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782E57AD" w14:textId="55590E09" w:rsidR="008B69A8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8B69A8">
        <w:rPr>
          <w:noProof/>
        </w:rPr>
        <w:t>Visão geral deste documento</w:t>
      </w:r>
      <w:r w:rsidR="008B69A8">
        <w:rPr>
          <w:noProof/>
        </w:rPr>
        <w:tab/>
      </w:r>
      <w:r w:rsidR="008B69A8">
        <w:rPr>
          <w:noProof/>
        </w:rPr>
        <w:fldChar w:fldCharType="begin"/>
      </w:r>
      <w:r w:rsidR="008B69A8">
        <w:rPr>
          <w:noProof/>
        </w:rPr>
        <w:instrText xml:space="preserve"> PAGEREF _Toc175391725 \h </w:instrText>
      </w:r>
      <w:r w:rsidR="008B69A8">
        <w:rPr>
          <w:noProof/>
        </w:rPr>
      </w:r>
      <w:r w:rsidR="008B69A8">
        <w:rPr>
          <w:noProof/>
        </w:rPr>
        <w:fldChar w:fldCharType="separate"/>
      </w:r>
      <w:r w:rsidR="008B69A8">
        <w:rPr>
          <w:noProof/>
        </w:rPr>
        <w:t>1</w:t>
      </w:r>
      <w:r w:rsidR="008B69A8">
        <w:rPr>
          <w:noProof/>
        </w:rPr>
        <w:fldChar w:fldCharType="end"/>
      </w:r>
    </w:p>
    <w:p w14:paraId="24E684D4" w14:textId="289BAEF9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8291F5" w14:textId="784EAB2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262EC8" w14:textId="421B4C85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DD9322" w14:textId="0C7572F0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626F72" w14:textId="5D0BCBE3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5A380F" w14:textId="17B171D2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259ADF" w14:textId="7A4B5D2A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B34DEF" w14:textId="41C1AE12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1731B" w14:textId="5CECA071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69D63C" w14:textId="0A67D8F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4C865A" w14:textId="3AE8BC18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[RF001] &lt;Login&gt;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CAFA45" w14:textId="42A43D10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EFFF28" w14:textId="1126B88E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[RF002]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1C966B" w14:textId="5ACC1336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[RF003] &lt;Editar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C36E7F" w14:textId="4AD02E85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[RF004] &lt;Excluir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2DFFE" w14:textId="5A528525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[RF005] &lt;Listar Produtos&gt;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7F5A8" w14:textId="187EDCAA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[RF006] &lt;Adicionar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7F477" w14:textId="58E9F233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[RF007] &lt;Remover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1A492E" w14:textId="43D6DDA7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[RF008] &lt;Editar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763C48" w14:textId="710015BF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[RF009] &lt;Listar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F37671" w14:textId="584DC83C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139030" w14:textId="0BE99F84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[RF010] &lt;Adicionar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8F51B0" w14:textId="766D417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[RF0011] &lt;Excluir Comprar&gt;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3D9504" w14:textId="6BF40F04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[RF0012] &lt;Editar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AB09D" w14:textId="28D77E3F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[RF0013] &lt;Listar Compras&gt;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66207" w14:textId="5F6AA3FF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0BB56F" w14:textId="0AA3F0D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[RF014]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3C25C9" w14:textId="4F1538D5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lastRenderedPageBreak/>
        <w:t>[RF0016] &lt;Editar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826E47" w14:textId="784A2741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[RF0017] &lt;Listar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CD86F7" w14:textId="4D344FAF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BF7E28" w14:textId="7DA0AD02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[RNF001] &lt; Navegação Consistente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57A8DC" w14:textId="598BD7FD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[RNF002] &lt; Facilidade de Uso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F5E213" w14:textId="6766F776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EEF129" w14:textId="2A471138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[NF003] &lt;Disponibilidade do Sistema&gt;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A667D8" w14:textId="166E5E93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EA9AEA" w14:textId="53B24173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[NF004] &lt;Tempo de Resposta&gt;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45EDDC" w14:textId="1116E67F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C2C525" w14:textId="5D50205A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120D6E" w14:textId="1DA3B56C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9A31DD" w14:textId="0C4E0193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77E3B1" w14:textId="08BD0C79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66F99C" w14:textId="752A29A9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29655" w14:textId="1D30BD18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CE31B6" w14:textId="1A934DC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56169E" w14:textId="6754D64D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AB6C7B" w14:textId="15AE7CD9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02EB378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00F26727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339509F4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14565501" w14:textId="77777777" w:rsidR="00F26727" w:rsidRDefault="00F2672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w14:paraId="38F7C2AF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7539172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7556A28F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48767DAD" w14:textId="77777777" w:rsidR="00F26727" w:rsidRDefault="00F2672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w14:paraId="61123AF7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E41F136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4570D9DF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00E5C24A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215C651E" w14:textId="77777777" w:rsidR="00441993" w:rsidRPr="00441993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w14:paraId="5B1AD867" w14:textId="77777777" w:rsidR="001A74BB" w:rsidRDefault="001A74BB">
      <w:pPr>
        <w:pStyle w:val="Ttulo2"/>
      </w:pPr>
      <w:bookmarkStart w:id="16" w:name="_Toc175391726"/>
      <w:r>
        <w:t>Glossário, Siglas e Acrogramas</w:t>
      </w:r>
      <w:bookmarkEnd w:id="16"/>
    </w:p>
    <w:p w14:paraId="2E4E7ED5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w14:paraId="13196B6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62511AF8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6AB26120" w14:textId="77777777" w:rsidR="0026024F" w:rsidRPr="00631CAB" w:rsidRDefault="0026024F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w14:paraId="7A825395" w14:textId="77777777" w:rsidR="001A74BB" w:rsidRPr="00631CAB" w:rsidRDefault="005C5014" w:rsidP="00631CAB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14:paraId="6A05A809" w14:textId="77777777" w:rsidR="001A74BB" w:rsidRDefault="001A74BB" w:rsidP="001A74BB">
      <w:pPr>
        <w:pStyle w:val="TextoNormal"/>
      </w:pPr>
    </w:p>
    <w:p w14:paraId="478B6327" w14:textId="77777777" w:rsidR="001A74BB" w:rsidRDefault="001A74BB">
      <w:pPr>
        <w:pStyle w:val="Ttulo2"/>
      </w:pPr>
      <w:bookmarkStart w:id="17" w:name="_Toc175391727"/>
      <w:r>
        <w:lastRenderedPageBreak/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175391728"/>
      <w:r>
        <w:t>Identificação dos Requisitos</w:t>
      </w:r>
      <w:bookmarkEnd w:id="18"/>
      <w:bookmarkEnd w:id="19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175391729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753917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>
      <w:pPr>
        <w:pStyle w:val="Numerada"/>
        <w:numPr>
          <w:ilvl w:val="0"/>
          <w:numId w:val="14"/>
        </w:numPr>
      </w:pPr>
      <w:r>
        <w:t xml:space="preserve">Cadastro de Cliente: </w:t>
      </w:r>
    </w:p>
    <w:p w14:paraId="1ED27A79" w14:textId="77777777" w:rsidR="00C1576A" w:rsidRDefault="00C1576A">
      <w:pPr>
        <w:pStyle w:val="Numerada"/>
        <w:numPr>
          <w:ilvl w:val="0"/>
          <w:numId w:val="14"/>
        </w:numPr>
      </w:pPr>
      <w:r>
        <w:t xml:space="preserve">Cadastro de Produto: </w:t>
      </w:r>
    </w:p>
    <w:p w14:paraId="1ACEF21B" w14:textId="77777777" w:rsidR="00C1576A" w:rsidRPr="00C1576A" w:rsidRDefault="00C1576A">
      <w:pPr>
        <w:pStyle w:val="Numerada"/>
        <w:numPr>
          <w:ilvl w:val="0"/>
          <w:numId w:val="14"/>
        </w:numPr>
      </w:pPr>
      <w:r>
        <w:t>Nota Fiscal</w:t>
      </w:r>
    </w:p>
    <w:p w14:paraId="5A39BBE3" w14:textId="77777777" w:rsidR="00C1576A" w:rsidRPr="00C1576A" w:rsidRDefault="00C1576A" w:rsidP="00C1576A">
      <w:pPr>
        <w:pStyle w:val="TextoNormal"/>
      </w:pPr>
    </w:p>
    <w:p w14:paraId="41C8F396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72A3D3EC" w14:textId="77777777" w:rsidR="00F26727" w:rsidRDefault="00782A2A">
      <w:pPr>
        <w:pStyle w:val="Captulo"/>
        <w:framePr w:hSpace="180" w:wrap="around" w:vAnchor="text" w:hAnchor="page" w:x="9937" w:y="1"/>
        <w:rPr>
          <w:sz w:val="24"/>
        </w:rPr>
      </w:pPr>
      <w:r w:rsidRPr="00782A2A">
        <w:rPr>
          <w:sz w:val="24"/>
        </w:rPr>
        <w:object w:dxaOrig="581" w:dyaOrig="725" w14:anchorId="406D8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pt;height:37pt;mso-width-percent:0;mso-height-percent:0;mso-width-percent:0;mso-height-percent:0" o:ole="">
            <v:imagedata r:id="rId13" o:title=""/>
          </v:shape>
          <o:OLEObject Type="Embed" ProgID="Word.Document.8" ShapeID="_x0000_i1028" DrawAspect="Content" ObjectID="_1786004469" r:id="rId14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107E7AC0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D0B940D" w14:textId="7BDFC94D" w:rsidR="00631CAB" w:rsidRDefault="107E7AC0">
      <w:pPr>
        <w:pStyle w:val="TextoNormal"/>
      </w:pPr>
      <w:r w:rsidRPr="107E7AC0">
        <w:rPr>
          <w:sz w:val="20"/>
        </w:rPr>
        <w:t>O sistema Urban Vibes tem como objetivo principal facilitar e automatizar a gestão de estoque, vendas, e clientes para lojas de pequeno a médio porte. A plataforma foi projetada para proporcionar um controle eficiente e ágil das operações diárias, permitindo que os usuários monitorem e ajustem o estoque, gerenciem transações de venda, e acompanhem o comportamento dos clientes em tempo real. Através de um painel intuitivo e funcionalidades robustas, o sistema visa reduzir erros manuais, otimizar o tempo dos funcionários e fornecer dados analíticos que suportem a tomada de decisões estratégicas para o crescimento do negócio</w:t>
      </w:r>
    </w:p>
    <w:p w14:paraId="613A33E3" w14:textId="77777777" w:rsidR="00F26727" w:rsidRDefault="107E7AC0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75391731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3AA51E8" w14:textId="09B14D1A" w:rsidR="107E7AC0" w:rsidRDefault="107E7AC0" w:rsidP="107E7AC0">
      <w:pPr>
        <w:spacing w:before="60" w:after="60"/>
        <w:ind w:left="578"/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O sistema terá as seguintes funcionalidades principais: </w:t>
      </w:r>
      <w:r>
        <w:br/>
      </w:r>
      <w:r>
        <w:br/>
      </w:r>
    </w:p>
    <w:p w14:paraId="406E5FA0" w14:textId="4C4F5F8D" w:rsidR="107E7AC0" w:rsidRDefault="107E7AC0" w:rsidP="107E7AC0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Estoque:</w:t>
      </w:r>
    </w:p>
    <w:p w14:paraId="7CA177BD" w14:textId="44F22713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Controle de entrada e saída de produtos.</w:t>
      </w:r>
    </w:p>
    <w:p w14:paraId="752427C1" w14:textId="3A1FAF5E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Notificações de estoque baixo ou alto, facilitando a reposição ou promoção de produtos.</w:t>
      </w:r>
    </w:p>
    <w:p w14:paraId="10E9ED4D" w14:textId="4E641927" w:rsidR="107E7AC0" w:rsidRDefault="107E7AC0">
      <w:pPr>
        <w:pStyle w:val="PargrafodaLista"/>
        <w:numPr>
          <w:ilvl w:val="0"/>
          <w:numId w:val="11"/>
        </w:numPr>
        <w:jc w:val="both"/>
        <w:rPr>
          <w:b/>
          <w:bCs/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de inventário detalhados com histórico de movimentações.</w:t>
      </w:r>
      <w:r>
        <w:br/>
      </w:r>
      <w:r w:rsidRPr="107E7AC0">
        <w:rPr>
          <w:noProof/>
          <w:sz w:val="22"/>
          <w:szCs w:val="22"/>
        </w:rPr>
        <w:t xml:space="preserve"> </w:t>
      </w:r>
      <w:r>
        <w:br/>
      </w:r>
      <w:r w:rsidRPr="107E7AC0">
        <w:rPr>
          <w:b/>
          <w:bCs/>
          <w:noProof/>
          <w:sz w:val="22"/>
          <w:szCs w:val="22"/>
        </w:rPr>
        <w:t>Gestão de Vendas:</w:t>
      </w:r>
    </w:p>
    <w:p w14:paraId="21A596AA" w14:textId="45F507E4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Registro de vendas em tempo real.</w:t>
      </w:r>
    </w:p>
    <w:p w14:paraId="5C67F274" w14:textId="2902766E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de vendas diários, semanais e mensais.</w:t>
      </w:r>
    </w:p>
    <w:p w14:paraId="32E75867" w14:textId="4C95447A" w:rsidR="107E7AC0" w:rsidRDefault="107E7AC0" w:rsidP="107E7AC0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14:paraId="4A43890E" w14:textId="7F281D89" w:rsidR="107E7AC0" w:rsidRDefault="107E7AC0" w:rsidP="107E7AC0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Clientes:</w:t>
      </w:r>
    </w:p>
    <w:p w14:paraId="468516FA" w14:textId="0A56B0BF" w:rsidR="107E7AC0" w:rsidRDefault="107E7AC0">
      <w:pPr>
        <w:pStyle w:val="PargrafodaLista"/>
        <w:numPr>
          <w:ilvl w:val="0"/>
          <w:numId w:val="10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Cadastro e segmentação de clientes (Pessoa Física e Jurídica).</w:t>
      </w:r>
    </w:p>
    <w:p w14:paraId="6F780A96" w14:textId="7C4898F9" w:rsidR="107E7AC0" w:rsidRDefault="107E7AC0">
      <w:pPr>
        <w:pStyle w:val="PargrafodaLista"/>
        <w:numPr>
          <w:ilvl w:val="0"/>
          <w:numId w:val="10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Histórico de compras e preferências de produtos.</w:t>
      </w:r>
    </w:p>
    <w:p w14:paraId="365286DF" w14:textId="74069AC7" w:rsidR="107E7AC0" w:rsidRDefault="107E7AC0" w:rsidP="107E7AC0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14:paraId="7ACF5140" w14:textId="1B1A7231" w:rsidR="107E7AC0" w:rsidRDefault="107E7AC0" w:rsidP="107E7AC0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Relatórios e Análises:</w:t>
      </w:r>
    </w:p>
    <w:p w14:paraId="2F0D78E7" w14:textId="7D2C96F3" w:rsidR="107E7AC0" w:rsidRDefault="107E7AC0">
      <w:pPr>
        <w:pStyle w:val="PargrafodaLista"/>
        <w:numPr>
          <w:ilvl w:val="0"/>
          <w:numId w:val="9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Relatórios financeiros detalhados, incluindo lucro bruto, margens, e custos operacionais.</w:t>
      </w:r>
    </w:p>
    <w:p w14:paraId="438FC207" w14:textId="31AB1D00" w:rsidR="107E7AC0" w:rsidRDefault="107E7AC0" w:rsidP="107E7AC0">
      <w:pPr>
        <w:spacing w:before="60" w:after="60"/>
        <w:ind w:left="578"/>
        <w:jc w:val="both"/>
      </w:pPr>
      <w:r w:rsidRPr="107E7AC0">
        <w:rPr>
          <w:noProof/>
          <w:sz w:val="22"/>
          <w:szCs w:val="22"/>
        </w:rPr>
        <w:t xml:space="preserve"> </w:t>
      </w:r>
    </w:p>
    <w:p w14:paraId="0A2ACD7E" w14:textId="7B3D3EFC" w:rsidR="107E7AC0" w:rsidRDefault="107E7AC0" w:rsidP="107E7AC0">
      <w:pPr>
        <w:spacing w:before="60" w:after="60"/>
        <w:ind w:left="578"/>
        <w:jc w:val="both"/>
      </w:pPr>
      <w:r w:rsidRPr="107E7AC0">
        <w:rPr>
          <w:noProof/>
          <w:sz w:val="22"/>
          <w:szCs w:val="22"/>
        </w:rPr>
        <w:t>Algumas funcionalidades não serão incluídas nesta versão inicial do sistema e poderão ser implementadas em futuras atualizações ou são geridas por outros sistemas:</w:t>
      </w:r>
    </w:p>
    <w:p w14:paraId="3EF9FC49" w14:textId="67E6A360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Integração com sistemas de e-commerce:</w:t>
      </w:r>
      <w:r w:rsidRPr="107E7AC0">
        <w:rPr>
          <w:noProof/>
          <w:sz w:val="22"/>
          <w:szCs w:val="22"/>
        </w:rPr>
        <w:t xml:space="preserve"> A venda online será tratada em projetos futuros.</w:t>
      </w:r>
    </w:p>
    <w:p w14:paraId="691741D3" w14:textId="37A3BA47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Recursos Humanos:</w:t>
      </w:r>
      <w:r w:rsidRPr="107E7AC0">
        <w:rPr>
          <w:noProof/>
          <w:sz w:val="22"/>
          <w:szCs w:val="22"/>
        </w:rPr>
        <w:t xml:space="preserve"> A gestão de folha de pagamento e outros processos relacionados aos funcionários serão realizados em sistemas dedicados.</w:t>
      </w:r>
    </w:p>
    <w:p w14:paraId="35EFF081" w14:textId="26636443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Contas a Pagar/Receber:</w:t>
      </w:r>
      <w:r w:rsidRPr="107E7AC0">
        <w:rPr>
          <w:noProof/>
          <w:sz w:val="22"/>
          <w:szCs w:val="22"/>
        </w:rPr>
        <w:t xml:space="preserve"> Financeiro avançado será implementado posteriormente.</w:t>
      </w:r>
    </w:p>
    <w:p w14:paraId="4AFBF965" w14:textId="55D06FBC" w:rsidR="107E7AC0" w:rsidRDefault="107E7AC0" w:rsidP="107E7AC0">
      <w:pPr>
        <w:pStyle w:val="TextoNormal"/>
        <w:rPr>
          <w:color w:val="5B9BD5" w:themeColor="accent5"/>
        </w:rPr>
      </w:pP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75391732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9201304" w14:textId="35E57C7D" w:rsidR="107E7AC0" w:rsidRDefault="107E7AC0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107E7AC0">
        <w:rPr>
          <w:sz w:val="24"/>
          <w:szCs w:val="24"/>
        </w:rPr>
        <w:t xml:space="preserve">Foram identificados um usuário do </w:t>
      </w:r>
      <w:proofErr w:type="gramStart"/>
      <w:r w:rsidRPr="107E7AC0">
        <w:rPr>
          <w:sz w:val="24"/>
          <w:szCs w:val="24"/>
        </w:rPr>
        <w:t>sistema  denominado</w:t>
      </w:r>
      <w:proofErr w:type="gramEnd"/>
      <w:r w:rsidRPr="107E7AC0">
        <w:rPr>
          <w:sz w:val="24"/>
          <w:szCs w:val="24"/>
        </w:rPr>
        <w:t xml:space="preserve"> de </w:t>
      </w:r>
      <w:proofErr w:type="spellStart"/>
      <w:r w:rsidRPr="107E7AC0">
        <w:rPr>
          <w:sz w:val="24"/>
          <w:szCs w:val="24"/>
        </w:rPr>
        <w:t>GardenAdmin</w:t>
      </w:r>
      <w:proofErr w:type="spellEnd"/>
    </w:p>
    <w:p w14:paraId="22EDF16D" w14:textId="72536D47" w:rsidR="107E7AC0" w:rsidRDefault="107E7AC0" w:rsidP="107E7AC0">
      <w:pPr>
        <w:ind w:left="284"/>
        <w:rPr>
          <w:color w:val="000000" w:themeColor="text1"/>
          <w:sz w:val="24"/>
          <w:szCs w:val="24"/>
        </w:rPr>
      </w:pPr>
    </w:p>
    <w:p w14:paraId="1C141D14" w14:textId="2A09F99B" w:rsidR="107E7AC0" w:rsidRDefault="107E7AC0" w:rsidP="107E7AC0">
      <w:pPr>
        <w:ind w:left="284"/>
        <w:rPr>
          <w:sz w:val="24"/>
          <w:szCs w:val="24"/>
        </w:rPr>
      </w:pPr>
      <w:r w:rsidRPr="107E7AC0">
        <w:rPr>
          <w:color w:val="000000" w:themeColor="text1"/>
          <w:sz w:val="24"/>
          <w:szCs w:val="24"/>
        </w:rPr>
        <w:t>O A</w:t>
      </w:r>
      <w:r w:rsidRPr="107E7AC0">
        <w:rPr>
          <w:b/>
          <w:bCs/>
          <w:color w:val="000000" w:themeColor="text1"/>
          <w:sz w:val="24"/>
          <w:szCs w:val="24"/>
        </w:rPr>
        <w:t>dmin</w:t>
      </w:r>
      <w:r w:rsidRPr="107E7AC0">
        <w:rPr>
          <w:color w:val="000000" w:themeColor="text1"/>
          <w:sz w:val="24"/>
          <w:szCs w:val="24"/>
        </w:rPr>
        <w:t xml:space="preserve"> é o funcionário responsável pela administração completa do sistema. Ele possui privilégios avançados, ajustes nos parâmetros do sistema, e controle de acessos. O Admin também é responsável por gerenciar o inventário, definir políticas de preço e descontos, e configurar as notificações de estoque. Ele também terá acesso aos relatórios financeiros. </w:t>
      </w:r>
    </w:p>
    <w:p w14:paraId="60061E4C" w14:textId="77777777" w:rsidR="00C1576A" w:rsidRDefault="00C1576A">
      <w:pPr>
        <w:pStyle w:val="TextoNormal"/>
      </w:pPr>
      <w:bookmarkStart w:id="51" w:name="_Ref471361536"/>
    </w:p>
    <w:p w14:paraId="44EAFD9C" w14:textId="77777777" w:rsidR="00C1576A" w:rsidRDefault="00C1576A">
      <w:pPr>
        <w:pStyle w:val="TextoNormal"/>
      </w:pPr>
    </w:p>
    <w:p w14:paraId="7DB14E16" w14:textId="77777777" w:rsidR="00C1576A" w:rsidRDefault="00C1576A">
      <w:pPr>
        <w:pStyle w:val="Ttulo2"/>
      </w:pPr>
      <w:bookmarkStart w:id="52" w:name="_Toc175391733"/>
      <w:r>
        <w:t xml:space="preserve">Diagrama de Caso de Uso </w:t>
      </w:r>
      <w:r w:rsidR="008E3941">
        <w:t>– Visáo do Usuário</w:t>
      </w:r>
      <w:bookmarkEnd w:id="52"/>
    </w:p>
    <w:p w14:paraId="1575EE98" w14:textId="77777777" w:rsidR="008E3941" w:rsidRDefault="008E3941">
      <w:pPr>
        <w:pStyle w:val="Ttulo3"/>
      </w:pPr>
      <w:bookmarkStart w:id="53" w:name="_Toc175391734"/>
      <w:r>
        <w:t>Visão do GardenAdmin</w:t>
      </w:r>
      <w:bookmarkEnd w:id="53"/>
      <w:r>
        <w:t xml:space="preserve"> </w:t>
      </w:r>
    </w:p>
    <w:p w14:paraId="4B94D5A5" w14:textId="77777777" w:rsidR="00C1576A" w:rsidRDefault="00C1576A" w:rsidP="00C1576A">
      <w:pPr>
        <w:pStyle w:val="TextoNormal"/>
      </w:pPr>
    </w:p>
    <w:p w14:paraId="45FB0818" w14:textId="1A372773" w:rsidR="008E3941" w:rsidRDefault="00122DD3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D21BE10" wp14:editId="79F5D141">
            <wp:extent cx="5724524" cy="4629150"/>
            <wp:effectExtent l="0" t="0" r="0" b="0"/>
            <wp:docPr id="42661403" name="Imagem 4266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9F31CB" w14:textId="77777777" w:rsidR="00F26727" w:rsidRDefault="00782A2A">
      <w:pPr>
        <w:pStyle w:val="Captulo"/>
        <w:framePr w:hSpace="180" w:wrap="around" w:vAnchor="text" w:hAnchor="page" w:x="9937" w:y="1"/>
        <w:rPr>
          <w:sz w:val="24"/>
        </w:rPr>
      </w:pPr>
      <w:r w:rsidRPr="00782A2A">
        <w:rPr>
          <w:sz w:val="24"/>
        </w:rPr>
        <w:object w:dxaOrig="581" w:dyaOrig="725" w14:anchorId="72BFFC16">
          <v:shape id="_x0000_i1027" type="#_x0000_t75" alt="" style="width:29pt;height:37pt;mso-width-percent:0;mso-height-percent:0;mso-width-percent:0;mso-height-percent:0" o:ole="">
            <v:imagedata r:id="rId17" o:title=""/>
          </v:shape>
          <o:OLEObject Type="Embed" ProgID="Word.Document.8" ShapeID="_x0000_i1027" DrawAspect="Content" ObjectID="_1786004470" r:id="rId18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39E75D1F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1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064E4D82" w14:textId="60ADD39D" w:rsidR="39E75D1F" w:rsidRDefault="39E75D1F" w:rsidP="39E75D1F">
      <w:pPr>
        <w:pStyle w:val="Ttulo2"/>
        <w:numPr>
          <w:ilvl w:val="0"/>
          <w:numId w:val="0"/>
        </w:numPr>
        <w:shd w:val="clear" w:color="auto" w:fill="auto"/>
        <w:spacing w:line="259" w:lineRule="auto"/>
      </w:pPr>
      <w:bookmarkStart w:id="60" w:name="_Toc175391735"/>
      <w:r>
        <w:t>Login</w:t>
      </w:r>
      <w:bookmarkEnd w:id="60"/>
    </w:p>
    <w:p w14:paraId="051631DB" w14:textId="0FDA4590" w:rsidR="004D3D60" w:rsidRDefault="39E75D1F" w:rsidP="39E75D1F">
      <w:pPr>
        <w:pStyle w:val="Requisito"/>
      </w:pPr>
      <w:r>
        <w:t xml:space="preserve"> </w:t>
      </w: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175391736"/>
      <w:r>
        <w:t>[RF001] &lt;Login&gt;</w:t>
      </w:r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W w:w="907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C712767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1E6E466A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3F0B1A08" w14:textId="2362EA1C" w:rsidR="00D40FCB" w:rsidRDefault="008B69A8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Login</w:t>
            </w:r>
            <w:r w:rsidR="00D40FCB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D40FCB" w:rsidRPr="00D40FCB" w14:paraId="209C1415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38110CD4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143AAD4" w14:textId="7E952FFA" w:rsidR="00D40FCB" w:rsidRPr="00D40FCB" w:rsidRDefault="39E75D1F" w:rsidP="00D40FCB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D40FCB" w:rsidRPr="00D40FCB" w14:paraId="77C5A305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82A5F13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CDC5BE" w14:textId="0424AFBB" w:rsidR="00D40FCB" w:rsidRPr="00D40FCB" w:rsidRDefault="39E75D1F" w:rsidP="00E562BE">
            <w:r>
              <w:t>Permite que usuários se autentiquem no sistema utilizando suas credenciais para acessar funcionalidades restritas.</w:t>
            </w:r>
          </w:p>
        </w:tc>
      </w:tr>
      <w:tr w:rsidR="00D40FCB" w:rsidRPr="00D40FCB" w14:paraId="32A18B3A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2DA2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18F9ED89" w14:textId="6B7CABAF" w:rsidR="00D40FCB" w:rsidRPr="00D40FCB" w:rsidRDefault="39E75D1F" w:rsidP="00E562BE">
            <w:r>
              <w:t>O usuário deve ter uma conta criada no sistema e possuir credenciais válidas (nome de usuário e senha).</w:t>
            </w:r>
          </w:p>
        </w:tc>
      </w:tr>
      <w:tr w:rsidR="00D40FCB" w:rsidRPr="00D40FCB" w14:paraId="530779E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AF11AF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DA7AE70" w14:textId="77E557B5" w:rsidR="00D40FCB" w:rsidRPr="00D40FCB" w:rsidRDefault="39E75D1F" w:rsidP="00E562BE">
            <w:r>
              <w:t>O usuário é autenticado e acessa a área restrita do sistema ou recebe uma mensagem de erro se as credenciais forem inválidas.</w:t>
            </w:r>
          </w:p>
        </w:tc>
      </w:tr>
      <w:tr w:rsidR="007010B6" w:rsidRPr="00D40FCB" w14:paraId="7452DF6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AC2D383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3E73DCE9" w14:textId="305988ED" w:rsidR="007010B6" w:rsidRDefault="39E75D1F" w:rsidP="00E562BE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00D40FCB" w:rsidRPr="00D40FCB" w14:paraId="106C92BD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ECFBC9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398BB1C" w14:textId="01EE51FE" w:rsidR="00D40FCB" w:rsidRPr="00D40FCB" w:rsidRDefault="39E75D1F" w:rsidP="00D40FCB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3128261" w14:textId="77777777" w:rsidR="00D40FCB" w:rsidRDefault="00D40FCB" w:rsidP="00D40FCB"/>
          <w:p w14:paraId="4252BB55" w14:textId="749D6886" w:rsidR="39E75D1F" w:rsidRDefault="39E75D1F">
            <w:r>
              <w:t>1.  acessa a tela de login.</w:t>
            </w:r>
          </w:p>
          <w:p w14:paraId="62486C05" w14:textId="77777777" w:rsidR="00D40FCB" w:rsidRDefault="00D40FCB" w:rsidP="00D40FCB"/>
          <w:p w14:paraId="3A6691DD" w14:textId="20EE29D4" w:rsidR="00D40FCB" w:rsidRDefault="39E75D1F" w:rsidP="39E75D1F">
            <w:r>
              <w:t>2. insere seu nome de usuário e senha.</w:t>
            </w:r>
          </w:p>
          <w:p w14:paraId="4101652C" w14:textId="77777777" w:rsidR="00911323" w:rsidRDefault="00911323" w:rsidP="00D40FCB"/>
          <w:p w14:paraId="4B99056E" w14:textId="77777777" w:rsidR="00725F88" w:rsidRDefault="00725F88" w:rsidP="00D40FCB"/>
          <w:p w14:paraId="1299C43A" w14:textId="77777777" w:rsidR="00725F88" w:rsidRDefault="00725F88" w:rsidP="00D40FCB"/>
          <w:p w14:paraId="52753AD7" w14:textId="738D2BBE" w:rsidR="00911323" w:rsidRPr="00D40FCB" w:rsidRDefault="00911323" w:rsidP="00D40FC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3EF07DD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DDBEF00" w14:textId="77777777" w:rsidR="00D40FCB" w:rsidRDefault="00D40FCB" w:rsidP="00D40FCB"/>
          <w:p w14:paraId="3461D779" w14:textId="77777777" w:rsidR="00D40FCB" w:rsidRDefault="00D40FCB" w:rsidP="00D40FCB"/>
          <w:p w14:paraId="5C2F89F0" w14:textId="7EF1295B" w:rsidR="39E75D1F" w:rsidRDefault="39E75D1F"/>
          <w:p w14:paraId="238D2762" w14:textId="0F7DD135" w:rsidR="39E75D1F" w:rsidRDefault="39E75D1F"/>
          <w:p w14:paraId="7229D30E" w14:textId="3DA0A15D" w:rsidR="39E75D1F" w:rsidRDefault="39E75D1F"/>
          <w:p w14:paraId="71CA5645" w14:textId="672FFE30" w:rsidR="39E75D1F" w:rsidRDefault="39E75D1F" w:rsidP="39E75D1F">
            <w:r>
              <w:t>3. verifica se as credenciais são válidas</w:t>
            </w:r>
          </w:p>
          <w:p w14:paraId="3CF2D8B6" w14:textId="77777777" w:rsidR="00D40FCB" w:rsidRDefault="00D40FCB" w:rsidP="00D40FCB"/>
          <w:p w14:paraId="07DE6CAF" w14:textId="39D230FB" w:rsidR="00725F88" w:rsidRDefault="39E75D1F" w:rsidP="39E75D1F">
            <w:r>
              <w:t xml:space="preserve">4. Se as credenciais forem válidas, o usuário é redirecionado para a página principal </w:t>
            </w:r>
          </w:p>
          <w:p w14:paraId="0FB78278" w14:textId="77777777" w:rsidR="00725F88" w:rsidRDefault="00725F88" w:rsidP="00D40FCB"/>
          <w:p w14:paraId="79B61F8F" w14:textId="4194A8FB" w:rsidR="00D40FCB" w:rsidRDefault="39E75D1F" w:rsidP="39E75D1F">
            <w:r>
              <w:t>5. registra o login para futuras referências, como auditoria e estatísticas</w:t>
            </w:r>
          </w:p>
          <w:p w14:paraId="798BECDB" w14:textId="472F7A70" w:rsidR="00911323" w:rsidRDefault="00911323" w:rsidP="39E75D1F"/>
          <w:p w14:paraId="0562CB0E" w14:textId="77777777" w:rsidR="00911323" w:rsidRPr="00D40FCB" w:rsidRDefault="00911323" w:rsidP="00D40FCB"/>
        </w:tc>
      </w:tr>
      <w:tr w:rsidR="00D40FCB" w:rsidRPr="00D40FCB" w14:paraId="0E50419A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AF6460D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B684836" w14:textId="0CD387CD" w:rsidR="00D40FCB" w:rsidRPr="00D40FCB" w:rsidRDefault="008B69A8" w:rsidP="00D40FCB">
            <w:r>
              <w:rPr>
                <w:b/>
                <w:bCs/>
              </w:rPr>
              <w:t>Admin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DBD55C4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C2D06B" w14:textId="25954CDC" w:rsidR="00D40FCB" w:rsidRPr="00D40FCB" w:rsidRDefault="39E75D1F" w:rsidP="00D40FCB">
            <w:r>
              <w:t>4. Se as credenciais inseridas são inválidas, o sistema exibe uma mensagem de erro.</w:t>
            </w:r>
          </w:p>
        </w:tc>
      </w:tr>
      <w:tr w:rsidR="006E2365" w:rsidRPr="00D40FCB" w14:paraId="7BE946CF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E389EB4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4CE0A41" w14:textId="77777777" w:rsidR="006E2365" w:rsidRPr="006E2365" w:rsidRDefault="006E2365" w:rsidP="006E2365"/>
          <w:p w14:paraId="41E85771" w14:textId="5278AD44" w:rsidR="006E2365" w:rsidRDefault="39E75D1F" w:rsidP="006E2365">
            <w:r>
              <w:t>1 – O sistema deve bloquear o acesso após um número predefinido de tentativas de login falhadas.</w:t>
            </w:r>
          </w:p>
          <w:p w14:paraId="62EBF3C5" w14:textId="77777777" w:rsidR="006E2365" w:rsidRPr="006E2365" w:rsidRDefault="006E2365" w:rsidP="006E2365"/>
        </w:tc>
      </w:tr>
    </w:tbl>
    <w:p w14:paraId="6D98A12B" w14:textId="77777777" w:rsidR="00D40FCB" w:rsidRPr="00D40FCB" w:rsidRDefault="00D40FCB" w:rsidP="00D40FCB"/>
    <w:p w14:paraId="2E0E87F3" w14:textId="7AAAF981" w:rsidR="39E75D1F" w:rsidRDefault="39E75D1F"/>
    <w:p w14:paraId="0DF68657" w14:textId="616804EE" w:rsidR="39E75D1F" w:rsidRDefault="39E75D1F"/>
    <w:p w14:paraId="2D96098E" w14:textId="2165284A" w:rsidR="39E75D1F" w:rsidRDefault="39E75D1F">
      <w:pPr>
        <w:pStyle w:val="Ttulo2"/>
        <w:shd w:val="clear" w:color="auto" w:fill="auto"/>
        <w:spacing w:line="259" w:lineRule="auto"/>
      </w:pPr>
      <w:bookmarkStart w:id="68" w:name="_Toc175391737"/>
      <w:r>
        <w:t>Produtos</w:t>
      </w:r>
      <w:bookmarkEnd w:id="68"/>
    </w:p>
    <w:p w14:paraId="5D1D547D" w14:textId="222B7B03" w:rsidR="001716C7" w:rsidRDefault="39E75D1F" w:rsidP="39E75D1F">
      <w:pPr>
        <w:pStyle w:val="Requisito"/>
      </w:pPr>
      <w:bookmarkStart w:id="69" w:name="_Toc467473452"/>
      <w:bookmarkStart w:id="70" w:name="_Toc467473993"/>
      <w:bookmarkStart w:id="71" w:name="_Toc467477732"/>
      <w:bookmarkStart w:id="72" w:name="_Toc467494885"/>
      <w:bookmarkStart w:id="73" w:name="_Toc467495251"/>
      <w:bookmarkStart w:id="74" w:name="_Toc468086057"/>
      <w:bookmarkStart w:id="75" w:name="_Toc175391738"/>
      <w:r>
        <w:t>[RF002] &lt;Adicionar Produto&gt;</w:t>
      </w:r>
      <w:bookmarkEnd w:id="75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10D0AE1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9"/>
          <w:bookmarkEnd w:id="70"/>
          <w:bookmarkEnd w:id="71"/>
          <w:bookmarkEnd w:id="72"/>
          <w:bookmarkEnd w:id="73"/>
          <w:bookmarkEnd w:id="74"/>
          <w:p w14:paraId="5EB9B6E6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8ECE" w14:textId="3F317849" w:rsidR="004F35BA" w:rsidRPr="00E562BE" w:rsidRDefault="008B69A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Adicionar Produto</w:t>
            </w:r>
            <w:r w:rsidR="004F35BA" w:rsidRPr="00E562BE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4F35BA" w:rsidRPr="00D40FCB" w14:paraId="1AA8B8E0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EB22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9B394" w14:textId="7B64B66F" w:rsidR="004F35BA" w:rsidRPr="00D40FCB" w:rsidRDefault="39E75D1F">
            <w:proofErr w:type="gramStart"/>
            <w:r>
              <w:t>( 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4F35BA" w:rsidRPr="00D40FCB" w14:paraId="332F69A8" w14:textId="77777777" w:rsidTr="39E75D1F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108A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D57EC" w14:textId="1084E556" w:rsidR="004F35BA" w:rsidRPr="00D40FCB" w:rsidRDefault="39E75D1F">
            <w:r>
              <w:t>Permite que um usuário s adicione um novo produto ao sistema, incluindo detalhes como nome, descrição, preço e quantidade em estoque.</w:t>
            </w:r>
          </w:p>
        </w:tc>
      </w:tr>
      <w:tr w:rsidR="004F35BA" w:rsidRPr="00D40FCB" w14:paraId="03042342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7E52C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0C4B" w14:textId="6C3E9F9B" w:rsidR="004F35BA" w:rsidRPr="00D40FCB" w:rsidRDefault="39E75D1F">
            <w:r>
              <w:t>O usuário deve estar autenticado e ter permissões para adicionar produtos ao sistema.</w:t>
            </w:r>
          </w:p>
        </w:tc>
      </w:tr>
      <w:tr w:rsidR="004F35BA" w:rsidRPr="00D40FCB" w14:paraId="2708F1B0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6E574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6945A" w14:textId="799C3149" w:rsidR="004F35BA" w:rsidRPr="00D40FCB" w:rsidRDefault="39E75D1F">
            <w:r>
              <w:t>Um novo produto é registrado no sistema e está disponível para venda</w:t>
            </w:r>
          </w:p>
        </w:tc>
      </w:tr>
      <w:tr w:rsidR="004F35BA" w:rsidRPr="00D40FCB" w14:paraId="0BB8926E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52DB7" w14:textId="77777777"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A337" w14:textId="0FBBD985" w:rsidR="004F35BA" w:rsidRPr="00D40FCB" w:rsidRDefault="39E75D1F" w:rsidP="39E75D1F">
            <w:pPr>
              <w:spacing w:line="259" w:lineRule="auto"/>
            </w:pPr>
            <w:proofErr w:type="spellStart"/>
            <w:r w:rsidRPr="39E75D1F">
              <w:rPr>
                <w:b/>
                <w:bCs/>
              </w:rPr>
              <w:t>Produto_Add</w:t>
            </w:r>
            <w:proofErr w:type="spellEnd"/>
          </w:p>
        </w:tc>
      </w:tr>
      <w:tr w:rsidR="004F35BA" w:rsidRPr="00D40FCB" w14:paraId="7D65BEF2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23299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1A7D0" w14:textId="77777777"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2946DB82" w14:textId="77777777" w:rsidR="004F35BA" w:rsidRDefault="004F35BA"/>
          <w:p w14:paraId="27F76486" w14:textId="32B20629" w:rsidR="39E75D1F" w:rsidRDefault="39E75D1F" w:rsidP="39E75D1F">
            <w:pPr>
              <w:spacing w:line="259" w:lineRule="auto"/>
            </w:pPr>
            <w:r>
              <w:t>1. O usuário seleciona o botão de adicionar Produto</w:t>
            </w:r>
          </w:p>
          <w:p w14:paraId="5997CC1D" w14:textId="77777777" w:rsidR="004F35BA" w:rsidRDefault="004F35BA"/>
          <w:p w14:paraId="6A8C726A" w14:textId="0600446B" w:rsidR="004F35BA" w:rsidRDefault="39E75D1F" w:rsidP="39E75D1F">
            <w:r>
              <w:t>2. O usuário preenche os campos obrigatórios</w:t>
            </w:r>
          </w:p>
          <w:p w14:paraId="3FE9F23F" w14:textId="444117A7" w:rsidR="004F35BA" w:rsidRDefault="004F35BA" w:rsidP="39E75D1F"/>
          <w:p w14:paraId="71A8DB3F" w14:textId="0E635651" w:rsidR="004F35BA" w:rsidRPr="00D40FCB" w:rsidRDefault="39E75D1F" w:rsidP="39E75D1F">
            <w:r>
              <w:t>3.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50E5F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F72F646" w14:textId="77777777" w:rsidR="004F35BA" w:rsidRDefault="004F35BA"/>
          <w:p w14:paraId="08CE6F91" w14:textId="77777777" w:rsidR="004F35BA" w:rsidRDefault="004F35BA"/>
          <w:p w14:paraId="4E8DA108" w14:textId="609A9647" w:rsidR="39E75D1F" w:rsidRDefault="39E75D1F"/>
          <w:p w14:paraId="2BBDC1F0" w14:textId="4C06CF86" w:rsidR="39E75D1F" w:rsidRDefault="39E75D1F"/>
          <w:p w14:paraId="2AEF85AB" w14:textId="61FBC245" w:rsidR="39E75D1F" w:rsidRDefault="39E75D1F"/>
          <w:p w14:paraId="0DB79D80" w14:textId="6C1155DE" w:rsidR="39E75D1F" w:rsidRDefault="39E75D1F"/>
          <w:p w14:paraId="06D3C2DC" w14:textId="4F211EB8" w:rsidR="39E75D1F" w:rsidRDefault="39E75D1F"/>
          <w:p w14:paraId="713DFB2F" w14:textId="72F9A9A4" w:rsidR="39E75D1F" w:rsidRDefault="39E75D1F"/>
          <w:p w14:paraId="70A7ACF9" w14:textId="6F92AD34" w:rsidR="39E75D1F" w:rsidRDefault="39E75D1F"/>
          <w:p w14:paraId="5D3E7AE2" w14:textId="1ADE728A" w:rsidR="004F35BA" w:rsidRPr="00D40FCB" w:rsidRDefault="39E75D1F" w:rsidP="39E75D1F">
            <w:r>
              <w:t>4.  valida as informações inseridas.</w:t>
            </w:r>
          </w:p>
          <w:p w14:paraId="61CDCEAD" w14:textId="77777777" w:rsidR="004F35BA" w:rsidRDefault="004F35BA"/>
          <w:p w14:paraId="2C892857" w14:textId="50EF2CB6" w:rsidR="004F35BA" w:rsidRDefault="39E75D1F" w:rsidP="39E75D1F">
            <w:r>
              <w:t xml:space="preserve">5. adiciona o produto ao banco de dados. </w:t>
            </w:r>
          </w:p>
          <w:p w14:paraId="6BB9E253" w14:textId="77777777" w:rsidR="004F35BA" w:rsidRDefault="004F35BA"/>
          <w:p w14:paraId="52E56223" w14:textId="44467E6C" w:rsidR="004F35BA" w:rsidRPr="00D40FCB" w:rsidRDefault="39E75D1F" w:rsidP="39E75D1F">
            <w:r>
              <w:t>6. O sistema exibe uma mensagem de confirmação e o novo produto aparece na lista de produtos disponíveis.</w:t>
            </w:r>
          </w:p>
        </w:tc>
      </w:tr>
      <w:tr w:rsidR="004F35BA" w:rsidRPr="00D40FCB" w14:paraId="10BFD3E9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E9AD7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B13E" w14:textId="77777777"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0207A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F4849DD" w14:textId="6CA62D82" w:rsidR="39E75D1F" w:rsidRDefault="39E75D1F" w:rsidP="39E75D1F">
            <w:r>
              <w:t>4. Se o sistema detecta dados inválidos, ele exibe uma mensagem de erro especificando os problemas encontrados.</w:t>
            </w:r>
          </w:p>
          <w:p w14:paraId="36F98DF2" w14:textId="726D6BAE" w:rsidR="004F35BA" w:rsidRPr="00D40FCB" w:rsidRDefault="004F35BA"/>
        </w:tc>
      </w:tr>
      <w:tr w:rsidR="006E2365" w:rsidRPr="00D40FCB" w14:paraId="6F5B474C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4F178" w14:textId="77777777" w:rsidR="006E2365" w:rsidRPr="006E2365" w:rsidRDefault="006E2365" w:rsidP="006E236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07547A01" w14:textId="77777777" w:rsidR="006E2365" w:rsidRPr="00D40FCB" w:rsidRDefault="006E2365" w:rsidP="006E236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3CB0F" w14:textId="77777777" w:rsidR="006E2365" w:rsidRDefault="006E2365" w:rsidP="006E2365"/>
          <w:p w14:paraId="51689342" w14:textId="07CF3519" w:rsidR="39E75D1F" w:rsidRDefault="39E75D1F" w:rsidP="39E75D1F">
            <w:r>
              <w:t>1 – O preço deve ser um valor numérico positivo.</w:t>
            </w:r>
          </w:p>
          <w:p w14:paraId="44417A0E" w14:textId="352E7FCB" w:rsidR="006E2365" w:rsidRPr="006E2365" w:rsidRDefault="39E75D1F" w:rsidP="39E75D1F">
            <w:r>
              <w:t>2 – O nome do produto deve ser único para evitar duplicação.</w:t>
            </w:r>
          </w:p>
          <w:p w14:paraId="07459315" w14:textId="77777777" w:rsidR="006E2365" w:rsidRPr="00D40FCB" w:rsidRDefault="006E2365">
            <w:pPr>
              <w:rPr>
                <w:b/>
                <w:bCs/>
              </w:rPr>
            </w:pPr>
          </w:p>
        </w:tc>
      </w:tr>
    </w:tbl>
    <w:p w14:paraId="6537F28F" w14:textId="77777777" w:rsidR="005C785E" w:rsidRDefault="005C785E">
      <w:pPr>
        <w:pStyle w:val="TextoNormal"/>
      </w:pPr>
    </w:p>
    <w:p w14:paraId="6DFB9E20" w14:textId="77777777" w:rsidR="005C785E" w:rsidRDefault="005C785E">
      <w:pPr>
        <w:pStyle w:val="TextoNormal"/>
      </w:pPr>
    </w:p>
    <w:p w14:paraId="70DF9E56" w14:textId="77777777" w:rsidR="00F26727" w:rsidRDefault="00F26727" w:rsidP="39E75D1F">
      <w:pPr>
        <w:pStyle w:val="TextoNormal"/>
        <w:ind w:left="0"/>
      </w:pPr>
    </w:p>
    <w:p w14:paraId="2F81B518" w14:textId="194CCC55" w:rsidR="39E75D1F" w:rsidRDefault="39E75D1F" w:rsidP="39E75D1F">
      <w:pPr>
        <w:pStyle w:val="TextoNormal"/>
        <w:ind w:left="0"/>
      </w:pPr>
      <w:bookmarkStart w:id="76" w:name="_Toc467473455"/>
      <w:bookmarkStart w:id="77" w:name="_Toc467474002"/>
      <w:bookmarkStart w:id="78" w:name="_Toc467477741"/>
      <w:bookmarkStart w:id="79" w:name="_Toc467494887"/>
      <w:bookmarkStart w:id="80" w:name="_Toc467495253"/>
      <w:bookmarkStart w:id="81" w:name="_Toc468086059"/>
    </w:p>
    <w:p w14:paraId="187F2E9F" w14:textId="4C659ADF" w:rsidR="39E75D1F" w:rsidRDefault="39E75D1F" w:rsidP="39E75D1F">
      <w:pPr>
        <w:pStyle w:val="TextoNormal"/>
        <w:ind w:left="0"/>
      </w:pPr>
    </w:p>
    <w:p w14:paraId="5EA357E7" w14:textId="7A38FF0B" w:rsidR="39E75D1F" w:rsidRDefault="39E75D1F" w:rsidP="39E75D1F">
      <w:pPr>
        <w:pStyle w:val="Requisito"/>
      </w:pPr>
      <w:bookmarkStart w:id="82" w:name="_Toc175391739"/>
      <w:r>
        <w:t>[RF003] &lt;Editar Produto&gt;</w:t>
      </w:r>
      <w:bookmarkEnd w:id="82"/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39E75D1F" w14:paraId="67D80FDD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57AF4" w14:textId="25865C78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FAD55" w14:textId="587309B8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434BDAF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2F503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75D1" w14:textId="7B64B66F" w:rsidR="39E75D1F" w:rsidRDefault="39E75D1F">
            <w:proofErr w:type="gramStart"/>
            <w:r>
              <w:t>( 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14:paraId="4E725321" w14:textId="77777777" w:rsidTr="39E75D1F">
        <w:trPr>
          <w:trHeight w:val="54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79A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0E1B" w14:textId="0C541A0D" w:rsidR="39E75D1F" w:rsidRDefault="39E75D1F" w:rsidP="39E75D1F">
            <w:r>
              <w:t>Permite que um usuário edite as informações de um produto</w:t>
            </w:r>
          </w:p>
        </w:tc>
      </w:tr>
      <w:tr w:rsidR="39E75D1F" w14:paraId="62C2355F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CA2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7D339" w14:textId="35DC9754" w:rsidR="39E75D1F" w:rsidRDefault="39E75D1F">
            <w:r>
              <w:t>O usuário deve estar autenticado e ter permissões para editar produtos. O produto a ser editado deve existir no sistema.</w:t>
            </w:r>
          </w:p>
        </w:tc>
      </w:tr>
      <w:tr w:rsidR="39E75D1F" w14:paraId="57117AE3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86C6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A7D4B" w14:textId="1056B816" w:rsidR="39E75D1F" w:rsidRDefault="39E75D1F">
            <w:r>
              <w:t>As informações do produto são atualizadas no sistema e refletidas na lista de produtos disponíveis.</w:t>
            </w:r>
          </w:p>
        </w:tc>
      </w:tr>
      <w:tr w:rsidR="39E75D1F" w14:paraId="2EDEA238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F4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FDB81" w14:textId="2EED9EEF" w:rsidR="39E75D1F" w:rsidRDefault="39E75D1F" w:rsidP="39E75D1F">
            <w:pPr>
              <w:spacing w:line="259" w:lineRule="auto"/>
              <w:rPr>
                <w:b/>
                <w:bCs/>
              </w:rPr>
            </w:pPr>
            <w:proofErr w:type="spellStart"/>
            <w:r w:rsidRPr="39E75D1F">
              <w:rPr>
                <w:b/>
                <w:bCs/>
              </w:rPr>
              <w:t>Produto</w:t>
            </w:r>
            <w:proofErr w:type="gramStart"/>
            <w:r w:rsidRPr="39E75D1F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39E75D1F" w14:paraId="3461588B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5224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A0307" w14:textId="20BDE100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  <w:p w14:paraId="672A1D59" w14:textId="77777777" w:rsidR="39E75D1F" w:rsidRDefault="39E75D1F"/>
          <w:p w14:paraId="7461B223" w14:textId="18058229" w:rsidR="39E75D1F" w:rsidRDefault="39E75D1F" w:rsidP="39E75D1F">
            <w:pPr>
              <w:spacing w:line="259" w:lineRule="auto"/>
            </w:pPr>
            <w:r>
              <w:t>1. acessa a lista de produtos e seleciona o produto que deseja editar</w:t>
            </w:r>
          </w:p>
          <w:p w14:paraId="26B4990D" w14:textId="77777777" w:rsidR="39E75D1F" w:rsidRDefault="39E75D1F"/>
          <w:p w14:paraId="76C78DF6" w14:textId="7F069793" w:rsidR="39E75D1F" w:rsidRDefault="39E75D1F" w:rsidP="39E75D1F">
            <w:r>
              <w:t>3. modifica as informações desejadas</w:t>
            </w:r>
          </w:p>
          <w:p w14:paraId="5DC112BF" w14:textId="444117A7" w:rsidR="39E75D1F" w:rsidRDefault="39E75D1F" w:rsidP="39E75D1F"/>
          <w:p w14:paraId="1F12B08A" w14:textId="18636E10" w:rsidR="39E75D1F" w:rsidRDefault="39E75D1F" w:rsidP="39E75D1F">
            <w:r>
              <w:t>4.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C326C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F454B83" w14:textId="0540EE6F" w:rsidR="39E75D1F" w:rsidRDefault="39E75D1F" w:rsidP="39E75D1F"/>
          <w:p w14:paraId="0C79E52D" w14:textId="5EC83F3E" w:rsidR="39E75D1F" w:rsidRDefault="39E75D1F" w:rsidP="39E75D1F"/>
          <w:p w14:paraId="3F735A85" w14:textId="54ECDF23" w:rsidR="39E75D1F" w:rsidRDefault="39E75D1F" w:rsidP="39E75D1F"/>
          <w:p w14:paraId="2EFD54C1" w14:textId="5D815EDC" w:rsidR="39E75D1F" w:rsidRDefault="39E75D1F" w:rsidP="39E75D1F">
            <w:r>
              <w:t>2.  Exibe a interface de edição com os dados atuais do produto preenchidos nos campos apropriados.</w:t>
            </w:r>
          </w:p>
          <w:p w14:paraId="2D09E98A" w14:textId="77777777" w:rsidR="39E75D1F" w:rsidRDefault="39E75D1F"/>
          <w:p w14:paraId="214A64A2" w14:textId="4B88D47F" w:rsidR="39E75D1F" w:rsidRDefault="39E75D1F" w:rsidP="39E75D1F"/>
          <w:p w14:paraId="0B034E2C" w14:textId="540AE92C" w:rsidR="39E75D1F" w:rsidRDefault="39E75D1F" w:rsidP="39E75D1F"/>
          <w:p w14:paraId="48520F89" w14:textId="5D1D218F" w:rsidR="39E75D1F" w:rsidRDefault="39E75D1F" w:rsidP="39E75D1F"/>
          <w:p w14:paraId="1888E176" w14:textId="3BBE0E77" w:rsidR="39E75D1F" w:rsidRDefault="39E75D1F" w:rsidP="39E75D1F"/>
          <w:p w14:paraId="1CEBC4CB" w14:textId="23980DB0" w:rsidR="39E75D1F" w:rsidRDefault="39E75D1F" w:rsidP="39E75D1F">
            <w:r>
              <w:t>5. Valida as informações inseridas</w:t>
            </w:r>
          </w:p>
          <w:p w14:paraId="4AD1C1C5" w14:textId="452BCCAE" w:rsidR="39E75D1F" w:rsidRDefault="39E75D1F" w:rsidP="39E75D1F"/>
          <w:p w14:paraId="541BA622" w14:textId="454F00BA" w:rsidR="39E75D1F" w:rsidRDefault="39E75D1F" w:rsidP="39E75D1F">
            <w:r>
              <w:t>6. Atualiza o produto no banco de dados</w:t>
            </w:r>
          </w:p>
          <w:p w14:paraId="28927545" w14:textId="77777777" w:rsidR="39E75D1F" w:rsidRDefault="39E75D1F"/>
          <w:p w14:paraId="1E584F8F" w14:textId="185AEDC3" w:rsidR="39E75D1F" w:rsidRDefault="39E75D1F" w:rsidP="39E75D1F">
            <w:r>
              <w:t>6. O sistema exibe uma mensagem de confirmação e as alterações são refletidas na lista de produtos.</w:t>
            </w:r>
          </w:p>
        </w:tc>
      </w:tr>
      <w:tr w:rsidR="39E75D1F" w14:paraId="30A4D7F2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B4CA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C8EAD" w14:textId="49AC98EF" w:rsidR="39E75D1F" w:rsidRDefault="39E75D1F">
            <w:r w:rsidRPr="39E75D1F">
              <w:rPr>
                <w:b/>
                <w:bCs/>
              </w:rPr>
              <w:t>Aluno</w:t>
            </w:r>
            <w:r>
              <w:t>:</w:t>
            </w:r>
          </w:p>
          <w:p w14:paraId="02C6176E" w14:textId="3161AF36" w:rsidR="39E75D1F" w:rsidRDefault="39E75D1F"/>
          <w:p w14:paraId="500923F1" w14:textId="13E639E2" w:rsidR="39E75D1F" w:rsidRDefault="39E75D1F"/>
          <w:p w14:paraId="1113BC8C" w14:textId="78B5CB73" w:rsidR="39E75D1F" w:rsidRDefault="39E75D1F"/>
          <w:p w14:paraId="41242DF5" w14:textId="18FB9ECB" w:rsidR="39E75D1F" w:rsidRDefault="39E75D1F"/>
          <w:p w14:paraId="0A30DCFF" w14:textId="477D035E" w:rsidR="39E75D1F" w:rsidRDefault="39E75D1F">
            <w:r>
              <w:t>5. O usuário corrige as informações e tenta novamente.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5C16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34B82D0D" w14:textId="6CA62D82" w:rsidR="39E75D1F" w:rsidRDefault="39E75D1F" w:rsidP="39E75D1F">
            <w:r>
              <w:t>4. Se o sistema detecta dados inválidos, ele exibe uma mensagem de erro especificando os problemas encontrados.</w:t>
            </w:r>
          </w:p>
          <w:p w14:paraId="2A2579FD" w14:textId="726D6BAE" w:rsidR="39E75D1F" w:rsidRDefault="39E75D1F"/>
        </w:tc>
      </w:tr>
      <w:tr w:rsidR="39E75D1F" w14:paraId="1D850D4B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6ED1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  <w:r>
              <w:tab/>
            </w:r>
          </w:p>
          <w:p w14:paraId="3C8FF8EE" w14:textId="77777777" w:rsidR="39E75D1F" w:rsidRDefault="39E75D1F" w:rsidP="39E75D1F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86D21" w14:textId="77777777" w:rsidR="39E75D1F" w:rsidRDefault="39E75D1F"/>
          <w:p w14:paraId="21CA4CC6" w14:textId="66ACA810" w:rsidR="39E75D1F" w:rsidRDefault="39E75D1F" w:rsidP="39E75D1F">
            <w:r>
              <w:t>1 – As informações editadas devem ser armazenadas de forma segura e atualizadas em tempo real para refletir a situação atual do produto.</w:t>
            </w:r>
          </w:p>
        </w:tc>
      </w:tr>
    </w:tbl>
    <w:p w14:paraId="15BECE45" w14:textId="77777777" w:rsidR="39E75D1F" w:rsidRDefault="39E75D1F" w:rsidP="39E75D1F">
      <w:pPr>
        <w:pStyle w:val="TextoNormal"/>
        <w:ind w:left="0"/>
      </w:pPr>
    </w:p>
    <w:p w14:paraId="108F2EA6" w14:textId="7F293523" w:rsidR="39E75D1F" w:rsidRDefault="39E75D1F" w:rsidP="39E75D1F">
      <w:pPr>
        <w:pStyle w:val="TextoNormal"/>
        <w:ind w:left="0"/>
      </w:pPr>
    </w:p>
    <w:p w14:paraId="16BFF94A" w14:textId="1A2587C3" w:rsidR="39E75D1F" w:rsidRDefault="39E75D1F" w:rsidP="39E75D1F">
      <w:pPr>
        <w:pStyle w:val="TextoNormal"/>
        <w:ind w:left="0"/>
      </w:pPr>
    </w:p>
    <w:p w14:paraId="200C7CD0" w14:textId="779B622D" w:rsidR="39E75D1F" w:rsidRDefault="39E75D1F" w:rsidP="39E75D1F">
      <w:pPr>
        <w:pStyle w:val="Requisito"/>
      </w:pPr>
      <w:bookmarkStart w:id="83" w:name="_Toc175391740"/>
      <w:r>
        <w:t>[RF004] &lt;Excluir Produto&gt;</w:t>
      </w:r>
      <w:bookmarkEnd w:id="83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24611053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49B2922" w14:textId="175AE925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8C3CC6E" w14:textId="43FBD5E3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Excluir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4FBBE343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4366D6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7F1EB2" w14:textId="7E952FFA" w:rsidR="39E75D1F" w:rsidRDefault="39E75D1F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14:paraId="30E87910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99D2C3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7BF37FB8" w14:textId="386942C3" w:rsidR="39E75D1F" w:rsidRDefault="39E75D1F" w:rsidP="39E75D1F">
            <w:r w:rsidRPr="39E75D1F">
              <w:t>Permite que um usuário com permissões adequadas remova um produto existente do sistema de gerenciamento da loja.</w:t>
            </w:r>
          </w:p>
        </w:tc>
      </w:tr>
      <w:tr w:rsidR="39E75D1F" w14:paraId="5731D792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0120239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BDC8102" w14:textId="000E9EA6" w:rsidR="39E75D1F" w:rsidRDefault="39E75D1F" w:rsidP="39E75D1F">
            <w:r w:rsidRPr="39E75D1F">
              <w:t>O usuário deve estar autenticado e ter permissões para excluir produtos. O produto a ser excluído deve existir no sistema</w:t>
            </w:r>
          </w:p>
        </w:tc>
      </w:tr>
      <w:tr w:rsidR="39E75D1F" w14:paraId="6BAA3BFA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2D5791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A0D9D60" w14:textId="51C3534D" w:rsidR="39E75D1F" w:rsidRDefault="39E75D1F" w:rsidP="39E75D1F">
            <w:r w:rsidRPr="39E75D1F">
              <w:t>O produto é removido do sistema e não está mais disponível para venda ou visualização no inventário.</w:t>
            </w:r>
          </w:p>
        </w:tc>
      </w:tr>
      <w:tr w:rsidR="39E75D1F" w14:paraId="3037124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7BA28E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BDA3F1A" w14:textId="13D7E327" w:rsidR="39E75D1F" w:rsidRDefault="39E75D1F" w:rsidP="39E75D1F">
            <w:pPr>
              <w:spacing w:line="259" w:lineRule="auto"/>
            </w:pPr>
            <w:proofErr w:type="spellStart"/>
            <w:r w:rsidRPr="39E75D1F">
              <w:rPr>
                <w:b/>
                <w:bCs/>
              </w:rPr>
              <w:t>Produto</w:t>
            </w:r>
            <w:proofErr w:type="gramStart"/>
            <w:r w:rsidRPr="39E75D1F">
              <w:rPr>
                <w:b/>
                <w:bCs/>
              </w:rPr>
              <w:t>_Excluir</w:t>
            </w:r>
            <w:proofErr w:type="spellEnd"/>
            <w:proofErr w:type="gramEnd"/>
          </w:p>
        </w:tc>
      </w:tr>
      <w:tr w:rsidR="39E75D1F" w14:paraId="774B5602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CD1D64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7CEE74C2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67C4545F" w14:textId="77777777" w:rsidR="39E75D1F" w:rsidRDefault="39E75D1F"/>
          <w:p w14:paraId="6072BA42" w14:textId="09D9809B" w:rsidR="39E75D1F" w:rsidRDefault="39E75D1F" w:rsidP="39E75D1F">
            <w:r>
              <w:t>1.  acessa a lista de produtos e seleciona o produto que deseja excluir</w:t>
            </w:r>
          </w:p>
          <w:p w14:paraId="18662E62" w14:textId="77777777" w:rsidR="39E75D1F" w:rsidRDefault="39E75D1F"/>
          <w:p w14:paraId="031EA6FB" w14:textId="2638DB78" w:rsidR="39E75D1F" w:rsidRDefault="39E75D1F" w:rsidP="39E75D1F">
            <w:r>
              <w:t>3. Confirma a exclusão clicando em "Excluir".</w:t>
            </w:r>
          </w:p>
          <w:p w14:paraId="0647BF65" w14:textId="77777777" w:rsidR="39E75D1F" w:rsidRDefault="39E75D1F"/>
          <w:p w14:paraId="4594E151" w14:textId="77777777" w:rsidR="39E75D1F" w:rsidRDefault="39E75D1F"/>
          <w:p w14:paraId="3959D4C0" w14:textId="77777777" w:rsidR="39E75D1F" w:rsidRDefault="39E75D1F"/>
          <w:p w14:paraId="3652BEB7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30E0D7D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2EED5E9" w14:textId="77777777" w:rsidR="39E75D1F" w:rsidRDefault="39E75D1F"/>
          <w:p w14:paraId="70CF2B96" w14:textId="33E3F4C1" w:rsidR="39E75D1F" w:rsidRDefault="39E75D1F" w:rsidP="39E75D1F"/>
          <w:p w14:paraId="6A8DB045" w14:textId="7092458E" w:rsidR="39E75D1F" w:rsidRDefault="39E75D1F" w:rsidP="39E75D1F"/>
          <w:p w14:paraId="5496DB02" w14:textId="4D210DD2" w:rsidR="39E75D1F" w:rsidRDefault="39E75D1F" w:rsidP="39E75D1F">
            <w:r>
              <w:t>2. O sistema exibe uma tela de confirmação de exclusão</w:t>
            </w:r>
          </w:p>
          <w:p w14:paraId="07FD2627" w14:textId="77777777" w:rsidR="39E75D1F" w:rsidRDefault="39E75D1F"/>
          <w:p w14:paraId="1FA26DDD" w14:textId="74D9E049" w:rsidR="39E75D1F" w:rsidRDefault="39E75D1F" w:rsidP="39E75D1F">
            <w:r>
              <w:t>4. Remove o produto do banco de dados.</w:t>
            </w:r>
          </w:p>
          <w:p w14:paraId="18B5977D" w14:textId="77777777" w:rsidR="39E75D1F" w:rsidRDefault="39E75D1F"/>
          <w:p w14:paraId="11685CBE" w14:textId="27A299C2" w:rsidR="39E75D1F" w:rsidRDefault="39E75D1F" w:rsidP="39E75D1F">
            <w:r>
              <w:t>5. Exibe uma mensagem de confirmação de que o produto foi excluído com sucesso</w:t>
            </w:r>
          </w:p>
          <w:p w14:paraId="0FFEB2F3" w14:textId="30F6ABA0" w:rsidR="39E75D1F" w:rsidRDefault="39E75D1F" w:rsidP="39E75D1F"/>
          <w:p w14:paraId="2503D233" w14:textId="7B44D7F8" w:rsidR="39E75D1F" w:rsidRDefault="39E75D1F" w:rsidP="39E75D1F">
            <w:r>
              <w:t xml:space="preserve">6. O produto não aparece mais na lista de produtos e não está mais disponível para venda </w:t>
            </w:r>
          </w:p>
          <w:p w14:paraId="79C17344" w14:textId="472F7A70" w:rsidR="39E75D1F" w:rsidRDefault="39E75D1F" w:rsidP="39E75D1F"/>
          <w:p w14:paraId="4E2B8509" w14:textId="77777777" w:rsidR="39E75D1F" w:rsidRDefault="39E75D1F"/>
        </w:tc>
      </w:tr>
      <w:tr w:rsidR="39E75D1F" w14:paraId="1F744E69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4E0879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98A2B77" w14:textId="118F091A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B8AFBCD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BBF071F" w14:textId="11A20D21" w:rsidR="39E75D1F" w:rsidRDefault="39E75D1F" w:rsidP="39E75D1F">
            <w:r>
              <w:t>4. Se o sistema encontra um problema ao tentar excluir o produto (por exemplo, falha na conexão com o banco de dados), ele exibe uma mensagem de erro.</w:t>
            </w:r>
          </w:p>
        </w:tc>
      </w:tr>
      <w:tr w:rsidR="39E75D1F" w14:paraId="30B8164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3F818DF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6D31C2" w14:textId="77777777" w:rsidR="39E75D1F" w:rsidRDefault="39E75D1F"/>
          <w:p w14:paraId="179D62F0" w14:textId="27BE1C13" w:rsidR="39E75D1F" w:rsidRDefault="39E75D1F" w:rsidP="39E75D1F">
            <w:r>
              <w:t>1 – O produto deve ser removido de todas as listas e relatórios relacionados, garantindo que não haja inconsistências no sistema. s.</w:t>
            </w:r>
          </w:p>
          <w:p w14:paraId="75161A40" w14:textId="77777777" w:rsidR="39E75D1F" w:rsidRDefault="39E75D1F"/>
        </w:tc>
      </w:tr>
    </w:tbl>
    <w:p w14:paraId="6DC8DF2C" w14:textId="0AB5F53B" w:rsidR="39E75D1F" w:rsidRDefault="39E75D1F" w:rsidP="39E75D1F">
      <w:pPr>
        <w:pStyle w:val="TextoNormal"/>
        <w:ind w:left="0"/>
      </w:pPr>
    </w:p>
    <w:p w14:paraId="2BB27A87" w14:textId="77A91770" w:rsidR="39E75D1F" w:rsidRDefault="39E75D1F" w:rsidP="39E75D1F">
      <w:pPr>
        <w:pStyle w:val="TextoNormal"/>
        <w:ind w:left="0"/>
      </w:pPr>
    </w:p>
    <w:p w14:paraId="7D5574C8" w14:textId="7AD74EEA" w:rsidR="39E75D1F" w:rsidRDefault="39E75D1F" w:rsidP="39E75D1F">
      <w:pPr>
        <w:pStyle w:val="TextoNormal"/>
        <w:ind w:left="0"/>
      </w:pPr>
    </w:p>
    <w:p w14:paraId="529441B3" w14:textId="226810DB" w:rsidR="39E75D1F" w:rsidRDefault="39E75D1F" w:rsidP="39E75D1F">
      <w:pPr>
        <w:pStyle w:val="TextoNormal"/>
        <w:ind w:left="0"/>
      </w:pPr>
    </w:p>
    <w:p w14:paraId="53D7DC98" w14:textId="065003D4" w:rsidR="39E75D1F" w:rsidRDefault="39E75D1F" w:rsidP="39E75D1F">
      <w:pPr>
        <w:pStyle w:val="TextoNormal"/>
        <w:ind w:left="0"/>
      </w:pPr>
    </w:p>
    <w:p w14:paraId="3EFBDDF0" w14:textId="2B86D9FD" w:rsidR="39E75D1F" w:rsidRDefault="39E75D1F" w:rsidP="39E75D1F">
      <w:pPr>
        <w:pStyle w:val="TextoNormal"/>
        <w:ind w:left="0"/>
      </w:pPr>
    </w:p>
    <w:p w14:paraId="5015B84E" w14:textId="72F08D3C" w:rsidR="39E75D1F" w:rsidRDefault="39E75D1F" w:rsidP="39E75D1F">
      <w:pPr>
        <w:pStyle w:val="TextoNormal"/>
        <w:ind w:left="0"/>
      </w:pPr>
    </w:p>
    <w:p w14:paraId="6B890531" w14:textId="5606519A" w:rsidR="39E75D1F" w:rsidRDefault="39E75D1F" w:rsidP="39E75D1F">
      <w:pPr>
        <w:pStyle w:val="TextoNormal"/>
        <w:ind w:left="0"/>
      </w:pPr>
    </w:p>
    <w:p w14:paraId="0BAFE2B1" w14:textId="3E3AEE48" w:rsidR="39E75D1F" w:rsidRDefault="39E75D1F" w:rsidP="39E75D1F">
      <w:pPr>
        <w:pStyle w:val="TextoNormal"/>
        <w:ind w:left="0"/>
      </w:pPr>
    </w:p>
    <w:p w14:paraId="766CF2C6" w14:textId="502100DD" w:rsidR="39E75D1F" w:rsidRDefault="107E7AC0" w:rsidP="39E75D1F">
      <w:pPr>
        <w:pStyle w:val="Requisito"/>
      </w:pPr>
      <w:bookmarkStart w:id="84" w:name="_Toc175391741"/>
      <w:r>
        <w:t>[RF005] &lt;Listar Produtos&gt;</w:t>
      </w:r>
      <w:bookmarkEnd w:id="84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688C9095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8B89120" w14:textId="04A5AB47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67D6C88" w14:textId="25F77F9E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Listar Produtos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3439664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7B961F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C01A82F" w14:textId="7E952FFA" w:rsidR="39E75D1F" w:rsidRDefault="39E75D1F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14:paraId="56205CEB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F08D98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D127265" w14:textId="4E55F759" w:rsidR="39E75D1F" w:rsidRDefault="39E75D1F" w:rsidP="39E75D1F">
            <w:r w:rsidRPr="39E75D1F">
              <w:t>Permite que um usuário visualize a lista de produtos disponíveis no sistema de gerenciamento da loja.</w:t>
            </w:r>
          </w:p>
        </w:tc>
      </w:tr>
      <w:tr w:rsidR="39E75D1F" w14:paraId="26C3C3E1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3CCAE39B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D5D5A35" w14:textId="2143760B" w:rsidR="39E75D1F" w:rsidRDefault="39E75D1F" w:rsidP="39E75D1F">
            <w:r w:rsidRPr="39E75D1F">
              <w:t>O usuário deve estar autenticado no sistema.</w:t>
            </w:r>
          </w:p>
        </w:tc>
      </w:tr>
      <w:tr w:rsidR="39E75D1F" w14:paraId="68898F8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36C9EB9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4A219CE" w14:textId="1F9A6797" w:rsidR="39E75D1F" w:rsidRDefault="39E75D1F" w:rsidP="39E75D1F">
            <w:r w:rsidRPr="39E75D1F">
              <w:t>O usuário visualiza uma lista atualizada de produtos disponíveis, com detalhes como nome, descrição, preço e quantidade em estoque.</w:t>
            </w:r>
          </w:p>
        </w:tc>
      </w:tr>
      <w:tr w:rsidR="39E75D1F" w14:paraId="364B75A5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5FE926B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8952D26" w14:textId="305988ED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39E75D1F" w14:paraId="77BD1DF1" w14:textId="77777777" w:rsidTr="39E75D1F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150639D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374597C5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43D4A9F" w14:textId="77777777" w:rsidR="39E75D1F" w:rsidRDefault="39E75D1F"/>
          <w:p w14:paraId="73DF973A" w14:textId="74EB373F" w:rsidR="39E75D1F" w:rsidRDefault="39E75D1F" w:rsidP="39E75D1F">
            <w:r>
              <w:t>1.  acessa a seção de produtos do sistema</w:t>
            </w:r>
          </w:p>
          <w:p w14:paraId="1D5157A1" w14:textId="77777777" w:rsidR="39E75D1F" w:rsidRDefault="39E75D1F"/>
          <w:p w14:paraId="20B32A5E" w14:textId="11BC679A" w:rsidR="39E75D1F" w:rsidRDefault="39E75D1F" w:rsidP="39E75D1F">
            <w:r>
              <w:t>3. O usuário pode utilizar filtros e opções de ordenação para refinar a lista conforme necessário</w:t>
            </w:r>
          </w:p>
          <w:p w14:paraId="26047D1B" w14:textId="77777777" w:rsidR="39E75D1F" w:rsidRDefault="39E75D1F"/>
          <w:p w14:paraId="3350D721" w14:textId="77777777" w:rsidR="39E75D1F" w:rsidRDefault="39E75D1F"/>
          <w:p w14:paraId="53C29C59" w14:textId="77777777" w:rsidR="39E75D1F" w:rsidRDefault="39E75D1F"/>
          <w:p w14:paraId="06E79A0A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60A2896A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F7F8E15" w14:textId="0EA515F3" w:rsidR="39E75D1F" w:rsidRDefault="39E75D1F" w:rsidP="39E75D1F"/>
          <w:p w14:paraId="44F7D8C3" w14:textId="1EBD4DC4" w:rsidR="39E75D1F" w:rsidRDefault="39E75D1F" w:rsidP="39E75D1F"/>
          <w:p w14:paraId="4B6D867E" w14:textId="1F16F507" w:rsidR="39E75D1F" w:rsidRDefault="39E75D1F" w:rsidP="39E75D1F"/>
          <w:p w14:paraId="372E2709" w14:textId="057B259B" w:rsidR="39E75D1F" w:rsidRDefault="39E75D1F" w:rsidP="39E75D1F">
            <w:r>
              <w:t>2.O sistema exibe a lista de produtos disponíveis, incluindo detalhes como nome, descrição, preço e quantidade em estoque.</w:t>
            </w:r>
          </w:p>
          <w:p w14:paraId="24CC538C" w14:textId="77777777" w:rsidR="39E75D1F" w:rsidRDefault="39E75D1F"/>
          <w:p w14:paraId="79DEDE30" w14:textId="1F0C65D1" w:rsidR="39E75D1F" w:rsidRDefault="39E75D1F" w:rsidP="39E75D1F"/>
          <w:p w14:paraId="1DA819F0" w14:textId="77777777" w:rsidR="39E75D1F" w:rsidRDefault="39E75D1F"/>
        </w:tc>
      </w:tr>
      <w:tr w:rsidR="39E75D1F" w14:paraId="61A43A78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2463BD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B07621A" w14:textId="2CC139C4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E9CC6EE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38A7B4A" w14:textId="7DE35B43" w:rsidR="39E75D1F" w:rsidRDefault="39E75D1F" w:rsidP="39E75D1F">
            <w:pPr>
              <w:spacing w:line="259" w:lineRule="auto"/>
            </w:pPr>
            <w: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14:paraId="2454E2A6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63C4976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62667CA9" w14:textId="77777777" w:rsidR="39E75D1F" w:rsidRDefault="39E75D1F"/>
          <w:p w14:paraId="1506E885" w14:textId="5BFC78C8" w:rsidR="39E75D1F" w:rsidRDefault="39E75D1F" w:rsidP="39E75D1F">
            <w:r>
              <w:t>1 – A lista de produtos deve ser atualizada em tempo real para refletir quaisquer alterações feitas no inventário, como adições, edições ou exclusões de produtos.</w:t>
            </w:r>
          </w:p>
          <w:p w14:paraId="149EFD87" w14:textId="77777777" w:rsidR="39E75D1F" w:rsidRDefault="39E75D1F"/>
        </w:tc>
      </w:tr>
    </w:tbl>
    <w:p w14:paraId="20A9B2C2" w14:textId="3F26C096" w:rsidR="39E75D1F" w:rsidRDefault="39E75D1F" w:rsidP="39E75D1F">
      <w:pPr>
        <w:pStyle w:val="TextoNormal"/>
        <w:ind w:left="0"/>
      </w:pPr>
    </w:p>
    <w:p w14:paraId="275469E3" w14:textId="2DEE5C7F" w:rsidR="00532B29" w:rsidRDefault="00532B29" w:rsidP="00532B29">
      <w:pPr>
        <w:pStyle w:val="Requisito"/>
      </w:pPr>
      <w:bookmarkStart w:id="85" w:name="_Toc175391742"/>
      <w:r>
        <w:t>[RF00</w:t>
      </w:r>
      <w:r>
        <w:t>6</w:t>
      </w:r>
      <w:r>
        <w:t>] &lt;</w:t>
      </w:r>
      <w:r>
        <w:t>Adicionar Fornecedor</w:t>
      </w:r>
      <w:r>
        <w:t>&gt;</w:t>
      </w:r>
      <w:bookmarkEnd w:id="8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43278E4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C6EFB49" w14:textId="651FE6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8AB06D8" w14:textId="0BD1F264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Adicionar Fornec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02680F53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F54966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B19A8A8" w14:textId="77777777" w:rsidR="00532B29" w:rsidRDefault="00532B29" w:rsidP="00957BC5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14:paraId="776AB62C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6D2091E8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58A5850" w14:textId="0B51C84A" w:rsidR="00532B29" w:rsidRDefault="00532B29" w:rsidP="00532B29">
            <w:r>
              <w:t>Permite ao administrador da loja adicionar um novo fornecedor ao sistema de gerenciamento de estoque. O administrador pode incluir informações como nome do fornecedor, contato, e produtos fornecidos.</w:t>
            </w:r>
          </w:p>
        </w:tc>
      </w:tr>
      <w:tr w:rsidR="00532B29" w14:paraId="38ED5B33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3DBB044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E060B54" w14:textId="532B45C9" w:rsidR="00532B29" w:rsidRDefault="00532B29" w:rsidP="00532B29">
            <w:r>
              <w:t>O administrador deve estar autenticado no sistema.</w:t>
            </w:r>
          </w:p>
        </w:tc>
      </w:tr>
      <w:tr w:rsidR="00532B29" w14:paraId="06A039D6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4D08A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5EE5BC" w14:textId="7E746B0A" w:rsidR="00532B29" w:rsidRDefault="00532B29" w:rsidP="00532B29">
            <w:pPr>
              <w:spacing w:before="100" w:beforeAutospacing="1" w:after="100" w:afterAutospacing="1"/>
            </w:pPr>
            <w:r>
              <w:t>O novo fornecedor é adicionado ao sistema e pode ser associado a produtos no estoque.</w:t>
            </w:r>
          </w:p>
        </w:tc>
      </w:tr>
      <w:tr w:rsidR="00532B29" w14:paraId="2EF5EE96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BD786B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658926C" w14:textId="138DFE51" w:rsidR="00532B29" w:rsidRDefault="00532B29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14:paraId="3830D512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2BCEB08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33581D0A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65EE039" w14:textId="77777777" w:rsidR="00532B29" w:rsidRDefault="00532B29" w:rsidP="00957BC5"/>
          <w:p w14:paraId="10CCD183" w14:textId="6462CAF8" w:rsidR="00532B29" w:rsidRDefault="00532B29" w:rsidP="00957BC5">
            <w:r>
              <w:t>1.  O administrador acessa a interface de gerenciamento de fornecedores</w:t>
            </w:r>
          </w:p>
          <w:p w14:paraId="1C8E4A29" w14:textId="77777777" w:rsidR="00532B29" w:rsidRDefault="00532B29" w:rsidP="00957BC5"/>
          <w:p w14:paraId="19BFC9E2" w14:textId="79CD683A" w:rsidR="00532B29" w:rsidRDefault="00532B29" w:rsidP="00957BC5">
            <w:r>
              <w:t>3</w:t>
            </w:r>
            <w:r>
              <w:t>. O administrador insere as informações do novo fornecedor (nome, contato, produtos fornecidos</w:t>
            </w:r>
            <w:r>
              <w:t>)</w:t>
            </w:r>
          </w:p>
          <w:p w14:paraId="6DB0A569" w14:textId="77777777" w:rsidR="00532B29" w:rsidRDefault="00532B29" w:rsidP="00957BC5"/>
          <w:p w14:paraId="2CC6A3D5" w14:textId="14D1DAB0" w:rsidR="00532B29" w:rsidRDefault="00532B29" w:rsidP="00957BC5"/>
          <w:p w14:paraId="0945D4A4" w14:textId="77777777" w:rsidR="00532B29" w:rsidRDefault="00532B29" w:rsidP="00957BC5"/>
        </w:tc>
        <w:tc>
          <w:tcPr>
            <w:tcW w:w="4592" w:type="dxa"/>
            <w:shd w:val="clear" w:color="auto" w:fill="C5E0B3" w:themeFill="accent6" w:themeFillTint="66"/>
          </w:tcPr>
          <w:p w14:paraId="56FB5C96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41BCB80" w14:textId="77777777" w:rsidR="00532B29" w:rsidRDefault="00532B29" w:rsidP="00957BC5"/>
          <w:p w14:paraId="395A9B48" w14:textId="77777777" w:rsidR="00532B29" w:rsidRDefault="00532B29" w:rsidP="00957BC5"/>
          <w:p w14:paraId="6403F252" w14:textId="77777777" w:rsidR="00532B29" w:rsidRDefault="00532B29" w:rsidP="00957BC5"/>
          <w:p w14:paraId="0674137A" w14:textId="03DFE00B" w:rsidR="00532B29" w:rsidRDefault="00532B29" w:rsidP="00957BC5">
            <w:r>
              <w:t>2.</w:t>
            </w:r>
            <w:r>
              <w:t xml:space="preserve"> </w:t>
            </w:r>
            <w:r>
              <w:t>O sistema exibe a lista de produtos disponíveis, incluindo detalhes como nome, descrição, preço e quantidade em estoque.</w:t>
            </w:r>
          </w:p>
          <w:p w14:paraId="2E1BE113" w14:textId="77777777" w:rsidR="00532B29" w:rsidRDefault="00532B29" w:rsidP="00957BC5"/>
          <w:p w14:paraId="7E9660C1" w14:textId="77777777" w:rsidR="00532B29" w:rsidRDefault="00532B29" w:rsidP="00957BC5"/>
          <w:p w14:paraId="6A0AB78F" w14:textId="77777777" w:rsidR="00532B29" w:rsidRDefault="00532B29" w:rsidP="00957BC5"/>
        </w:tc>
      </w:tr>
      <w:tr w:rsidR="00532B29" w14:paraId="6250672F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446AF18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55BF8CCC" w14:textId="03720A03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30894B06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6805B25D" w14:textId="41C07976" w:rsidR="00532B29" w:rsidRDefault="00532B29">
            <w:pPr>
              <w:pStyle w:val="PargrafodaLista"/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Caso um fornecedor já esteja cadastrado, o sistema alerta o administrador e não permite duplicação.</w:t>
            </w:r>
          </w:p>
          <w:p w14:paraId="1E0FE1A6" w14:textId="3D989950" w:rsidR="00532B29" w:rsidRDefault="00532B29" w:rsidP="00957BC5">
            <w:pPr>
              <w:spacing w:line="259" w:lineRule="auto"/>
            </w:pPr>
            <w:r>
              <w:t>.</w:t>
            </w:r>
          </w:p>
        </w:tc>
      </w:tr>
      <w:tr w:rsidR="00532B29" w14:paraId="1C69C330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419353A9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BFD4F37" w14:textId="77777777" w:rsidR="00532B29" w:rsidRDefault="00532B29" w:rsidP="00957BC5"/>
          <w:p w14:paraId="74A9324A" w14:textId="77777777" w:rsidR="00532B29" w:rsidRDefault="00532B29" w:rsidP="00957BC5">
            <w:r>
              <w:t>1-</w:t>
            </w:r>
            <w:r>
              <w:t>Não é permitido cadastrar dois fornecedores com o mesmo nome ou contato.</w:t>
            </w:r>
          </w:p>
          <w:p w14:paraId="2FC65847" w14:textId="3E9BA540" w:rsidR="00532B29" w:rsidRDefault="00532B29" w:rsidP="00532B29">
            <w:pPr>
              <w:spacing w:before="100" w:beforeAutospacing="1" w:after="100" w:afterAutospacing="1"/>
            </w:pPr>
            <w:r>
              <w:t xml:space="preserve">2- </w:t>
            </w:r>
            <w:r>
              <w:t>O sistema deve verificar se todas as informações obrigatórias estão preenchidas antes de permitir o cadastro.</w:t>
            </w:r>
          </w:p>
          <w:p w14:paraId="2F42454F" w14:textId="67357927" w:rsidR="00532B29" w:rsidRDefault="00532B29" w:rsidP="00957BC5"/>
        </w:tc>
      </w:tr>
    </w:tbl>
    <w:p w14:paraId="2071D9F6" w14:textId="5B1D7FE6" w:rsidR="00532B29" w:rsidRDefault="00532B29" w:rsidP="00532B29">
      <w:pPr>
        <w:pStyle w:val="Requisito"/>
      </w:pPr>
      <w:bookmarkStart w:id="86" w:name="_Toc175391743"/>
      <w:r>
        <w:t>[RF00</w:t>
      </w:r>
      <w:r>
        <w:t>7</w:t>
      </w:r>
      <w:r>
        <w:t>] &lt;</w:t>
      </w:r>
      <w:r>
        <w:t>Remover Fornecedor</w:t>
      </w:r>
      <w:r>
        <w:t>&gt;</w:t>
      </w:r>
      <w:bookmarkEnd w:id="86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79C587B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4AC37DD2" w14:textId="3D71D2D1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8BEB7C2" w14:textId="3948AD8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mover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23AF8009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3FB39B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7E1921E" w14:textId="77777777" w:rsidR="00532B29" w:rsidRDefault="00532B29" w:rsidP="00957BC5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14:paraId="31A0245B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CFABE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0031743" w14:textId="0A7F8CE4" w:rsidR="00532B29" w:rsidRDefault="00532B29" w:rsidP="00957BC5">
            <w:r>
              <w:rPr>
                <w:rStyle w:val="Forte"/>
              </w:rPr>
              <w:t>:</w:t>
            </w:r>
            <w:r>
              <w:t xml:space="preserve"> Permite ao administrador remover um fornecedor cadastrado no sistema de gerenciamento de estoque. A remoção só é permitida se não houver produtos ativos associados ao fornecedor</w:t>
            </w:r>
            <w:r>
              <w:t>.</w:t>
            </w:r>
          </w:p>
        </w:tc>
      </w:tr>
      <w:tr w:rsidR="00532B29" w14:paraId="1DDC3EE9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679F87A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E250922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703CB039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2566374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D6469D3" w14:textId="279BAD67" w:rsidR="00532B29" w:rsidRDefault="00532B29" w:rsidP="00957BC5">
            <w:r>
              <w:t>O fornecedor é removido, e as informações relacionadas são eliminadas do sistema</w:t>
            </w:r>
          </w:p>
        </w:tc>
      </w:tr>
      <w:tr w:rsidR="00532B29" w14:paraId="51C711C0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63415C1D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D77A378" w14:textId="508CE079" w:rsidR="00532B29" w:rsidRDefault="00532B29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14:paraId="799330FA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5D00E6D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06A3A144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E6E702A" w14:textId="77777777" w:rsidR="00532B29" w:rsidRDefault="00532B29" w:rsidP="00957BC5"/>
          <w:p w14:paraId="76928A1F" w14:textId="2631941B" w:rsidR="00532B29" w:rsidRDefault="00532B29" w:rsidP="00957BC5">
            <w:r>
              <w:t xml:space="preserve">1- </w:t>
            </w:r>
            <w:r>
              <w:t>O administrador acessa a interface de gerenciamento de fornecedores</w:t>
            </w:r>
            <w:r>
              <w:t>.</w:t>
            </w:r>
          </w:p>
          <w:p w14:paraId="570B9D5C" w14:textId="77777777" w:rsidR="00532B29" w:rsidRDefault="00532B29" w:rsidP="00957BC5"/>
          <w:p w14:paraId="4BF648FF" w14:textId="63BD4844" w:rsidR="00532B29" w:rsidRDefault="00532B29" w:rsidP="00957BC5">
            <w:r>
              <w:t>3-</w:t>
            </w:r>
            <w:r>
              <w:t>O administrador seleciona o fornecedor a ser removido</w:t>
            </w:r>
          </w:p>
          <w:p w14:paraId="425B43B7" w14:textId="77777777" w:rsidR="00532B29" w:rsidRDefault="00532B29" w:rsidP="00957BC5"/>
          <w:p w14:paraId="42419E98" w14:textId="77777777" w:rsidR="00532B29" w:rsidRDefault="00532B29" w:rsidP="00957BC5"/>
          <w:p w14:paraId="6A6E0243" w14:textId="77777777" w:rsidR="00532B29" w:rsidRDefault="00532B29" w:rsidP="00957BC5"/>
        </w:tc>
        <w:tc>
          <w:tcPr>
            <w:tcW w:w="4592" w:type="dxa"/>
            <w:shd w:val="clear" w:color="auto" w:fill="C5E0B3" w:themeFill="accent6" w:themeFillTint="66"/>
          </w:tcPr>
          <w:p w14:paraId="1959A467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F04B1A7" w14:textId="77777777" w:rsidR="00532B29" w:rsidRDefault="00532B29" w:rsidP="00957BC5"/>
          <w:p w14:paraId="122009EB" w14:textId="77777777" w:rsidR="00532B29" w:rsidRDefault="00532B29" w:rsidP="00957BC5"/>
          <w:p w14:paraId="72294353" w14:textId="77777777" w:rsidR="00532B29" w:rsidRDefault="00532B29" w:rsidP="00957BC5"/>
          <w:p w14:paraId="3408C7E1" w14:textId="0AD9DBE2" w:rsidR="00532B29" w:rsidRDefault="00532B29" w:rsidP="00957BC5">
            <w:r>
              <w:t>2.</w:t>
            </w:r>
            <w:r>
              <w:t xml:space="preserve"> </w:t>
            </w:r>
            <w:r>
              <w:t>O sistema verifica se o fornecedor tem produtos associados</w:t>
            </w:r>
          </w:p>
          <w:p w14:paraId="4FE8DEF9" w14:textId="77777777" w:rsidR="00532B29" w:rsidRDefault="00532B29" w:rsidP="00957BC5"/>
          <w:p w14:paraId="33BEE74D" w14:textId="77777777" w:rsidR="00532B29" w:rsidRDefault="00532B29" w:rsidP="00957BC5"/>
          <w:p w14:paraId="3DBC3D94" w14:textId="77777777" w:rsidR="00532B29" w:rsidRDefault="00532B29" w:rsidP="00957BC5"/>
        </w:tc>
      </w:tr>
      <w:tr w:rsidR="00532B29" w14:paraId="53F7673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1ECADB5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674D3719" w14:textId="6AB94B21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1847B784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57F8FB" w14:textId="56FE2133" w:rsidR="00532B29" w:rsidRDefault="00532B29" w:rsidP="00957BC5">
            <w:pPr>
              <w:spacing w:line="259" w:lineRule="auto"/>
            </w:pPr>
            <w:r>
              <w:t>2. Se houver produtos associados ao fornecedor, o sistema impede a remoção e alerta o administrador</w:t>
            </w:r>
          </w:p>
        </w:tc>
      </w:tr>
      <w:tr w:rsidR="00532B29" w14:paraId="768AFE3C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5404F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F37A2A5" w14:textId="77777777" w:rsidR="00532B29" w:rsidRDefault="00532B29" w:rsidP="00957BC5"/>
          <w:p w14:paraId="27CA6C37" w14:textId="70DF6469" w:rsidR="00532B29" w:rsidRDefault="00532B29" w:rsidP="00532B29">
            <w:pPr>
              <w:spacing w:before="100" w:beforeAutospacing="1" w:after="100" w:afterAutospacing="1"/>
            </w:pPr>
            <w:r>
              <w:t>1 – A remoção de um fornecedor deve ser registrada no log do sistema para fins de auditoria.</w:t>
            </w:r>
          </w:p>
          <w:p w14:paraId="7C1CC3A8" w14:textId="79EC2D44" w:rsidR="00532B29" w:rsidRDefault="00532B29" w:rsidP="00532B29">
            <w:pPr>
              <w:spacing w:before="100" w:beforeAutospacing="1" w:after="100" w:afterAutospacing="1"/>
            </w:pPr>
            <w:r>
              <w:t>2-</w:t>
            </w:r>
            <w:r>
              <w:t>O fornecedor só pode ser removido se não houver produtos ativos associados a ele.</w:t>
            </w:r>
          </w:p>
        </w:tc>
      </w:tr>
    </w:tbl>
    <w:p w14:paraId="4D484DE4" w14:textId="3E015933" w:rsidR="00532B29" w:rsidRDefault="00532B29" w:rsidP="00532B29">
      <w:pPr>
        <w:pStyle w:val="Requisito"/>
      </w:pPr>
      <w:bookmarkStart w:id="87" w:name="_Toc175391744"/>
      <w:r>
        <w:t>[RF00</w:t>
      </w:r>
      <w:r>
        <w:t>8</w:t>
      </w:r>
      <w:r>
        <w:t>] &lt;</w:t>
      </w:r>
      <w:r>
        <w:t>Editar Fornecedor</w:t>
      </w:r>
      <w:r>
        <w:t>&gt;</w:t>
      </w:r>
      <w:bookmarkEnd w:id="87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7B565441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9E0F4AC" w14:textId="36CDB596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6176A4F" w14:textId="76745B48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70844D4D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9EB2FA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911FF9" w14:textId="77777777" w:rsidR="00532B29" w:rsidRDefault="00532B29" w:rsidP="00957BC5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14:paraId="2383D760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96658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AC0DA50" w14:textId="5F31061B" w:rsidR="00532B29" w:rsidRDefault="00532B29" w:rsidP="00957BC5">
            <w:r>
              <w:t>Permite ao administrador editar as informações de um fornecedor existente no sistema. Isso inclui a atualização de contatos, nome, e produtos fornecidos</w:t>
            </w:r>
          </w:p>
        </w:tc>
      </w:tr>
      <w:tr w:rsidR="00532B29" w14:paraId="550FCA15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13EA4D14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E9BAB85" w14:textId="21F923D6" w:rsidR="00532B29" w:rsidRDefault="00532B29" w:rsidP="00957BC5">
            <w:r>
              <w:t>O administrador deve estar autenticado no sistema.</w:t>
            </w:r>
          </w:p>
        </w:tc>
      </w:tr>
      <w:tr w:rsidR="00532B29" w14:paraId="526270B5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59C86D6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91915B3" w14:textId="7708F6C0" w:rsidR="00532B29" w:rsidRDefault="00532B29" w:rsidP="00957BC5">
            <w:r>
              <w:t>As informações do fornecedor são atualizadas no sistema</w:t>
            </w:r>
            <w:r>
              <w:t>.</w:t>
            </w:r>
          </w:p>
        </w:tc>
      </w:tr>
      <w:tr w:rsidR="00532B29" w14:paraId="5285DF39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58AB33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508ED56" w14:textId="20A9F9D1" w:rsidR="00532B29" w:rsidRDefault="00532B29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</w:tr>
      <w:tr w:rsidR="00532B29" w14:paraId="21D0C9A6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74D1658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20309B06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03B80AD4" w14:textId="77777777" w:rsidR="00532B29" w:rsidRDefault="00532B29" w:rsidP="00957BC5"/>
          <w:p w14:paraId="46840BBB" w14:textId="47495232" w:rsidR="00532B29" w:rsidRDefault="00532B29" w:rsidP="00957BC5">
            <w:r>
              <w:t>1.  O administrador acessa a interface de gerenciamento de fornecedores</w:t>
            </w:r>
          </w:p>
          <w:p w14:paraId="52C2DEEC" w14:textId="77777777" w:rsidR="00532B29" w:rsidRDefault="00532B29" w:rsidP="00957BC5"/>
          <w:p w14:paraId="1F94781E" w14:textId="71D5E44A" w:rsidR="00532B29" w:rsidRDefault="00532B29" w:rsidP="00957BC5">
            <w:r>
              <w:t>3. O administrador seleciona o fornecedor a ser editado</w:t>
            </w:r>
            <w:r>
              <w:t>.</w:t>
            </w:r>
          </w:p>
          <w:p w14:paraId="3F02E693" w14:textId="77777777" w:rsidR="00532B29" w:rsidRDefault="00532B29" w:rsidP="00957BC5"/>
          <w:p w14:paraId="35A3EB03" w14:textId="21792165" w:rsidR="00532B29" w:rsidRDefault="00532B29" w:rsidP="00957BC5">
            <w:r>
              <w:t>4-</w:t>
            </w:r>
            <w:r>
              <w:t>O administrador altera as informações desejadas</w:t>
            </w:r>
          </w:p>
          <w:p w14:paraId="1DD0E5E0" w14:textId="77777777" w:rsidR="00532B29" w:rsidRDefault="00532B29" w:rsidP="00957BC5"/>
          <w:p w14:paraId="720F8715" w14:textId="77777777" w:rsidR="00532B29" w:rsidRDefault="00532B29" w:rsidP="00957BC5"/>
          <w:p w14:paraId="58BE201F" w14:textId="77777777" w:rsidR="00532B29" w:rsidRDefault="00532B29" w:rsidP="00957BC5"/>
        </w:tc>
        <w:tc>
          <w:tcPr>
            <w:tcW w:w="4592" w:type="dxa"/>
            <w:shd w:val="clear" w:color="auto" w:fill="C5E0B3" w:themeFill="accent6" w:themeFillTint="66"/>
          </w:tcPr>
          <w:p w14:paraId="10E329E5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75CAE77E" w14:textId="77777777" w:rsidR="00532B29" w:rsidRDefault="00532B29" w:rsidP="00957BC5"/>
          <w:p w14:paraId="041FBA8C" w14:textId="77777777" w:rsidR="00532B29" w:rsidRDefault="00532B29" w:rsidP="00957BC5"/>
          <w:p w14:paraId="50444461" w14:textId="77777777" w:rsidR="00532B29" w:rsidRDefault="00532B29" w:rsidP="00957BC5"/>
          <w:p w14:paraId="66002DEE" w14:textId="13E3DE48" w:rsidR="00532B29" w:rsidRDefault="00532B29" w:rsidP="00957BC5">
            <w:r>
              <w:t>2.</w:t>
            </w:r>
            <w:r>
              <w:t xml:space="preserve"> </w:t>
            </w:r>
            <w:r>
              <w:t xml:space="preserve">O </w:t>
            </w:r>
            <w:proofErr w:type="gramStart"/>
            <w:r>
              <w:t>sistema salva</w:t>
            </w:r>
            <w:proofErr w:type="gramEnd"/>
            <w:r>
              <w:t xml:space="preserve"> as alterações e atualiza o banco de dados</w:t>
            </w:r>
          </w:p>
          <w:p w14:paraId="2FEEE47F" w14:textId="77777777" w:rsidR="00532B29" w:rsidRDefault="00532B29" w:rsidP="00957BC5"/>
          <w:p w14:paraId="7AC0983A" w14:textId="77777777" w:rsidR="00532B29" w:rsidRDefault="00532B29" w:rsidP="00957BC5"/>
          <w:p w14:paraId="499CDCD6" w14:textId="77777777" w:rsidR="00532B29" w:rsidRDefault="00532B29" w:rsidP="00957BC5"/>
        </w:tc>
      </w:tr>
      <w:tr w:rsidR="00532B29" w14:paraId="4BFE596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61D498D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33F8E233" w14:textId="22CF8D33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6E0A93CB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26D4C7B6" w14:textId="1E01FF87" w:rsidR="00532B29" w:rsidRDefault="00532B29" w:rsidP="00957BC5">
            <w:pPr>
              <w:spacing w:line="259" w:lineRule="auto"/>
            </w:pPr>
            <w:r>
              <w:t>2. Caso as novas informações estejam incompletas ou incorretas, o sistema solicita correções antes de salvar.</w:t>
            </w:r>
          </w:p>
        </w:tc>
      </w:tr>
      <w:tr w:rsidR="00532B29" w14:paraId="36C4279B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77B968E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EFB9DD3" w14:textId="77777777" w:rsidR="00532B29" w:rsidRDefault="00532B29" w:rsidP="00957BC5"/>
          <w:p w14:paraId="12A6DA10" w14:textId="77777777" w:rsidR="00532B29" w:rsidRDefault="00532B29" w:rsidP="00957BC5">
            <w:r>
              <w:t xml:space="preserve">1 – </w:t>
            </w:r>
            <w:r w:rsidR="008B69A8">
              <w:t>As informações atualizadas de um fornecedor não podem conflitar com informações de outros fornecedores já cadastrados (</w:t>
            </w:r>
            <w:proofErr w:type="spellStart"/>
            <w:r w:rsidR="008B69A8">
              <w:t>ex</w:t>
            </w:r>
            <w:proofErr w:type="spellEnd"/>
            <w:r w:rsidR="008B69A8">
              <w:t>: nome duplicado).</w:t>
            </w:r>
            <w:r w:rsidR="008B69A8">
              <w:t xml:space="preserve"> </w:t>
            </w:r>
          </w:p>
          <w:p w14:paraId="4A30373E" w14:textId="37598021" w:rsidR="008B69A8" w:rsidRDefault="008B69A8" w:rsidP="00957BC5">
            <w:r>
              <w:t>2-</w:t>
            </w:r>
            <w:r>
              <w:t>O sistema deve manter um histórico de todas as alterações realizadas no cadastro do fornecedor.</w:t>
            </w:r>
          </w:p>
        </w:tc>
      </w:tr>
    </w:tbl>
    <w:p w14:paraId="1E30363C" w14:textId="13D442D4" w:rsidR="00532B29" w:rsidRDefault="00532B29" w:rsidP="00532B29">
      <w:pPr>
        <w:pStyle w:val="Requisito"/>
      </w:pPr>
      <w:bookmarkStart w:id="88" w:name="_Toc175391745"/>
      <w:r>
        <w:t>[RF00</w:t>
      </w:r>
      <w:r w:rsidR="008B69A8">
        <w:t>9</w:t>
      </w:r>
      <w:r>
        <w:t xml:space="preserve">] &lt;Listar </w:t>
      </w:r>
      <w:r w:rsidR="008B69A8">
        <w:t>Fornecedor</w:t>
      </w:r>
      <w:r>
        <w:t>&gt;</w:t>
      </w:r>
      <w:bookmarkEnd w:id="88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0"/>
        <w:gridCol w:w="2705"/>
        <w:gridCol w:w="4591"/>
      </w:tblGrid>
      <w:tr w:rsidR="00532B29" w14:paraId="6A4CDF36" w14:textId="77777777" w:rsidTr="00957BC5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A9D55DE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0F3F6B9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532B29" w14:paraId="31F0C094" w14:textId="77777777" w:rsidTr="00957BC5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21C09D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B13952" w14:textId="77777777" w:rsidR="00532B29" w:rsidRDefault="00532B29" w:rsidP="00957BC5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32B29" w14:paraId="6F21ADA7" w14:textId="77777777" w:rsidTr="00957BC5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C18B3AC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AB1B961" w14:textId="32F1C09A" w:rsidR="00532B29" w:rsidRDefault="008B69A8" w:rsidP="00957BC5">
            <w:r>
              <w:t>Permite ao administrador visualizar uma lista de todos os fornecedores cadastrados no sistema. A listagem inclui informações detalhadas, como nome, produtos fornecidos e histórico de transações</w:t>
            </w:r>
            <w:r>
              <w:t>.</w:t>
            </w:r>
          </w:p>
        </w:tc>
      </w:tr>
      <w:tr w:rsidR="00532B29" w14:paraId="3F00CE34" w14:textId="77777777" w:rsidTr="00957BC5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7A0FE3B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9ED93D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4BF54D9F" w14:textId="77777777" w:rsidTr="00957BC5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1CF380F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4A6BEDF" w14:textId="752229FB" w:rsidR="00532B29" w:rsidRDefault="008B69A8" w:rsidP="00957BC5">
            <w:r>
              <w:t>O administrador obtém uma visão completa e detalhada dos fornecedores cadastrados</w:t>
            </w:r>
            <w:r>
              <w:t>.</w:t>
            </w:r>
          </w:p>
        </w:tc>
      </w:tr>
      <w:tr w:rsidR="00532B29" w14:paraId="5827995C" w14:textId="77777777" w:rsidTr="00957BC5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1CAFBA1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C8291FF" w14:textId="1BE5B8B7" w:rsidR="00532B29" w:rsidRDefault="008B69A8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532B29" w14:paraId="2B0AFBCE" w14:textId="77777777" w:rsidTr="00957BC5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0233415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035E045E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8DA3D40" w14:textId="77777777" w:rsidR="00532B29" w:rsidRDefault="00532B29" w:rsidP="00957BC5"/>
          <w:p w14:paraId="776CAC6F" w14:textId="3EF14B7A" w:rsidR="00532B29" w:rsidRDefault="00532B29" w:rsidP="00957BC5">
            <w:r>
              <w:t xml:space="preserve">1.  </w:t>
            </w:r>
            <w:r w:rsidR="008B69A8">
              <w:t>O administrador acessa a interface de listagem de fornecedores</w:t>
            </w:r>
          </w:p>
          <w:p w14:paraId="7B879097" w14:textId="77777777" w:rsidR="00532B29" w:rsidRDefault="00532B29" w:rsidP="00957BC5"/>
        </w:tc>
        <w:tc>
          <w:tcPr>
            <w:tcW w:w="4628" w:type="dxa"/>
            <w:shd w:val="clear" w:color="auto" w:fill="C5E0B3" w:themeFill="accent6" w:themeFillTint="66"/>
          </w:tcPr>
          <w:p w14:paraId="1AC2EDB0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3254417" w14:textId="77777777" w:rsidR="00532B29" w:rsidRDefault="00532B29" w:rsidP="00957BC5"/>
          <w:p w14:paraId="07B20751" w14:textId="77777777" w:rsidR="00532B29" w:rsidRDefault="00532B29" w:rsidP="00957BC5"/>
          <w:p w14:paraId="53CF638D" w14:textId="77777777" w:rsidR="00532B29" w:rsidRDefault="00532B29" w:rsidP="00957BC5"/>
          <w:p w14:paraId="4BAA8193" w14:textId="7D05B8BA" w:rsidR="00532B29" w:rsidRDefault="00532B29" w:rsidP="00957BC5">
            <w:proofErr w:type="gramStart"/>
            <w:r>
              <w:t>2.</w:t>
            </w:r>
            <w:r w:rsidR="008B69A8">
              <w:t xml:space="preserve"> </w:t>
            </w:r>
            <w:r w:rsidR="008B69A8">
              <w:t>.</w:t>
            </w:r>
            <w:proofErr w:type="gramEnd"/>
            <w:r w:rsidR="008B69A8">
              <w:t xml:space="preserve"> O sistema exibe a lista de fornecedores, ordenada alfabeticamente ou conforme preferência do administrador</w:t>
            </w:r>
          </w:p>
          <w:p w14:paraId="6739AF67" w14:textId="77777777" w:rsidR="00532B29" w:rsidRDefault="00532B29" w:rsidP="00957BC5"/>
        </w:tc>
      </w:tr>
      <w:tr w:rsidR="00532B29" w14:paraId="37325DB8" w14:textId="77777777" w:rsidTr="00957BC5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F6ACB3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790CA97B" w14:textId="77777777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  <w:p w14:paraId="1F025AAA" w14:textId="3B08EC37" w:rsidR="008B69A8" w:rsidRDefault="008B69A8" w:rsidP="00957BC5">
            <w:r>
              <w:t>O administrador pode aplicar filtros para visualizar fornecedores específicos, como aqueles que fornecem determinados produtos</w:t>
            </w:r>
            <w:r>
              <w:t>.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385CFE41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6292DCED" w14:textId="755A48FA" w:rsidR="00532B29" w:rsidRDefault="00532B29" w:rsidP="00957BC5">
            <w:pPr>
              <w:spacing w:line="259" w:lineRule="auto"/>
            </w:pPr>
            <w:r>
              <w:t xml:space="preserve">2. Se o sistema encontrar um problema ao tentar recuperar os dados dos </w:t>
            </w:r>
            <w:proofErr w:type="spellStart"/>
            <w:r w:rsidR="008B69A8">
              <w:t>forcedores</w:t>
            </w:r>
            <w:proofErr w:type="spellEnd"/>
            <w:r>
              <w:t xml:space="preserve"> (por exemplo, falha na conexão com o banco de dados), ele exibe uma mensagem de erro.</w:t>
            </w:r>
          </w:p>
        </w:tc>
      </w:tr>
      <w:tr w:rsidR="00532B29" w14:paraId="3FCBA77E" w14:textId="77777777" w:rsidTr="00957BC5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22422BB8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F93FD72" w14:textId="77777777" w:rsidR="00532B29" w:rsidRDefault="00532B29" w:rsidP="00957BC5"/>
          <w:p w14:paraId="2B17061F" w14:textId="77777777" w:rsidR="00532B29" w:rsidRDefault="00532B29" w:rsidP="00957BC5">
            <w:r>
              <w:t xml:space="preserve">1 – </w:t>
            </w:r>
            <w:r w:rsidR="008B69A8">
              <w:t>A listagem de fornecedores deve ser ordenada alfabeticamente por padrão, mas deve permitir filtros personalizados.</w:t>
            </w:r>
            <w:r w:rsidR="008B69A8">
              <w:t xml:space="preserve"> </w:t>
            </w:r>
          </w:p>
          <w:p w14:paraId="7800550C" w14:textId="40E4D235" w:rsidR="008B69A8" w:rsidRDefault="008B69A8" w:rsidP="00957BC5">
            <w:r>
              <w:t>2-</w:t>
            </w:r>
            <w:r>
              <w:t>Apenas administradores autenticados podem acessar a lista completa de fornecedores.</w:t>
            </w:r>
          </w:p>
        </w:tc>
      </w:tr>
    </w:tbl>
    <w:p w14:paraId="4CB7195A" w14:textId="77777777" w:rsidR="00532B29" w:rsidRDefault="00532B29" w:rsidP="39E75D1F">
      <w:pPr>
        <w:pStyle w:val="TextoNormal"/>
        <w:ind w:left="0"/>
      </w:pPr>
    </w:p>
    <w:p w14:paraId="1B1838C0" w14:textId="23A58C34" w:rsidR="39E75D1F" w:rsidRDefault="107E7AC0">
      <w:pPr>
        <w:pStyle w:val="Ttulo2"/>
      </w:pPr>
      <w:bookmarkStart w:id="89" w:name="_Toc175391746"/>
      <w:r>
        <w:t>Compras</w:t>
      </w:r>
      <w:bookmarkEnd w:id="89"/>
    </w:p>
    <w:p w14:paraId="6EE122EA" w14:textId="4A470A44" w:rsidR="39E75D1F" w:rsidRDefault="107E7AC0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id="90" w:name="_Toc175391747"/>
      <w:r w:rsidRPr="107E7AC0">
        <w:rPr>
          <w:rFonts w:eastAsia="Arial" w:cs="Arial"/>
          <w:bCs/>
          <w:color w:val="000000" w:themeColor="text1"/>
          <w:sz w:val="24"/>
          <w:szCs w:val="24"/>
        </w:rPr>
        <w:t>[RF010] &lt;Adicionar Compra&gt;</w:t>
      </w:r>
      <w:bookmarkEnd w:id="9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9"/>
        <w:gridCol w:w="3648"/>
        <w:gridCol w:w="3648"/>
      </w:tblGrid>
      <w:tr w:rsidR="107E7AC0" w14:paraId="5A6E2E9B" w14:textId="77777777" w:rsidTr="107E7AC0">
        <w:trPr>
          <w:trHeight w:val="27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E2C1679" w14:textId="0E4F9B04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010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32E051" w14:textId="6E64BD80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Adicionar Compra</w:t>
            </w:r>
          </w:p>
        </w:tc>
      </w:tr>
      <w:tr w:rsidR="107E7AC0" w14:paraId="51A2E983" w14:textId="77777777" w:rsidTr="107E7AC0">
        <w:trPr>
          <w:trHeight w:val="40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165D9E5" w14:textId="0637D546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17D1A99" w14:textId="29E63A1E" w:rsidR="107E7AC0" w:rsidRDefault="107E7AC0" w:rsidP="107E7AC0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740091FF" w14:textId="77777777" w:rsidTr="107E7AC0">
        <w:trPr>
          <w:trHeight w:val="84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04BDC91" w14:textId="7CA39D7E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6D7EDD" w14:textId="26BDF7CD" w:rsidR="107E7AC0" w:rsidRDefault="107E7AC0" w:rsidP="107E7AC0">
            <w:r w:rsidRPr="107E7AC0">
              <w:t>Permite que um usuário s adicione uma nova compra ao sistema, incluindo detalhes como nome, descrição, preço e quantidade de produtos comprados.</w:t>
            </w:r>
          </w:p>
        </w:tc>
      </w:tr>
      <w:tr w:rsidR="107E7AC0" w14:paraId="536C82ED" w14:textId="77777777" w:rsidTr="107E7AC0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2B770FB" w14:textId="50CBDEA0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AD3D8ED" w14:textId="025AEEFB" w:rsidR="107E7AC0" w:rsidRDefault="107E7AC0" w:rsidP="107E7AC0">
            <w:r w:rsidRPr="107E7AC0">
              <w:t>O usuário deve estar autenticado e ter permissões para adicionar compras ao sistema.</w:t>
            </w:r>
          </w:p>
        </w:tc>
      </w:tr>
      <w:tr w:rsidR="107E7AC0" w14:paraId="6E49C792" w14:textId="77777777" w:rsidTr="107E7AC0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4901556" w14:textId="770F9F79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AADE12F" w14:textId="188B8127" w:rsidR="107E7AC0" w:rsidRDefault="107E7AC0" w:rsidP="107E7AC0">
            <w:r w:rsidRPr="107E7AC0">
              <w:t>Uma nova compra é registrada no sistema e a quantidade de produtos aumenta</w:t>
            </w:r>
          </w:p>
        </w:tc>
      </w:tr>
      <w:tr w:rsidR="107E7AC0" w14:paraId="5D9691C1" w14:textId="77777777" w:rsidTr="107E7AC0">
        <w:trPr>
          <w:trHeight w:val="34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5AC36E3" w14:textId="17806D65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9A2D1A" w14:textId="6C2F750C" w:rsidR="107E7AC0" w:rsidRDefault="107E7AC0" w:rsidP="107E7AC0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Compra_Add</w:t>
            </w:r>
            <w:proofErr w:type="spellEnd"/>
          </w:p>
        </w:tc>
      </w:tr>
      <w:tr w:rsidR="107E7AC0" w14:paraId="3DFD4A8B" w14:textId="77777777" w:rsidTr="107E7AC0">
        <w:trPr>
          <w:trHeight w:val="202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6E02A6" w14:textId="01850541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F7ECC18" w14:textId="3887BD7D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14:paraId="4FB0732D" w14:textId="67099005" w:rsidR="107E7AC0" w:rsidRDefault="107E7AC0" w:rsidP="107E7AC0"/>
          <w:p w14:paraId="360D14A2" w14:textId="771D7337" w:rsidR="107E7AC0" w:rsidRDefault="107E7AC0" w:rsidP="107E7AC0">
            <w:pPr>
              <w:spacing w:line="259" w:lineRule="auto"/>
            </w:pPr>
            <w:r w:rsidRPr="107E7AC0">
              <w:t>1. O usuário seleciona o botão de adicionar Compra</w:t>
            </w:r>
          </w:p>
          <w:p w14:paraId="37AF8E49" w14:textId="353E4C72" w:rsidR="107E7AC0" w:rsidRDefault="107E7AC0" w:rsidP="107E7AC0"/>
          <w:p w14:paraId="46C48C21" w14:textId="2CA54B24" w:rsidR="107E7AC0" w:rsidRDefault="107E7AC0" w:rsidP="107E7AC0">
            <w:r w:rsidRPr="107E7AC0">
              <w:t>2. O usuário preenche os campos obrigatórios</w:t>
            </w:r>
          </w:p>
          <w:p w14:paraId="529A7782" w14:textId="5F978079" w:rsidR="107E7AC0" w:rsidRDefault="107E7AC0" w:rsidP="107E7AC0"/>
          <w:p w14:paraId="75122A97" w14:textId="37685A71" w:rsidR="107E7AC0" w:rsidRDefault="107E7AC0" w:rsidP="107E7AC0">
            <w:r w:rsidRPr="107E7AC0">
              <w:t>3. O usuário clica em "Salvar".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89FAFD" w14:textId="7C4D7A7D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1000DAA" w14:textId="57DD15C9" w:rsidR="107E7AC0" w:rsidRDefault="107E7AC0" w:rsidP="107E7AC0"/>
          <w:p w14:paraId="7FD90630" w14:textId="6BD9AB9A" w:rsidR="107E7AC0" w:rsidRDefault="107E7AC0" w:rsidP="107E7AC0"/>
          <w:p w14:paraId="441575ED" w14:textId="6312D082" w:rsidR="107E7AC0" w:rsidRDefault="107E7AC0" w:rsidP="107E7AC0"/>
          <w:p w14:paraId="079D2D9E" w14:textId="0DDA3C63" w:rsidR="107E7AC0" w:rsidRDefault="107E7AC0" w:rsidP="107E7AC0"/>
          <w:p w14:paraId="6BB5F891" w14:textId="2F14045B" w:rsidR="107E7AC0" w:rsidRDefault="107E7AC0" w:rsidP="107E7AC0"/>
          <w:p w14:paraId="3CF3AC25" w14:textId="67E2A325" w:rsidR="107E7AC0" w:rsidRDefault="107E7AC0" w:rsidP="107E7AC0"/>
          <w:p w14:paraId="5392A990" w14:textId="203C89CE" w:rsidR="107E7AC0" w:rsidRDefault="107E7AC0" w:rsidP="107E7AC0"/>
          <w:p w14:paraId="4B76EA27" w14:textId="631C9706" w:rsidR="107E7AC0" w:rsidRDefault="107E7AC0" w:rsidP="107E7AC0"/>
          <w:p w14:paraId="6602C778" w14:textId="57A2A41F" w:rsidR="107E7AC0" w:rsidRDefault="107E7AC0" w:rsidP="107E7AC0"/>
          <w:p w14:paraId="21FFFC80" w14:textId="0EEB647F" w:rsidR="107E7AC0" w:rsidRDefault="107E7AC0" w:rsidP="107E7AC0">
            <w:r w:rsidRPr="107E7AC0">
              <w:t>4.  valida as informações inseridas.</w:t>
            </w:r>
          </w:p>
          <w:p w14:paraId="2FF55F74" w14:textId="1DC5C4CD" w:rsidR="107E7AC0" w:rsidRDefault="107E7AC0" w:rsidP="107E7AC0"/>
          <w:p w14:paraId="3005BCB2" w14:textId="4F4C814E" w:rsidR="107E7AC0" w:rsidRDefault="107E7AC0" w:rsidP="107E7AC0">
            <w:r w:rsidRPr="107E7AC0">
              <w:t xml:space="preserve">5. adiciona a compra ao banco de dados. </w:t>
            </w:r>
          </w:p>
          <w:p w14:paraId="563C01AA" w14:textId="25A948CD" w:rsidR="107E7AC0" w:rsidRDefault="107E7AC0" w:rsidP="107E7AC0"/>
          <w:p w14:paraId="668CE540" w14:textId="18B67CD6" w:rsidR="107E7AC0" w:rsidRDefault="107E7AC0" w:rsidP="107E7AC0">
            <w:r w:rsidRPr="107E7AC0">
              <w:t>6. O sistema exibe uma mensagem de confirmação e a quantidade de produtos adicionados aparece na lista de produtos disponíveis.</w:t>
            </w:r>
          </w:p>
        </w:tc>
      </w:tr>
      <w:tr w:rsidR="107E7AC0" w14:paraId="2A9027EF" w14:textId="77777777" w:rsidTr="107E7AC0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F4533AD" w14:textId="32568465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54357FF" w14:textId="5B8CABF4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F6187B3" w14:textId="43D5D4F9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8F04D4D" w14:textId="7BA232EF" w:rsidR="107E7AC0" w:rsidRDefault="107E7AC0" w:rsidP="107E7AC0">
            <w:r w:rsidRPr="107E7AC0">
              <w:t>4. Se o sistema detecta dados inválidos, ele exibe uma mensagem de erro especificando os problemas encontrados.</w:t>
            </w:r>
          </w:p>
          <w:p w14:paraId="598680BB" w14:textId="13C1B549" w:rsidR="107E7AC0" w:rsidRDefault="107E7AC0" w:rsidP="107E7AC0"/>
        </w:tc>
      </w:tr>
      <w:tr w:rsidR="107E7AC0" w14:paraId="3E872354" w14:textId="77777777" w:rsidTr="107E7AC0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826BE2B" w14:textId="7083DE36" w:rsidR="107E7AC0" w:rsidRDefault="107E7AC0" w:rsidP="107E7AC0">
            <w:r w:rsidRPr="107E7AC0">
              <w:rPr>
                <w:b/>
                <w:bCs/>
              </w:rPr>
              <w:lastRenderedPageBreak/>
              <w:t>Regras de Negócio:</w:t>
            </w:r>
            <w:r>
              <w:tab/>
            </w:r>
          </w:p>
          <w:p w14:paraId="52A59B32" w14:textId="29E0EABA" w:rsidR="107E7AC0" w:rsidRDefault="107E7AC0" w:rsidP="107E7AC0"/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D287A7" w14:textId="195F837A" w:rsidR="107E7AC0" w:rsidRDefault="107E7AC0" w:rsidP="107E7AC0"/>
          <w:p w14:paraId="0BB788A0" w14:textId="70E26101" w:rsidR="107E7AC0" w:rsidRDefault="107E7AC0" w:rsidP="107E7AC0">
            <w:r w:rsidRPr="107E7AC0">
              <w:t>1 – O preço deve ser um valor numérico positivo.</w:t>
            </w:r>
          </w:p>
          <w:p w14:paraId="7C3ED4FD" w14:textId="01B53456" w:rsidR="107E7AC0" w:rsidRDefault="107E7AC0" w:rsidP="107E7AC0">
            <w:r w:rsidRPr="107E7AC0">
              <w:t>2 – A quantidade de produtos comprados não pode ultrapassar o limite imposto pelo administrador.</w:t>
            </w:r>
          </w:p>
          <w:p w14:paraId="6860C10E" w14:textId="7C5AE2EE" w:rsidR="107E7AC0" w:rsidRDefault="107E7AC0" w:rsidP="107E7AC0"/>
        </w:tc>
      </w:tr>
    </w:tbl>
    <w:p w14:paraId="06831417" w14:textId="0D15940E" w:rsidR="39E75D1F" w:rsidRDefault="39E75D1F">
      <w:pPr>
        <w:pStyle w:val="PargrafodaLista"/>
        <w:numPr>
          <w:ilvl w:val="0"/>
          <w:numId w:val="7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C00E992" w14:textId="6F1F061D" w:rsidR="39E75D1F" w:rsidRDefault="39E75D1F">
      <w:pPr>
        <w:pStyle w:val="PargrafodaLista"/>
        <w:numPr>
          <w:ilvl w:val="0"/>
          <w:numId w:val="6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646455C" w14:textId="4E9DCEF2" w:rsidR="39E75D1F" w:rsidRDefault="39E75D1F">
      <w:pPr>
        <w:pStyle w:val="PargrafodaLista"/>
        <w:numPr>
          <w:ilvl w:val="0"/>
          <w:numId w:val="5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298A5269" w14:textId="1907DD12" w:rsidR="39E75D1F" w:rsidRDefault="107E7AC0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id="91" w:name="_Toc175391748"/>
      <w:r w:rsidRPr="107E7AC0">
        <w:rPr>
          <w:rFonts w:eastAsia="Arial" w:cs="Arial"/>
          <w:bCs/>
          <w:color w:val="000000" w:themeColor="text1"/>
          <w:sz w:val="24"/>
          <w:szCs w:val="24"/>
        </w:rPr>
        <w:t>[RF0011] &lt;Excluir Comprar&gt;</w:t>
      </w:r>
      <w:bookmarkEnd w:id="9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14:paraId="5A0C8173" w14:textId="77777777" w:rsidTr="107E7AC0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59BDB9FC" w14:textId="47B688EC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0011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0261413E" w14:textId="52E84C33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remoção de uma compra</w:t>
            </w:r>
          </w:p>
        </w:tc>
      </w:tr>
      <w:tr w:rsidR="107E7AC0" w14:paraId="38640DF7" w14:textId="77777777" w:rsidTr="107E7AC0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97E6128" w14:textId="7FEC541C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43E41B96" w14:textId="2AD99AC4" w:rsidR="107E7AC0" w:rsidRDefault="107E7AC0" w:rsidP="107E7AC0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7AFA6431" w14:textId="77777777" w:rsidTr="107E7AC0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E6E092E" w14:textId="5FE589D3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3402005" w14:textId="474FC4BE" w:rsidR="107E7AC0" w:rsidRDefault="107E7AC0" w:rsidP="107E7AC0">
            <w:r w:rsidRPr="107E7AC0">
              <w:t>Permite que um usuário com permissões adequadas remova uma compra existente do sistema de gerenciamento da loja.</w:t>
            </w:r>
          </w:p>
        </w:tc>
      </w:tr>
      <w:tr w:rsidR="107E7AC0" w14:paraId="425E8801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82707A9" w14:textId="3CC87DED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7EA04A0" w14:textId="7638FC3F" w:rsidR="107E7AC0" w:rsidRDefault="107E7AC0" w:rsidP="107E7AC0">
            <w:r w:rsidRPr="107E7AC0">
              <w:t>O usuário deve estar autenticado e ter permissões para excluir produtos. A compra a ser excluído deve existir no sistema</w:t>
            </w:r>
          </w:p>
        </w:tc>
      </w:tr>
      <w:tr w:rsidR="107E7AC0" w14:paraId="447A04FA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C8A9122" w14:textId="79188E8A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8D86922" w14:textId="659F1343" w:rsidR="107E7AC0" w:rsidRDefault="107E7AC0" w:rsidP="107E7AC0">
            <w:r w:rsidRPr="107E7AC0">
              <w:t>A compra é removida do sistema e a quantidade de produtos é subtraída do estoque</w:t>
            </w:r>
          </w:p>
        </w:tc>
      </w:tr>
      <w:tr w:rsidR="107E7AC0" w14:paraId="56A465A1" w14:textId="77777777" w:rsidTr="107E7AC0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9A189C0" w14:textId="6028219E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F262E08" w14:textId="3552284A" w:rsidR="107E7AC0" w:rsidRDefault="107E7AC0" w:rsidP="107E7AC0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</w:t>
            </w:r>
            <w:proofErr w:type="gramStart"/>
            <w:r w:rsidRPr="107E7AC0">
              <w:rPr>
                <w:b/>
                <w:bCs/>
              </w:rPr>
              <w:t>_Excluir</w:t>
            </w:r>
            <w:proofErr w:type="spellEnd"/>
            <w:proofErr w:type="gramEnd"/>
          </w:p>
        </w:tc>
      </w:tr>
      <w:tr w:rsidR="107E7AC0" w14:paraId="753112CF" w14:textId="77777777" w:rsidTr="107E7AC0">
        <w:trPr>
          <w:trHeight w:val="202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4B6E677D" w14:textId="3BE1B11E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B3FD80F" w14:textId="1C9DFBFA" w:rsidR="107E7AC0" w:rsidRDefault="107E7AC0" w:rsidP="107E7AC0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4E992117" w14:textId="6814BD0E" w:rsidR="107E7AC0" w:rsidRDefault="107E7AC0" w:rsidP="107E7AC0"/>
          <w:p w14:paraId="28ED9A5C" w14:textId="17782448" w:rsidR="107E7AC0" w:rsidRDefault="107E7AC0" w:rsidP="107E7AC0">
            <w:r w:rsidRPr="107E7AC0">
              <w:t>1.  acessa a lista de compras e seleciona a compra que deseja excluir</w:t>
            </w:r>
          </w:p>
          <w:p w14:paraId="387FDF6C" w14:textId="11864423" w:rsidR="107E7AC0" w:rsidRDefault="107E7AC0" w:rsidP="107E7AC0"/>
          <w:p w14:paraId="0981737F" w14:textId="7D1E202C" w:rsidR="107E7AC0" w:rsidRDefault="107E7AC0" w:rsidP="107E7AC0">
            <w:r w:rsidRPr="107E7AC0">
              <w:t>3. Confirma a exclusão clicando em "Excluir".</w:t>
            </w:r>
          </w:p>
          <w:p w14:paraId="66B4BF0F" w14:textId="123F3490" w:rsidR="107E7AC0" w:rsidRDefault="107E7AC0" w:rsidP="107E7AC0"/>
          <w:p w14:paraId="461D5157" w14:textId="7440FF3B" w:rsidR="107E7AC0" w:rsidRDefault="107E7AC0" w:rsidP="107E7AC0"/>
          <w:p w14:paraId="75FB2C25" w14:textId="10CC4ED9" w:rsidR="107E7AC0" w:rsidRDefault="107E7AC0" w:rsidP="107E7AC0"/>
          <w:p w14:paraId="646CFDD0" w14:textId="4A279385" w:rsidR="107E7AC0" w:rsidRDefault="107E7AC0" w:rsidP="107E7AC0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5174C6B" w14:textId="2C836432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321A11A" w14:textId="4852C9E0" w:rsidR="107E7AC0" w:rsidRDefault="107E7AC0" w:rsidP="107E7AC0"/>
          <w:p w14:paraId="29D9071B" w14:textId="7C215089" w:rsidR="107E7AC0" w:rsidRDefault="107E7AC0" w:rsidP="107E7AC0"/>
          <w:p w14:paraId="492F2D6E" w14:textId="686D2F55" w:rsidR="107E7AC0" w:rsidRDefault="107E7AC0" w:rsidP="107E7AC0"/>
          <w:p w14:paraId="37B77D92" w14:textId="1AA70A6C" w:rsidR="107E7AC0" w:rsidRDefault="107E7AC0" w:rsidP="107E7AC0">
            <w:r w:rsidRPr="107E7AC0">
              <w:t>2. O sistema exibe uma tela de confirmação de exclusão</w:t>
            </w:r>
          </w:p>
          <w:p w14:paraId="77C6BD5B" w14:textId="09530126" w:rsidR="107E7AC0" w:rsidRDefault="107E7AC0" w:rsidP="107E7AC0"/>
          <w:p w14:paraId="24F5B33D" w14:textId="6EBD1F1F" w:rsidR="107E7AC0" w:rsidRDefault="107E7AC0" w:rsidP="107E7AC0">
            <w:r w:rsidRPr="107E7AC0">
              <w:t>4. Remove a compra do banco de dados.</w:t>
            </w:r>
          </w:p>
          <w:p w14:paraId="35AECA9A" w14:textId="347E3F51" w:rsidR="107E7AC0" w:rsidRDefault="107E7AC0" w:rsidP="107E7AC0"/>
          <w:p w14:paraId="4C44C7AF" w14:textId="6326FCA3" w:rsidR="107E7AC0" w:rsidRDefault="107E7AC0" w:rsidP="107E7AC0">
            <w:r w:rsidRPr="107E7AC0">
              <w:t>5. Exibe uma mensagem de confirmação de que a compra foi excluída com sucesso</w:t>
            </w:r>
          </w:p>
          <w:p w14:paraId="447E73FA" w14:textId="3C406279" w:rsidR="107E7AC0" w:rsidRDefault="107E7AC0" w:rsidP="107E7AC0"/>
          <w:p w14:paraId="548BC94C" w14:textId="7C01B061" w:rsidR="107E7AC0" w:rsidRDefault="107E7AC0" w:rsidP="107E7AC0">
            <w:r w:rsidRPr="107E7AC0">
              <w:t xml:space="preserve">6. A compra é excluída e os produtos que haviam sido comprados são </w:t>
            </w:r>
            <w:proofErr w:type="spellStart"/>
            <w:r w:rsidRPr="107E7AC0">
              <w:t>subtraidos</w:t>
            </w:r>
            <w:proofErr w:type="spellEnd"/>
          </w:p>
          <w:p w14:paraId="110C66D8" w14:textId="11BD313C" w:rsidR="107E7AC0" w:rsidRDefault="107E7AC0" w:rsidP="107E7AC0"/>
          <w:p w14:paraId="514ECBC8" w14:textId="3990228B" w:rsidR="107E7AC0" w:rsidRDefault="107E7AC0" w:rsidP="107E7AC0"/>
        </w:tc>
      </w:tr>
      <w:tr w:rsidR="107E7AC0" w14:paraId="2C323A1F" w14:textId="77777777" w:rsidTr="107E7AC0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1026319B" w14:textId="34DECB0A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3D88BF48" w14:textId="22DC4A5E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B0C3875" w14:textId="75609770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0D724F1E" w14:textId="035F956D" w:rsidR="107E7AC0" w:rsidRDefault="107E7AC0" w:rsidP="107E7AC0">
            <w:r w:rsidRPr="107E7AC0">
              <w:t>4. Se o sistema encontra um problema ao tentar excluir a compra (por exemplo, falha na conexão com o banco de dados), ele exibe uma mensagem de erro.</w:t>
            </w:r>
          </w:p>
        </w:tc>
      </w:tr>
      <w:tr w:rsidR="107E7AC0" w14:paraId="33EDD3D6" w14:textId="77777777" w:rsidTr="107E7AC0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271FE29" w14:textId="18ABCF06" w:rsidR="107E7AC0" w:rsidRDefault="107E7AC0" w:rsidP="107E7AC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479324D" w14:textId="32830EB2" w:rsidR="107E7AC0" w:rsidRDefault="107E7AC0" w:rsidP="107E7AC0"/>
          <w:p w14:paraId="188B3C37" w14:textId="51833519" w:rsidR="107E7AC0" w:rsidRDefault="107E7AC0" w:rsidP="107E7AC0">
            <w:r w:rsidRPr="107E7AC0">
              <w:t xml:space="preserve">1 – A compra deve ser removida de todas as listas e relatórios relacionados e os produtos comprados devem ser excluídos, garantindo que não haja inconsistências no sistema </w:t>
            </w:r>
          </w:p>
          <w:p w14:paraId="7B205AAC" w14:textId="64CE5AF3" w:rsidR="107E7AC0" w:rsidRDefault="107E7AC0" w:rsidP="107E7AC0"/>
        </w:tc>
      </w:tr>
    </w:tbl>
    <w:p w14:paraId="18C99CB0" w14:textId="0931BC26" w:rsidR="39E75D1F" w:rsidRDefault="39E75D1F">
      <w:pPr>
        <w:pStyle w:val="PargrafodaLista"/>
        <w:numPr>
          <w:ilvl w:val="0"/>
          <w:numId w:val="4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2157C084" w14:textId="77312BB0" w:rsidR="39E75D1F" w:rsidRDefault="107E7AC0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id="92" w:name="_Toc175391749"/>
      <w:r w:rsidRPr="107E7AC0">
        <w:rPr>
          <w:rFonts w:eastAsia="Arial" w:cs="Arial"/>
          <w:bCs/>
          <w:color w:val="000000" w:themeColor="text1"/>
          <w:sz w:val="24"/>
          <w:szCs w:val="24"/>
        </w:rPr>
        <w:t>[RF0012] &lt;Editar Compra&gt;</w:t>
      </w:r>
      <w:bookmarkEnd w:id="9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14:paraId="642E10ED" w14:textId="77777777" w:rsidTr="107E7AC0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E2B61C2" w14:textId="5F3CB5D6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0012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96FF5AA" w14:textId="672532BA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atualização de uma compra.</w:t>
            </w:r>
          </w:p>
        </w:tc>
      </w:tr>
      <w:tr w:rsidR="107E7AC0" w14:paraId="197B2115" w14:textId="77777777" w:rsidTr="107E7AC0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5A70B83" w14:textId="4169B55C" w:rsidR="107E7AC0" w:rsidRDefault="107E7AC0" w:rsidP="107E7AC0">
            <w:r w:rsidRPr="107E7AC0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A37A831" w14:textId="1F7834F2" w:rsidR="107E7AC0" w:rsidRDefault="107E7AC0" w:rsidP="107E7AC0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2C0331A3" w14:textId="77777777" w:rsidTr="107E7AC0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50DE10" w14:textId="465E69FD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09E9D0" w14:textId="5DB0F40F" w:rsidR="107E7AC0" w:rsidRDefault="107E7AC0" w:rsidP="107E7AC0">
            <w:r w:rsidRPr="107E7AC0">
              <w:t>Permite que um usuário edite as informações de uma compra</w:t>
            </w:r>
          </w:p>
        </w:tc>
      </w:tr>
      <w:tr w:rsidR="107E7AC0" w14:paraId="17AEC146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6107187" w14:textId="318608FD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99554C" w14:textId="750E0B78" w:rsidR="107E7AC0" w:rsidRDefault="107E7AC0" w:rsidP="107E7AC0">
            <w:r w:rsidRPr="107E7AC0">
              <w:t>O usuário deve estar autenticado e ter permissões para editar produtos. A compra a ser editada deve existir no sistema.</w:t>
            </w:r>
          </w:p>
        </w:tc>
      </w:tr>
      <w:tr w:rsidR="107E7AC0" w14:paraId="6F270DA9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B9B18F" w14:textId="0DEC1A21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9C3704B" w14:textId="73305EAD" w:rsidR="107E7AC0" w:rsidRDefault="107E7AC0" w:rsidP="107E7AC0">
            <w:r w:rsidRPr="107E7AC0">
              <w:t>As informações da compra são atualizadas no sistema e refletidas no estoque de produtos disponíveis.</w:t>
            </w:r>
          </w:p>
        </w:tc>
      </w:tr>
      <w:tr w:rsidR="107E7AC0" w14:paraId="6607763D" w14:textId="77777777" w:rsidTr="107E7AC0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E49D61" w14:textId="2A7918C8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50D13A" w14:textId="023F6DAB" w:rsidR="107E7AC0" w:rsidRDefault="107E7AC0" w:rsidP="107E7AC0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</w:t>
            </w:r>
            <w:proofErr w:type="gramStart"/>
            <w:r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107E7AC0" w14:paraId="5B37F0A4" w14:textId="77777777" w:rsidTr="107E7AC0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7EECB2B" w14:textId="1851406D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1743892" w14:textId="27F780DF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14:paraId="6349ED06" w14:textId="7A2DE653" w:rsidR="107E7AC0" w:rsidRDefault="107E7AC0" w:rsidP="107E7AC0"/>
          <w:p w14:paraId="575ED5D9" w14:textId="0D270CE8" w:rsidR="107E7AC0" w:rsidRDefault="107E7AC0" w:rsidP="107E7AC0">
            <w:pPr>
              <w:spacing w:line="259" w:lineRule="auto"/>
            </w:pPr>
            <w:r w:rsidRPr="107E7AC0">
              <w:t>1. acessa a lista de compras e seleciona a compra que deseja editar</w:t>
            </w:r>
          </w:p>
          <w:p w14:paraId="6A78E6BE" w14:textId="4355146C" w:rsidR="107E7AC0" w:rsidRDefault="107E7AC0" w:rsidP="107E7AC0"/>
          <w:p w14:paraId="0C06A1CC" w14:textId="6D8AFF6B" w:rsidR="107E7AC0" w:rsidRDefault="107E7AC0" w:rsidP="107E7AC0">
            <w:r w:rsidRPr="107E7AC0">
              <w:t>3. modifica as informações desejadas</w:t>
            </w:r>
          </w:p>
          <w:p w14:paraId="6EE448E4" w14:textId="7023A747" w:rsidR="107E7AC0" w:rsidRDefault="107E7AC0" w:rsidP="107E7AC0"/>
          <w:p w14:paraId="26431206" w14:textId="1652FA17" w:rsidR="107E7AC0" w:rsidRDefault="107E7AC0" w:rsidP="107E7AC0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BD69E62" w14:textId="7CBBA176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EAA164D" w14:textId="08C93EC7" w:rsidR="107E7AC0" w:rsidRDefault="107E7AC0" w:rsidP="107E7AC0"/>
          <w:p w14:paraId="37E18EE4" w14:textId="2C432123" w:rsidR="107E7AC0" w:rsidRDefault="107E7AC0" w:rsidP="107E7AC0"/>
          <w:p w14:paraId="693E29ED" w14:textId="636E1A26" w:rsidR="107E7AC0" w:rsidRDefault="107E7AC0" w:rsidP="107E7AC0"/>
          <w:p w14:paraId="158655D1" w14:textId="18520881" w:rsidR="107E7AC0" w:rsidRDefault="107E7AC0" w:rsidP="107E7AC0">
            <w:r w:rsidRPr="107E7AC0">
              <w:t>2.  Exibe a interface de edição com os dados atuais a compra preenchidos nos campos apropriados.</w:t>
            </w:r>
          </w:p>
          <w:p w14:paraId="61920F72" w14:textId="77578E50" w:rsidR="107E7AC0" w:rsidRDefault="107E7AC0" w:rsidP="107E7AC0"/>
          <w:p w14:paraId="5C1F1A51" w14:textId="17669E39" w:rsidR="107E7AC0" w:rsidRDefault="107E7AC0" w:rsidP="107E7AC0"/>
          <w:p w14:paraId="03B9FCE4" w14:textId="25C9F424" w:rsidR="107E7AC0" w:rsidRDefault="107E7AC0" w:rsidP="107E7AC0"/>
          <w:p w14:paraId="1ED9C4D5" w14:textId="1DF528CA" w:rsidR="107E7AC0" w:rsidRDefault="107E7AC0" w:rsidP="107E7AC0"/>
          <w:p w14:paraId="04A1CB1F" w14:textId="0F8602B1" w:rsidR="107E7AC0" w:rsidRDefault="107E7AC0" w:rsidP="107E7AC0"/>
          <w:p w14:paraId="58C4BAD6" w14:textId="3FA4AD1F" w:rsidR="107E7AC0" w:rsidRDefault="107E7AC0" w:rsidP="107E7AC0">
            <w:r w:rsidRPr="107E7AC0">
              <w:t>5. Valida as informações inseridas</w:t>
            </w:r>
          </w:p>
          <w:p w14:paraId="3595AC82" w14:textId="2DDF3637" w:rsidR="107E7AC0" w:rsidRDefault="107E7AC0" w:rsidP="107E7AC0"/>
          <w:p w14:paraId="703BF942" w14:textId="4CE00545" w:rsidR="107E7AC0" w:rsidRDefault="107E7AC0" w:rsidP="107E7AC0">
            <w:r w:rsidRPr="107E7AC0">
              <w:t>6. Atualiza a compra no banco de dados</w:t>
            </w:r>
          </w:p>
          <w:p w14:paraId="1AF44E79" w14:textId="266F7C24" w:rsidR="107E7AC0" w:rsidRDefault="107E7AC0" w:rsidP="107E7AC0"/>
          <w:p w14:paraId="0DC96AAF" w14:textId="2A3DEEFF" w:rsidR="107E7AC0" w:rsidRDefault="107E7AC0" w:rsidP="107E7AC0">
            <w:r w:rsidRPr="107E7AC0">
              <w:t>6. O sistema exibe uma mensagem de confirmação e as alterações são refletidas na lista de compras.</w:t>
            </w:r>
          </w:p>
        </w:tc>
      </w:tr>
      <w:tr w:rsidR="107E7AC0" w14:paraId="51518AD9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84B0F3" w14:textId="050A1255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8BF0355" w14:textId="79DF682B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14:paraId="3A179766" w14:textId="22A55363" w:rsidR="107E7AC0" w:rsidRDefault="107E7AC0" w:rsidP="107E7AC0"/>
          <w:p w14:paraId="6A5EA0F6" w14:textId="3A7118E3" w:rsidR="107E7AC0" w:rsidRDefault="107E7AC0" w:rsidP="107E7AC0"/>
          <w:p w14:paraId="6256FECE" w14:textId="068B5AF6" w:rsidR="107E7AC0" w:rsidRDefault="107E7AC0" w:rsidP="107E7AC0"/>
          <w:p w14:paraId="5968C570" w14:textId="302FDD98" w:rsidR="107E7AC0" w:rsidRDefault="107E7AC0" w:rsidP="107E7AC0"/>
          <w:p w14:paraId="546847B2" w14:textId="747D1AC5" w:rsidR="107E7AC0" w:rsidRDefault="107E7AC0" w:rsidP="107E7AC0">
            <w:r w:rsidRPr="107E7AC0"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4852280" w14:textId="68EE0893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4B03338" w14:textId="66675599" w:rsidR="107E7AC0" w:rsidRDefault="107E7AC0" w:rsidP="107E7AC0">
            <w:r w:rsidRPr="107E7AC0">
              <w:t>4. Se o sistema detecta dados inválidos, ele exibe uma mensagem de erro especificando os problemas encontrados.</w:t>
            </w:r>
          </w:p>
          <w:p w14:paraId="6422683D" w14:textId="6DBB0145" w:rsidR="107E7AC0" w:rsidRDefault="107E7AC0" w:rsidP="107E7AC0"/>
        </w:tc>
      </w:tr>
      <w:tr w:rsidR="107E7AC0" w14:paraId="4183A598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0DC46F4" w14:textId="28B545A5" w:rsidR="107E7AC0" w:rsidRDefault="107E7AC0" w:rsidP="107E7AC0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6AB95F92" w14:textId="3F90152C" w:rsidR="107E7AC0" w:rsidRDefault="107E7AC0" w:rsidP="107E7AC0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AFDC7D4" w14:textId="28C4570A" w:rsidR="107E7AC0" w:rsidRDefault="107E7AC0" w:rsidP="107E7AC0"/>
          <w:p w14:paraId="0E087FCB" w14:textId="43B0E310" w:rsidR="107E7AC0" w:rsidRDefault="107E7AC0" w:rsidP="107E7AC0">
            <w:r w:rsidRPr="107E7AC0">
              <w:t>1 – As informações editadas devem ser armazenadas de forma segura e atualizadas em tempo real para refletir a situação atual da compra.</w:t>
            </w:r>
          </w:p>
        </w:tc>
      </w:tr>
    </w:tbl>
    <w:p w14:paraId="292C46E1" w14:textId="2D80C343" w:rsidR="39E75D1F" w:rsidRDefault="39E75D1F">
      <w:pPr>
        <w:pStyle w:val="PargrafodaLista"/>
        <w:numPr>
          <w:ilvl w:val="0"/>
          <w:numId w:val="3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6ADB74F" w14:textId="5F72827F" w:rsidR="39E75D1F" w:rsidRDefault="39E75D1F">
      <w:pPr>
        <w:pStyle w:val="PargrafodaLista"/>
        <w:numPr>
          <w:ilvl w:val="0"/>
          <w:numId w:val="2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02D6A99A" w14:textId="00BFD3D6" w:rsidR="39E75D1F" w:rsidRDefault="39E75D1F">
      <w:pPr>
        <w:pStyle w:val="PargrafodaLista"/>
        <w:numPr>
          <w:ilvl w:val="0"/>
          <w:numId w:val="1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1649A7A6" w14:textId="74177572" w:rsidR="39E75D1F" w:rsidRDefault="107E7AC0">
      <w:pPr>
        <w:pStyle w:val="Ttulo2"/>
        <w:spacing w:before="240"/>
        <w:rPr>
          <w:rFonts w:eastAsia="Arial" w:cs="Arial"/>
          <w:bCs/>
          <w:color w:val="000000" w:themeColor="text1"/>
          <w:sz w:val="24"/>
          <w:szCs w:val="24"/>
        </w:rPr>
      </w:pPr>
      <w:bookmarkStart w:id="93" w:name="_Toc175391750"/>
      <w:r w:rsidRPr="107E7AC0">
        <w:rPr>
          <w:rFonts w:eastAsia="Arial" w:cs="Arial"/>
          <w:bCs/>
          <w:color w:val="000000" w:themeColor="text1"/>
          <w:sz w:val="24"/>
          <w:szCs w:val="24"/>
        </w:rPr>
        <w:t>[RF0013] &lt;Listar Compras&gt;</w:t>
      </w:r>
      <w:bookmarkEnd w:id="9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14:paraId="501228C3" w14:textId="77777777" w:rsidTr="107E7AC0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507B51C6" w14:textId="037DA9BF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0013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62A5AF89" w14:textId="1A8C7B0C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compras.</w:t>
            </w:r>
          </w:p>
        </w:tc>
      </w:tr>
      <w:tr w:rsidR="107E7AC0" w14:paraId="703890A8" w14:textId="77777777" w:rsidTr="107E7AC0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33783EF" w14:textId="1B40B615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27C018" w14:textId="13F479E8" w:rsidR="107E7AC0" w:rsidRDefault="107E7AC0" w:rsidP="107E7AC0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3C3A7E38" w14:textId="77777777" w:rsidTr="107E7AC0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35D9197" w14:textId="4778AC09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6884D33" w14:textId="6DADB24D" w:rsidR="107E7AC0" w:rsidRDefault="107E7AC0" w:rsidP="107E7AC0">
            <w:r w:rsidRPr="107E7AC0">
              <w:t>Permite que um usuário visualize a lista de compras que foram feitas e estão no sistema de gerenciamento da loja.</w:t>
            </w:r>
          </w:p>
        </w:tc>
      </w:tr>
      <w:tr w:rsidR="107E7AC0" w14:paraId="0C1C8981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852DF32" w14:textId="76DE8564" w:rsidR="107E7AC0" w:rsidRDefault="107E7AC0" w:rsidP="107E7AC0">
            <w:r w:rsidRPr="107E7AC0">
              <w:rPr>
                <w:b/>
                <w:bCs/>
              </w:rPr>
              <w:lastRenderedPageBreak/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178984E6" w14:textId="6715513B" w:rsidR="107E7AC0" w:rsidRDefault="107E7AC0" w:rsidP="107E7AC0">
            <w:r w:rsidRPr="107E7AC0">
              <w:t>O usuário deve estar autenticado no sistema.</w:t>
            </w:r>
          </w:p>
        </w:tc>
      </w:tr>
      <w:tr w:rsidR="107E7AC0" w14:paraId="537AC3C7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0D8BECB" w14:textId="41381C80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A78A948" w14:textId="0A479E3F" w:rsidR="107E7AC0" w:rsidRDefault="107E7AC0" w:rsidP="107E7AC0">
            <w:r w:rsidRPr="107E7AC0">
              <w:t>O usuário visualiza uma lista atualizada de compras realizadas, com detalhes como nome, descrição, preço e quantidade de produtos.</w:t>
            </w:r>
          </w:p>
        </w:tc>
      </w:tr>
      <w:tr w:rsidR="107E7AC0" w14:paraId="06C608B4" w14:textId="77777777" w:rsidTr="107E7AC0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B85CF08" w14:textId="3088830D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303ED5A" w14:textId="12E16E89" w:rsidR="107E7AC0" w:rsidRDefault="107E7AC0" w:rsidP="107E7AC0">
            <w:r w:rsidRPr="107E7AC0">
              <w:rPr>
                <w:b/>
                <w:bCs/>
              </w:rPr>
              <w:t>Login</w:t>
            </w:r>
          </w:p>
        </w:tc>
      </w:tr>
      <w:tr w:rsidR="107E7AC0" w14:paraId="52D04B0F" w14:textId="77777777" w:rsidTr="107E7AC0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DFEB155" w14:textId="1F3F454E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E59A3AA" w14:textId="74A8081D" w:rsidR="107E7AC0" w:rsidRDefault="107E7AC0" w:rsidP="107E7AC0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27AD56A2" w14:textId="4EEDBB84" w:rsidR="107E7AC0" w:rsidRDefault="107E7AC0" w:rsidP="107E7AC0"/>
          <w:p w14:paraId="22FB9321" w14:textId="76F4B401" w:rsidR="107E7AC0" w:rsidRDefault="107E7AC0" w:rsidP="107E7AC0">
            <w:r w:rsidRPr="107E7AC0">
              <w:t>1.  acessa a seção de compras do sistema</w:t>
            </w:r>
          </w:p>
          <w:p w14:paraId="3E2F2550" w14:textId="03D84B40" w:rsidR="107E7AC0" w:rsidRDefault="107E7AC0" w:rsidP="107E7AC0"/>
          <w:p w14:paraId="1C701143" w14:textId="67078D82" w:rsidR="107E7AC0" w:rsidRDefault="107E7AC0" w:rsidP="107E7AC0">
            <w:r w:rsidRPr="107E7AC0">
              <w:t>3. O usuário pode utilizar filtros por data e valor para refinar a lista conforme necessário</w:t>
            </w:r>
          </w:p>
          <w:p w14:paraId="1EEAEE6B" w14:textId="3761BE57" w:rsidR="107E7AC0" w:rsidRDefault="107E7AC0" w:rsidP="107E7AC0"/>
          <w:p w14:paraId="0612B2E5" w14:textId="41EBB9B9" w:rsidR="107E7AC0" w:rsidRDefault="107E7AC0" w:rsidP="107E7AC0"/>
          <w:p w14:paraId="2851EED3" w14:textId="58441E2F" w:rsidR="107E7AC0" w:rsidRDefault="107E7AC0" w:rsidP="107E7AC0"/>
          <w:p w14:paraId="4FBFFE8A" w14:textId="77F49EC2" w:rsidR="107E7AC0" w:rsidRDefault="107E7AC0" w:rsidP="107E7AC0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A1E8B2A" w14:textId="566E14AC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06946C27" w14:textId="0AB69C47" w:rsidR="107E7AC0" w:rsidRDefault="107E7AC0" w:rsidP="107E7AC0"/>
          <w:p w14:paraId="5BD3AFCA" w14:textId="1D571107" w:rsidR="107E7AC0" w:rsidRDefault="107E7AC0" w:rsidP="107E7AC0"/>
          <w:p w14:paraId="2FBFBBDA" w14:textId="5FB35B4E" w:rsidR="107E7AC0" w:rsidRDefault="107E7AC0" w:rsidP="107E7AC0"/>
          <w:p w14:paraId="416A6C01" w14:textId="453A0DC5" w:rsidR="107E7AC0" w:rsidRDefault="107E7AC0" w:rsidP="107E7AC0">
            <w:r w:rsidRPr="107E7AC0">
              <w:t>2.O sistema exibe a lista de compras realizadas, incluindo detalhes como nome, descrição, preço e quantidade de produtos</w:t>
            </w:r>
          </w:p>
          <w:p w14:paraId="5249A13D" w14:textId="41D2C461" w:rsidR="107E7AC0" w:rsidRDefault="107E7AC0" w:rsidP="107E7AC0"/>
          <w:p w14:paraId="743854A7" w14:textId="3CD325E2" w:rsidR="107E7AC0" w:rsidRDefault="107E7AC0" w:rsidP="107E7AC0"/>
          <w:p w14:paraId="75CF9F92" w14:textId="44828339" w:rsidR="107E7AC0" w:rsidRDefault="107E7AC0" w:rsidP="107E7AC0"/>
        </w:tc>
      </w:tr>
      <w:tr w:rsidR="107E7AC0" w14:paraId="0DBAAFB4" w14:textId="77777777" w:rsidTr="107E7AC0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2C90E93" w14:textId="1317F59E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934B54A" w14:textId="6F7C57B2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6A9B085" w14:textId="40F9B1A8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0B9F446C" w14:textId="07D584EE" w:rsidR="107E7AC0" w:rsidRDefault="107E7AC0" w:rsidP="107E7AC0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14:paraId="0A3470AB" w14:textId="77777777" w:rsidTr="107E7AC0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8835F3A" w14:textId="78DBE4F4" w:rsidR="107E7AC0" w:rsidRDefault="107E7AC0" w:rsidP="107E7AC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FE43711" w14:textId="0B34C9C5" w:rsidR="107E7AC0" w:rsidRDefault="107E7AC0" w:rsidP="107E7AC0"/>
          <w:p w14:paraId="4066AA9D" w14:textId="2DAF1C30" w:rsidR="107E7AC0" w:rsidRDefault="107E7AC0" w:rsidP="107E7AC0">
            <w:r w:rsidRPr="107E7AC0">
              <w:t>1 – A lista de compras deve ser atualizada em tempo real.</w:t>
            </w:r>
          </w:p>
        </w:tc>
      </w:tr>
    </w:tbl>
    <w:p w14:paraId="4FBA3F68" w14:textId="74DD2974" w:rsidR="39E75D1F" w:rsidRDefault="107E7AC0">
      <w:pPr>
        <w:pStyle w:val="Ttulo2"/>
      </w:pPr>
      <w:bookmarkStart w:id="94" w:name="_Toc175391751"/>
      <w:r>
        <w:t>Vendas</w:t>
      </w:r>
      <w:bookmarkEnd w:id="94"/>
    </w:p>
    <w:p w14:paraId="4CC9E1FE" w14:textId="328BF742" w:rsidR="39E75D1F" w:rsidRDefault="39E75D1F" w:rsidP="39E75D1F">
      <w:pPr>
        <w:pStyle w:val="Requisito"/>
      </w:pPr>
      <w:bookmarkStart w:id="95" w:name="_Toc175391752"/>
      <w:r>
        <w:t>[RF014] &lt;Adicionar Produto&gt;</w:t>
      </w:r>
      <w:bookmarkEnd w:id="9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4"/>
        <w:gridCol w:w="4591"/>
      </w:tblGrid>
      <w:tr w:rsidR="39E75D1F" w14:paraId="099BA6FA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7427BB7" w14:textId="77777777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1D97653" w14:textId="77777777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9E75D1F" w14:paraId="056B8119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264CB3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3E6F58D2" w14:textId="7E952FFA" w:rsidR="39E75D1F" w:rsidRDefault="39E75D1F">
            <w:proofErr w:type="gramStart"/>
            <w:r>
              <w:t>( x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39E75D1F" w14:paraId="683785D4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D88270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1E38C" w14:textId="33D327AD" w:rsidR="39E75D1F" w:rsidRDefault="39E75D1F" w:rsidP="39E75D1F">
            <w:r w:rsidRPr="39E75D1F"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14:paraId="3A5A63DF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26D24E78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02CEDA6" w14:textId="1945ED2F" w:rsidR="39E75D1F" w:rsidRDefault="39E75D1F" w:rsidP="39E75D1F">
            <w:r w:rsidRPr="39E75D1F">
              <w:t>O usuário deve estar autenticado e ter permissões para registrar vendas. Os produtos vendidos devem estar disponíveis no estoque.</w:t>
            </w:r>
          </w:p>
        </w:tc>
      </w:tr>
      <w:tr w:rsidR="39E75D1F" w14:paraId="280916E0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5B3D425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24671B" w14:textId="061E7CD6" w:rsidR="39E75D1F" w:rsidRDefault="39E75D1F" w:rsidP="39E75D1F">
            <w:r w:rsidRPr="39E75D1F">
              <w:t>A venda é registrada no sistema, o estoque é atualizado.</w:t>
            </w:r>
          </w:p>
        </w:tc>
      </w:tr>
      <w:tr w:rsidR="39E75D1F" w14:paraId="59C1312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D06C55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730A157" w14:textId="195C67B8" w:rsidR="39E75D1F" w:rsidRDefault="39E75D1F" w:rsidP="39E75D1F">
            <w:pPr>
              <w:spacing w:line="259" w:lineRule="auto"/>
              <w:rPr>
                <w:b/>
                <w:bCs/>
              </w:rPr>
            </w:pPr>
            <w:proofErr w:type="spellStart"/>
            <w:r w:rsidRPr="39E75D1F">
              <w:rPr>
                <w:b/>
                <w:bCs/>
              </w:rPr>
              <w:t>Produto_Add</w:t>
            </w:r>
            <w:proofErr w:type="spellEnd"/>
          </w:p>
        </w:tc>
      </w:tr>
      <w:tr w:rsidR="39E75D1F" w14:paraId="5D52CB10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85C82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5A2B35E7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21DD52C3" w14:textId="77777777" w:rsidR="39E75D1F" w:rsidRDefault="39E75D1F"/>
          <w:p w14:paraId="7220CDB3" w14:textId="6D120961" w:rsidR="39E75D1F" w:rsidRDefault="39E75D1F" w:rsidP="39E75D1F">
            <w:r>
              <w:t xml:space="preserve">1. Acessa a seção de vendas do sistema e inicia o processo de adicionar uma nova </w:t>
            </w:r>
            <w:proofErr w:type="gramStart"/>
            <w:r>
              <w:t>venda..</w:t>
            </w:r>
            <w:proofErr w:type="gramEnd"/>
          </w:p>
          <w:p w14:paraId="6C8951B2" w14:textId="77777777" w:rsidR="39E75D1F" w:rsidRDefault="39E75D1F"/>
          <w:p w14:paraId="3D1993C5" w14:textId="33B37DFA" w:rsidR="39E75D1F" w:rsidRDefault="39E75D1F" w:rsidP="39E75D1F">
            <w:r>
              <w:t>3. seleciona os produtos vendidos e insere as quantidades.</w:t>
            </w:r>
          </w:p>
          <w:p w14:paraId="5CD1D55E" w14:textId="77777777" w:rsidR="39E75D1F" w:rsidRDefault="39E75D1F"/>
          <w:p w14:paraId="45A9753D" w14:textId="29E3231F" w:rsidR="39E75D1F" w:rsidRDefault="39E75D1F" w:rsidP="39E75D1F">
            <w:r>
              <w:lastRenderedPageBreak/>
              <w:t>4. finaliza a venda clicando em "Confirmar Venda</w:t>
            </w:r>
          </w:p>
          <w:p w14:paraId="0D27DDFE" w14:textId="77777777" w:rsidR="39E75D1F" w:rsidRDefault="39E75D1F"/>
          <w:p w14:paraId="0AD9D4DF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2020D25A" w14:textId="77777777" w:rsidR="39E75D1F" w:rsidRDefault="39E75D1F">
            <w:r w:rsidRPr="39E75D1F">
              <w:rPr>
                <w:b/>
                <w:bCs/>
              </w:rPr>
              <w:lastRenderedPageBreak/>
              <w:t>Sistema</w:t>
            </w:r>
            <w:r>
              <w:t>:</w:t>
            </w:r>
          </w:p>
          <w:p w14:paraId="370DC5C7" w14:textId="77777777" w:rsidR="39E75D1F" w:rsidRDefault="39E75D1F"/>
          <w:p w14:paraId="25850C52" w14:textId="77777777" w:rsidR="39E75D1F" w:rsidRDefault="39E75D1F"/>
          <w:p w14:paraId="281BF0BA" w14:textId="7EF1295B" w:rsidR="39E75D1F" w:rsidRDefault="39E75D1F"/>
          <w:p w14:paraId="0B38814C" w14:textId="0F7DD135" w:rsidR="39E75D1F" w:rsidRDefault="39E75D1F"/>
          <w:p w14:paraId="79B84CDE" w14:textId="3DA0A15D" w:rsidR="39E75D1F" w:rsidRDefault="39E75D1F"/>
          <w:p w14:paraId="09312BE1" w14:textId="6B419B03" w:rsidR="39E75D1F" w:rsidRDefault="39E75D1F" w:rsidP="39E75D1F">
            <w:r>
              <w:t>2. Exibe a interface para entrada de dados da venda.</w:t>
            </w:r>
          </w:p>
          <w:p w14:paraId="7EFAA838" w14:textId="77777777" w:rsidR="39E75D1F" w:rsidRDefault="39E75D1F"/>
          <w:p w14:paraId="65B5CF4F" w14:textId="09AEE80C" w:rsidR="39E75D1F" w:rsidRDefault="39E75D1F" w:rsidP="39E75D1F"/>
          <w:p w14:paraId="36670CF6" w14:textId="0C9C0805" w:rsidR="39E75D1F" w:rsidRDefault="39E75D1F" w:rsidP="39E75D1F"/>
          <w:p w14:paraId="2FB83671" w14:textId="61BE267F" w:rsidR="39E75D1F" w:rsidRDefault="39E75D1F" w:rsidP="39E75D1F"/>
          <w:p w14:paraId="2F927074" w14:textId="0A006EFF" w:rsidR="39E75D1F" w:rsidRDefault="39E75D1F" w:rsidP="39E75D1F"/>
          <w:p w14:paraId="5FE6F22D" w14:textId="77777777" w:rsidR="39E75D1F" w:rsidRDefault="39E75D1F"/>
          <w:p w14:paraId="169CD605" w14:textId="459F41ED" w:rsidR="39E75D1F" w:rsidRDefault="39E75D1F" w:rsidP="39E75D1F">
            <w:r>
              <w:t>5. sistema valida as informações inseridas</w:t>
            </w:r>
          </w:p>
          <w:p w14:paraId="3BA128F8" w14:textId="6C794C53" w:rsidR="39E75D1F" w:rsidRDefault="39E75D1F" w:rsidP="39E75D1F"/>
          <w:p w14:paraId="1088B9DC" w14:textId="71393178" w:rsidR="39E75D1F" w:rsidRDefault="39E75D1F" w:rsidP="39E75D1F">
            <w:r>
              <w:t>6. sistema registra a venda e atualiza o estoque</w:t>
            </w:r>
          </w:p>
          <w:p w14:paraId="10ED0444" w14:textId="472F7A70" w:rsidR="39E75D1F" w:rsidRDefault="39E75D1F" w:rsidP="39E75D1F"/>
          <w:p w14:paraId="734D5BE8" w14:textId="77777777" w:rsidR="39E75D1F" w:rsidRDefault="39E75D1F"/>
        </w:tc>
      </w:tr>
      <w:tr w:rsidR="39E75D1F" w14:paraId="135B2B16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4F1440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0D884042" w14:textId="77777777" w:rsidR="39E75D1F" w:rsidRDefault="39E75D1F">
            <w:r w:rsidRPr="39E75D1F"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382E83E6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3C02B9D" w14:textId="21BD22E1" w:rsidR="39E75D1F" w:rsidRDefault="39E75D1F" w:rsidP="39E75D1F">
            <w:pPr>
              <w:spacing w:line="259" w:lineRule="auto"/>
            </w:pPr>
            <w:r>
              <w:t>5. Se o sistema encontra erros nos dados inseridos (por exemplo, informações incompletas), ele exibe mensagens de erro específicas</w:t>
            </w:r>
          </w:p>
        </w:tc>
      </w:tr>
      <w:tr w:rsidR="39E75D1F" w14:paraId="7C14808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4411222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FEFB333" w14:textId="77777777" w:rsidR="39E75D1F" w:rsidRDefault="39E75D1F"/>
          <w:p w14:paraId="7D387019" w14:textId="3AB9540E" w:rsidR="39E75D1F" w:rsidRDefault="39E75D1F" w:rsidP="39E75D1F">
            <w:r>
              <w:t>1 – O sistema deve verificar se a quantidade de produtos disponíveis no estoque é suficiente para a venda.</w:t>
            </w:r>
          </w:p>
          <w:p w14:paraId="4283AC02" w14:textId="65AFBD46" w:rsidR="39E75D1F" w:rsidRDefault="39E75D1F" w:rsidP="39E75D1F">
            <w:r>
              <w:t>2- O estoque deve ser atualizado em tempo real após a conclusão da venda.</w:t>
            </w:r>
          </w:p>
          <w:p w14:paraId="29F10BE9" w14:textId="4CFE3382" w:rsidR="39E75D1F" w:rsidRDefault="39E75D1F" w:rsidP="39E75D1F">
            <w:r>
              <w:t>3- Todos os detalhes da venda, incluindo produtos, quantidades, preços e informações do cliente, devem ser registrados para relatórios e análises futuras.</w:t>
            </w:r>
          </w:p>
          <w:p w14:paraId="440B7B24" w14:textId="77777777" w:rsidR="39E75D1F" w:rsidRDefault="39E75D1F"/>
        </w:tc>
      </w:tr>
    </w:tbl>
    <w:p w14:paraId="56BA9631" w14:textId="3A44434C" w:rsidR="39E75D1F" w:rsidRDefault="39E75D1F" w:rsidP="39E75D1F">
      <w:pPr>
        <w:pStyle w:val="TextoNormal"/>
        <w:ind w:left="0"/>
      </w:pPr>
    </w:p>
    <w:p w14:paraId="1458564B" w14:textId="770D20BD" w:rsidR="107E7AC0" w:rsidRDefault="107E7AC0" w:rsidP="107E7AC0">
      <w:pPr>
        <w:spacing w:before="60" w:after="60"/>
        <w:ind w:left="578"/>
        <w:jc w:val="both"/>
        <w:rPr>
          <w:noProof/>
          <w:color w:val="000000" w:themeColor="text1"/>
          <w:sz w:val="22"/>
          <w:szCs w:val="22"/>
        </w:rPr>
      </w:pPr>
    </w:p>
    <w:p w14:paraId="4C0A695C" w14:textId="5E3F59EE" w:rsidR="107E7AC0" w:rsidRDefault="107E7AC0" w:rsidP="107E7AC0">
      <w:pPr>
        <w:spacing w:before="60" w:after="60"/>
        <w:ind w:left="578"/>
        <w:jc w:val="both"/>
        <w:rPr>
          <w:noProof/>
          <w:color w:val="000000" w:themeColor="text1"/>
          <w:sz w:val="22"/>
          <w:szCs w:val="22"/>
        </w:rPr>
      </w:pPr>
    </w:p>
    <w:p w14:paraId="1391D0BA" w14:textId="01674FF2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6" w:name="_Toc175391753"/>
      <w:r w:rsidRPr="107E7AC0">
        <w:rPr>
          <w:rFonts w:eastAsia="Arial" w:cs="Arial"/>
          <w:bCs/>
          <w:color w:val="000000" w:themeColor="text1"/>
          <w:szCs w:val="24"/>
        </w:rPr>
        <w:t>[RF0016] &lt;Editar Pedido&gt;</w:t>
      </w:r>
      <w:bookmarkEnd w:id="9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14:paraId="62E4101B" w14:textId="77777777" w:rsidTr="107E7AC0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6552199" w14:textId="3ACA6FA8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0016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C1C49CE" w14:textId="0B5F722B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atualização de pedido.</w:t>
            </w:r>
          </w:p>
        </w:tc>
      </w:tr>
      <w:tr w:rsidR="107E7AC0" w14:paraId="589FC276" w14:textId="77777777" w:rsidTr="107E7AC0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FBDF27" w14:textId="13E52B0F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16B6D8" w14:textId="50E265F0" w:rsidR="107E7AC0" w:rsidRDefault="107E7AC0" w:rsidP="107E7AC0">
            <w:proofErr w:type="gramStart"/>
            <w:r w:rsidRPr="107E7AC0">
              <w:t>( 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2C40EC2D" w14:textId="77777777" w:rsidTr="107E7AC0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33619B" w14:textId="21446CF3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A093B9" w14:textId="067632F3" w:rsidR="107E7AC0" w:rsidRDefault="107E7AC0" w:rsidP="107E7AC0">
            <w:r w:rsidRPr="107E7AC0">
              <w:t>Permite que um usuário edite as informações de um pedido</w:t>
            </w:r>
          </w:p>
        </w:tc>
      </w:tr>
      <w:tr w:rsidR="107E7AC0" w14:paraId="6476492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981DAA" w14:textId="25478071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3B69FC" w14:textId="4079CB09" w:rsidR="107E7AC0" w:rsidRDefault="107E7AC0" w:rsidP="107E7AC0">
            <w:r w:rsidRPr="107E7AC0">
              <w:t>O usuário deve estar autenticado e ter permissões para editar pedidos. O pedido a ser editado deve existir no sistema.</w:t>
            </w:r>
          </w:p>
        </w:tc>
      </w:tr>
      <w:tr w:rsidR="107E7AC0" w14:paraId="086F358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E7EE5BC" w14:textId="6C9FBB8C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5B5A2B" w14:textId="3E64E84C" w:rsidR="107E7AC0" w:rsidRDefault="107E7AC0" w:rsidP="107E7AC0">
            <w:r w:rsidRPr="107E7AC0">
              <w:t>As informações do pedido são atualizadas no sistema e refletidas na lista de pedidos existentes.</w:t>
            </w:r>
          </w:p>
        </w:tc>
      </w:tr>
      <w:tr w:rsidR="107E7AC0" w14:paraId="40726E59" w14:textId="77777777" w:rsidTr="107E7AC0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A31D6D0" w14:textId="6C5CB1FC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9617E00" w14:textId="06431368" w:rsidR="107E7AC0" w:rsidRDefault="107E7AC0" w:rsidP="107E7AC0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Pedido</w:t>
            </w:r>
            <w:proofErr w:type="gramStart"/>
            <w:r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107E7AC0" w14:paraId="2A19F3C4" w14:textId="77777777" w:rsidTr="107E7AC0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C88731" w14:textId="196A4485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356EDD" w14:textId="1B6A0161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14:paraId="0E2AB4AE" w14:textId="55D8356F" w:rsidR="107E7AC0" w:rsidRDefault="107E7AC0" w:rsidP="107E7AC0"/>
          <w:p w14:paraId="076CEDCA" w14:textId="6EB88B26" w:rsidR="107E7AC0" w:rsidRDefault="107E7AC0" w:rsidP="107E7AC0">
            <w:pPr>
              <w:spacing w:line="259" w:lineRule="auto"/>
            </w:pPr>
            <w:r w:rsidRPr="107E7AC0">
              <w:t>1. acessa a lista de pedidos e seleciona o pedido que deseja editar</w:t>
            </w:r>
          </w:p>
          <w:p w14:paraId="1A68DA94" w14:textId="6801E756" w:rsidR="107E7AC0" w:rsidRDefault="107E7AC0" w:rsidP="107E7AC0"/>
          <w:p w14:paraId="160BFA87" w14:textId="09777E55" w:rsidR="107E7AC0" w:rsidRDefault="107E7AC0" w:rsidP="107E7AC0">
            <w:r w:rsidRPr="107E7AC0">
              <w:t>3. modifica as informações desejadas</w:t>
            </w:r>
          </w:p>
          <w:p w14:paraId="621A5699" w14:textId="4C2ABB7F" w:rsidR="107E7AC0" w:rsidRDefault="107E7AC0" w:rsidP="107E7AC0"/>
          <w:p w14:paraId="5CD653F8" w14:textId="48DABA7B" w:rsidR="107E7AC0" w:rsidRDefault="107E7AC0" w:rsidP="107E7AC0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1125720" w14:textId="70060670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90B7A89" w14:textId="5278888F" w:rsidR="107E7AC0" w:rsidRDefault="107E7AC0" w:rsidP="107E7AC0"/>
          <w:p w14:paraId="0DB9C2D3" w14:textId="2D70BC2E" w:rsidR="107E7AC0" w:rsidRDefault="107E7AC0" w:rsidP="107E7AC0"/>
          <w:p w14:paraId="17E82012" w14:textId="79201769" w:rsidR="107E7AC0" w:rsidRDefault="107E7AC0" w:rsidP="107E7AC0"/>
          <w:p w14:paraId="75B9A997" w14:textId="2D296293" w:rsidR="107E7AC0" w:rsidRDefault="107E7AC0" w:rsidP="107E7AC0">
            <w:r w:rsidRPr="107E7AC0">
              <w:t>2.  Exibe a interface de edição com os dados atuais do pedido preenchidos nos campos apropriados.</w:t>
            </w:r>
          </w:p>
          <w:p w14:paraId="7CA64FAF" w14:textId="2B30CE2F" w:rsidR="107E7AC0" w:rsidRDefault="107E7AC0" w:rsidP="107E7AC0"/>
          <w:p w14:paraId="45059DFA" w14:textId="0AD50F40" w:rsidR="107E7AC0" w:rsidRDefault="107E7AC0" w:rsidP="107E7AC0"/>
          <w:p w14:paraId="3D242316" w14:textId="71B02978" w:rsidR="107E7AC0" w:rsidRDefault="107E7AC0" w:rsidP="107E7AC0"/>
          <w:p w14:paraId="59CB5E80" w14:textId="7FDC50B9" w:rsidR="107E7AC0" w:rsidRDefault="107E7AC0" w:rsidP="107E7AC0"/>
          <w:p w14:paraId="223C51C2" w14:textId="4D98F9E5" w:rsidR="107E7AC0" w:rsidRDefault="107E7AC0" w:rsidP="107E7AC0"/>
          <w:p w14:paraId="04247B85" w14:textId="304DD164" w:rsidR="107E7AC0" w:rsidRDefault="107E7AC0" w:rsidP="107E7AC0">
            <w:r w:rsidRPr="107E7AC0">
              <w:t>5. Valida as informações inseridas</w:t>
            </w:r>
          </w:p>
          <w:p w14:paraId="38A80E77" w14:textId="3DA0FA9E" w:rsidR="107E7AC0" w:rsidRDefault="107E7AC0" w:rsidP="107E7AC0"/>
          <w:p w14:paraId="08783E72" w14:textId="03CF78E1" w:rsidR="107E7AC0" w:rsidRDefault="107E7AC0" w:rsidP="107E7AC0">
            <w:r w:rsidRPr="107E7AC0">
              <w:t>6. Atualiza o pedido no banco de dados</w:t>
            </w:r>
          </w:p>
          <w:p w14:paraId="0E47CE23" w14:textId="1CF2C49B" w:rsidR="107E7AC0" w:rsidRDefault="107E7AC0" w:rsidP="107E7AC0"/>
          <w:p w14:paraId="6599A2A3" w14:textId="056DF64B" w:rsidR="107E7AC0" w:rsidRDefault="107E7AC0" w:rsidP="107E7AC0">
            <w:r w:rsidRPr="107E7AC0">
              <w:lastRenderedPageBreak/>
              <w:t>6. O sistema exibe uma mensagem de confirmação e as alterações são refletidas na lista de pedidos.</w:t>
            </w:r>
          </w:p>
        </w:tc>
      </w:tr>
      <w:tr w:rsidR="107E7AC0" w14:paraId="0CE136CD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974A2BD" w14:textId="12809925" w:rsidR="107E7AC0" w:rsidRDefault="107E7AC0" w:rsidP="107E7AC0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EB18941" w14:textId="4762EEC2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  <w:p w14:paraId="787B315B" w14:textId="3E5DA10E" w:rsidR="107E7AC0" w:rsidRDefault="107E7AC0" w:rsidP="107E7AC0"/>
          <w:p w14:paraId="31202200" w14:textId="17B50CE0" w:rsidR="107E7AC0" w:rsidRDefault="107E7AC0" w:rsidP="107E7AC0"/>
          <w:p w14:paraId="1403F788" w14:textId="239DFDE2" w:rsidR="107E7AC0" w:rsidRDefault="107E7AC0" w:rsidP="107E7AC0"/>
          <w:p w14:paraId="02772D24" w14:textId="35436BDD" w:rsidR="107E7AC0" w:rsidRDefault="107E7AC0" w:rsidP="107E7AC0"/>
          <w:p w14:paraId="01EA6464" w14:textId="43FBD138" w:rsidR="107E7AC0" w:rsidRDefault="107E7AC0" w:rsidP="107E7AC0">
            <w:r w:rsidRPr="107E7AC0">
              <w:t>5. O usuário corrige as informações e tenta novamente.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DF1A73" w14:textId="6BF1217C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26AD01A" w14:textId="49353E46" w:rsidR="107E7AC0" w:rsidRDefault="107E7AC0" w:rsidP="107E7AC0">
            <w:r w:rsidRPr="107E7AC0">
              <w:t>4. Se o sistema detecta dados inválidos, ele exibe uma mensagem de erro especificando os problemas encontrados.</w:t>
            </w:r>
          </w:p>
          <w:p w14:paraId="2B3EDA81" w14:textId="23D8FD86" w:rsidR="107E7AC0" w:rsidRDefault="107E7AC0" w:rsidP="107E7AC0"/>
        </w:tc>
      </w:tr>
      <w:tr w:rsidR="107E7AC0" w14:paraId="0ECFFF51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9AA3D83" w14:textId="62A18AA6" w:rsidR="107E7AC0" w:rsidRDefault="107E7AC0" w:rsidP="107E7AC0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2F737631" w14:textId="26EF70D7" w:rsidR="107E7AC0" w:rsidRDefault="107E7AC0" w:rsidP="107E7AC0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2A2232E" w14:textId="269030F9" w:rsidR="107E7AC0" w:rsidRDefault="107E7AC0" w:rsidP="107E7AC0"/>
          <w:p w14:paraId="7C282B1D" w14:textId="7CB92BFB" w:rsidR="107E7AC0" w:rsidRDefault="107E7AC0" w:rsidP="107E7AC0">
            <w:r w:rsidRPr="107E7AC0">
              <w:t>1 – As informações editadas devem ser armazenadas de forma segura e atualizadas em tempo real para refletir a situação atual do pedido.</w:t>
            </w:r>
          </w:p>
        </w:tc>
      </w:tr>
    </w:tbl>
    <w:p w14:paraId="54C85A43" w14:textId="470E2BD0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12C7DAF" w14:textId="7188F2CE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631765A0" w14:textId="5937251C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4750B938" w14:textId="6C6D933B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B159345" w14:textId="654A75A4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7" w:name="_Toc175391754"/>
      <w:r w:rsidRPr="107E7AC0">
        <w:rPr>
          <w:rFonts w:eastAsia="Arial" w:cs="Arial"/>
          <w:bCs/>
          <w:color w:val="000000" w:themeColor="text1"/>
          <w:szCs w:val="24"/>
        </w:rPr>
        <w:t>[RF0017] &lt;Listar Pedido&gt;</w:t>
      </w:r>
      <w:bookmarkEnd w:id="9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14:paraId="4762757C" w14:textId="77777777" w:rsidTr="107E7AC0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3655362A" w14:textId="1A042CBB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0017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61B76C1F" w14:textId="64261715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pedidos.</w:t>
            </w:r>
          </w:p>
        </w:tc>
      </w:tr>
      <w:tr w:rsidR="107E7AC0" w14:paraId="7A58C8B0" w14:textId="77777777" w:rsidTr="107E7AC0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329E5AA" w14:textId="7327BC13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2FA73E1" w14:textId="6FEB96BC" w:rsidR="107E7AC0" w:rsidRDefault="107E7AC0" w:rsidP="107E7AC0">
            <w:proofErr w:type="gramStart"/>
            <w:r w:rsidRPr="107E7AC0">
              <w:t>( x</w:t>
            </w:r>
            <w:proofErr w:type="gramEnd"/>
            <w:r w:rsidRPr="107E7AC0">
              <w:t xml:space="preserve"> )  Essencial                (   ) Importante       (   ) Desejável</w:t>
            </w:r>
          </w:p>
        </w:tc>
      </w:tr>
      <w:tr w:rsidR="107E7AC0" w14:paraId="3D114900" w14:textId="77777777" w:rsidTr="107E7AC0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0AEB4BD" w14:textId="1156E796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5BB3C79" w14:textId="6DFE97A0" w:rsidR="107E7AC0" w:rsidRDefault="107E7AC0" w:rsidP="107E7AC0">
            <w:r w:rsidRPr="107E7AC0">
              <w:t>Permite que um usuário visualize a lista de pedidos que foram feitos e estão no sistema de gerenciamento da loja.</w:t>
            </w:r>
          </w:p>
        </w:tc>
      </w:tr>
      <w:tr w:rsidR="107E7AC0" w14:paraId="2FB6DED2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D025B6B" w14:textId="201B5DE2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FEC663B" w14:textId="3B6B5A04" w:rsidR="107E7AC0" w:rsidRDefault="107E7AC0" w:rsidP="107E7AC0">
            <w:r w:rsidRPr="107E7AC0">
              <w:t>O usuário deve estar autenticado no sistema.</w:t>
            </w:r>
          </w:p>
        </w:tc>
      </w:tr>
      <w:tr w:rsidR="107E7AC0" w14:paraId="489511B4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AE047CD" w14:textId="28A68060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2684C15" w14:textId="3B065C5A" w:rsidR="107E7AC0" w:rsidRDefault="107E7AC0" w:rsidP="107E7AC0">
            <w:r w:rsidRPr="107E7AC0">
              <w:t>O usuário visualiza uma lista atualizada de pedidos realizados, com detalhes como nome, descrição, preço e quantidade de produtos.</w:t>
            </w:r>
          </w:p>
        </w:tc>
      </w:tr>
      <w:tr w:rsidR="107E7AC0" w14:paraId="3CC654B8" w14:textId="77777777" w:rsidTr="107E7AC0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A2324C8" w14:textId="191509C4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898D640" w14:textId="68743A6B" w:rsidR="107E7AC0" w:rsidRDefault="107E7AC0" w:rsidP="107E7AC0">
            <w:r w:rsidRPr="107E7AC0">
              <w:rPr>
                <w:b/>
                <w:bCs/>
              </w:rPr>
              <w:t>Login</w:t>
            </w:r>
          </w:p>
        </w:tc>
      </w:tr>
      <w:tr w:rsidR="107E7AC0" w14:paraId="3F847B98" w14:textId="77777777" w:rsidTr="107E7AC0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F51A929" w14:textId="21207C96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880E42" w14:textId="42878E06" w:rsidR="107E7AC0" w:rsidRDefault="107E7AC0" w:rsidP="107E7AC0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5A8E5E22" w14:textId="532DD605" w:rsidR="107E7AC0" w:rsidRDefault="107E7AC0" w:rsidP="107E7AC0"/>
          <w:p w14:paraId="674BC305" w14:textId="30B95AB1" w:rsidR="107E7AC0" w:rsidRDefault="107E7AC0" w:rsidP="107E7AC0">
            <w:r w:rsidRPr="107E7AC0">
              <w:t>1.  acessa a seção de pedidos do sistema</w:t>
            </w:r>
          </w:p>
          <w:p w14:paraId="7D8D1D86" w14:textId="11D1104E" w:rsidR="107E7AC0" w:rsidRDefault="107E7AC0" w:rsidP="107E7AC0"/>
          <w:p w14:paraId="3D828A26" w14:textId="6A3B1753" w:rsidR="107E7AC0" w:rsidRDefault="107E7AC0" w:rsidP="107E7AC0">
            <w:r w:rsidRPr="107E7AC0">
              <w:t>3. O usuário pode utilizar filtros por data e valor para refinar a lista conforme necessário</w:t>
            </w:r>
          </w:p>
          <w:p w14:paraId="03F687E6" w14:textId="13DC9C89" w:rsidR="107E7AC0" w:rsidRDefault="107E7AC0" w:rsidP="107E7AC0"/>
          <w:p w14:paraId="0B6526CB" w14:textId="07F979AD" w:rsidR="107E7AC0" w:rsidRDefault="107E7AC0" w:rsidP="107E7AC0"/>
          <w:p w14:paraId="6C7B180A" w14:textId="1E7C622F" w:rsidR="107E7AC0" w:rsidRDefault="107E7AC0" w:rsidP="107E7AC0"/>
          <w:p w14:paraId="288DA9C6" w14:textId="51775588" w:rsidR="107E7AC0" w:rsidRDefault="107E7AC0" w:rsidP="107E7AC0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6639ED4" w14:textId="791BC7E3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3895A491" w14:textId="6FA6D154" w:rsidR="107E7AC0" w:rsidRDefault="107E7AC0" w:rsidP="107E7AC0"/>
          <w:p w14:paraId="15C660ED" w14:textId="0AD2BFDE" w:rsidR="107E7AC0" w:rsidRDefault="107E7AC0" w:rsidP="107E7AC0"/>
          <w:p w14:paraId="351DA14B" w14:textId="6DF625C0" w:rsidR="107E7AC0" w:rsidRDefault="107E7AC0" w:rsidP="107E7AC0"/>
          <w:p w14:paraId="5ACBE84F" w14:textId="1DECEEEB" w:rsidR="107E7AC0" w:rsidRDefault="107E7AC0" w:rsidP="107E7AC0">
            <w:r w:rsidRPr="107E7AC0">
              <w:t>2.O sistema exibe a lista de pedidos realizadas, incluindo detalhes como nome, descrição, preço e quantidade de produtos</w:t>
            </w:r>
          </w:p>
          <w:p w14:paraId="6C96DAF0" w14:textId="387227BD" w:rsidR="107E7AC0" w:rsidRDefault="107E7AC0" w:rsidP="107E7AC0"/>
          <w:p w14:paraId="27F9F144" w14:textId="2C291AEC" w:rsidR="107E7AC0" w:rsidRDefault="107E7AC0" w:rsidP="107E7AC0"/>
          <w:p w14:paraId="2BCDBE8F" w14:textId="78685A61" w:rsidR="107E7AC0" w:rsidRDefault="107E7AC0" w:rsidP="107E7AC0"/>
        </w:tc>
      </w:tr>
      <w:tr w:rsidR="107E7AC0" w14:paraId="5E93AEBB" w14:textId="77777777" w:rsidTr="107E7AC0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31FF987" w14:textId="279BFE60" w:rsidR="107E7AC0" w:rsidRDefault="107E7AC0" w:rsidP="107E7AC0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1B04FA4" w14:textId="60170370" w:rsidR="107E7AC0" w:rsidRDefault="107E7AC0" w:rsidP="107E7AC0">
            <w:r w:rsidRPr="107E7AC0">
              <w:rPr>
                <w:b/>
                <w:bCs/>
              </w:rPr>
              <w:t>Aluno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1B44D5D" w14:textId="35E3784D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1D1EF83" w14:textId="73FBD90F" w:rsidR="107E7AC0" w:rsidRDefault="107E7AC0" w:rsidP="107E7AC0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14:paraId="1A3838F7" w14:textId="77777777" w:rsidTr="107E7AC0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9FEF02C" w14:textId="4957FF50" w:rsidR="107E7AC0" w:rsidRDefault="107E7AC0" w:rsidP="107E7AC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B3454E9" w14:textId="425D620E" w:rsidR="107E7AC0" w:rsidRDefault="107E7AC0" w:rsidP="107E7AC0"/>
          <w:p w14:paraId="57E6C5BE" w14:textId="72B22D98" w:rsidR="107E7AC0" w:rsidRDefault="107E7AC0" w:rsidP="107E7AC0">
            <w:r w:rsidRPr="107E7AC0">
              <w:t>1 – A lista de pedidos deve ser atualizada em tempo real.</w:t>
            </w:r>
          </w:p>
        </w:tc>
      </w:tr>
    </w:tbl>
    <w:p w14:paraId="4A8F30DE" w14:textId="226CEB06" w:rsidR="107E7AC0" w:rsidRDefault="107E7AC0" w:rsidP="107E7AC0">
      <w:pPr>
        <w:pStyle w:val="TextoNormal"/>
        <w:ind w:left="0"/>
        <w:sectPr w:rsidR="107E7AC0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44E871BC" w14:textId="77777777" w:rsidR="00F26727" w:rsidRDefault="00782A2A">
      <w:pPr>
        <w:pStyle w:val="Captulo"/>
        <w:framePr w:hSpace="180" w:wrap="around" w:vAnchor="text" w:hAnchor="page" w:x="9937" w:y="1"/>
        <w:rPr>
          <w:sz w:val="24"/>
        </w:rPr>
      </w:pPr>
      <w:r w:rsidRPr="00782A2A">
        <w:rPr>
          <w:sz w:val="24"/>
        </w:rPr>
        <w:object w:dxaOrig="581" w:dyaOrig="725" w14:anchorId="4C5CA68F">
          <v:shape id="_x0000_i1026" type="#_x0000_t75" alt="" style="width:29pt;height:37pt;mso-width-percent:0;mso-height-percent:0;mso-width-percent:0;mso-height-percent:0" o:ole="">
            <v:imagedata r:id="rId20" o:title=""/>
          </v:shape>
          <o:OLEObject Type="Embed" ProgID="Word.Document.8" ShapeID="_x0000_i1026" DrawAspect="Content" ObjectID="_1786004471" r:id="rId21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76"/>
      <w:bookmarkEnd w:id="77"/>
      <w:bookmarkEnd w:id="78"/>
      <w:bookmarkEnd w:id="79"/>
      <w:bookmarkEnd w:id="80"/>
      <w:bookmarkEnd w:id="81"/>
    </w:p>
    <w:p w14:paraId="11A4A03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56E47196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504A38F9" w14:textId="77777777"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5C9DDDF4" w14:textId="77777777" w:rsidR="00F26727" w:rsidRDefault="00F26727">
      <w:pPr>
        <w:pStyle w:val="Ttulo2"/>
      </w:pPr>
      <w:bookmarkStart w:id="98" w:name="_Toc467473456"/>
      <w:bookmarkStart w:id="99" w:name="_Toc467474003"/>
      <w:bookmarkStart w:id="100" w:name="_Toc467477742"/>
      <w:bookmarkStart w:id="101" w:name="_Toc467494888"/>
      <w:bookmarkStart w:id="102" w:name="_Toc467495254"/>
      <w:bookmarkStart w:id="103" w:name="_Toc468086060"/>
      <w:bookmarkStart w:id="104" w:name="_Toc175391755"/>
      <w:r>
        <w:t>Usabilidade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0DCA19D2" w14:textId="77777777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47156B4B" w14:textId="6D9B99A7" w:rsidR="00F26727" w:rsidRDefault="39E75D1F" w:rsidP="39E75D1F">
      <w:pPr>
        <w:pStyle w:val="Requisito"/>
      </w:pPr>
      <w:bookmarkStart w:id="105" w:name="_Toc467473457"/>
      <w:bookmarkStart w:id="106" w:name="_Toc467474004"/>
      <w:bookmarkStart w:id="107" w:name="_Toc467477743"/>
      <w:bookmarkStart w:id="108" w:name="_Toc467494889"/>
      <w:bookmarkStart w:id="109" w:name="_Toc467495255"/>
      <w:bookmarkStart w:id="110" w:name="_Toc468086061"/>
      <w:bookmarkStart w:id="111" w:name="_Toc175391756"/>
      <w:r>
        <w:t>[RNF001]</w:t>
      </w:r>
      <w:bookmarkEnd w:id="105"/>
      <w:bookmarkEnd w:id="106"/>
      <w:bookmarkEnd w:id="107"/>
      <w:bookmarkEnd w:id="108"/>
      <w:bookmarkEnd w:id="109"/>
      <w:bookmarkEnd w:id="110"/>
      <w:r>
        <w:t xml:space="preserve"> &lt; Navegação Consistente &gt;</w:t>
      </w:r>
      <w:bookmarkEnd w:id="111"/>
    </w:p>
    <w:p w14:paraId="2CBC2C90" w14:textId="6C23DE65" w:rsidR="39E75D1F" w:rsidRDefault="39E75D1F" w:rsidP="39E75D1F">
      <w:pPr>
        <w:pStyle w:val="TextoNormal"/>
      </w:pPr>
      <w:r>
        <w:t>A navegação no sistema deve ser consistente em todas as páginas e seções, utilizando elementos de navegação padrão e bem definidos.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6FFF581D" w14:textId="77777777">
        <w:tc>
          <w:tcPr>
            <w:tcW w:w="1559" w:type="dxa"/>
            <w:vAlign w:val="center"/>
          </w:tcPr>
          <w:p w14:paraId="401FC1A9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44A5D2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957363D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38610EB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FC668DB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37805D2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5D2B3BF3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2F72080E" w14:textId="7D2D8670" w:rsidR="00F26727" w:rsidRDefault="39E75D1F" w:rsidP="39E75D1F">
      <w:pPr>
        <w:pStyle w:val="Requisito"/>
        <w:outlineLvl w:val="0"/>
      </w:pPr>
      <w:r>
        <w:t xml:space="preserve"> </w:t>
      </w:r>
      <w:bookmarkStart w:id="112" w:name="_Toc467473458"/>
      <w:bookmarkStart w:id="113" w:name="_Toc467474005"/>
      <w:bookmarkStart w:id="114" w:name="_Toc467477744"/>
      <w:bookmarkStart w:id="115" w:name="_Toc467494890"/>
      <w:bookmarkStart w:id="116" w:name="_Toc467495256"/>
      <w:bookmarkStart w:id="117" w:name="_Toc468086062"/>
      <w:bookmarkStart w:id="118" w:name="_Toc175391757"/>
      <w:r>
        <w:t>[RNF002]</w:t>
      </w:r>
      <w:bookmarkEnd w:id="112"/>
      <w:bookmarkEnd w:id="113"/>
      <w:bookmarkEnd w:id="114"/>
      <w:bookmarkEnd w:id="115"/>
      <w:bookmarkEnd w:id="116"/>
      <w:bookmarkEnd w:id="117"/>
      <w:r>
        <w:t xml:space="preserve"> &lt; Facilidade de Uso &gt;</w:t>
      </w:r>
      <w:bookmarkEnd w:id="118"/>
    </w:p>
    <w:p w14:paraId="608EE8CF" w14:textId="283C3D50" w:rsidR="39E75D1F" w:rsidRDefault="39E75D1F" w:rsidP="39E75D1F">
      <w:pPr>
        <w:pStyle w:val="TextoNormal"/>
      </w:pPr>
      <w:r>
        <w:t>O sistema deve permitir que novos usuários completem o cadastro em até 5 minutos, com no máximo 3 cliques para cada etapa do processo</w:t>
      </w:r>
      <w:bookmarkStart w:id="119" w:name="_Toc467473459"/>
      <w:bookmarkStart w:id="120" w:name="_Toc467474006"/>
      <w:bookmarkStart w:id="121" w:name="_Toc467477745"/>
      <w:bookmarkStart w:id="122" w:name="_Toc467494891"/>
      <w:bookmarkStart w:id="123" w:name="_Toc467495257"/>
      <w:bookmarkStart w:id="124" w:name="_Toc468086063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B9270BB" w14:textId="77777777" w:rsidTr="00506043">
        <w:tc>
          <w:tcPr>
            <w:tcW w:w="1559" w:type="dxa"/>
            <w:vAlign w:val="center"/>
          </w:tcPr>
          <w:p w14:paraId="5F66502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63F29E8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0E3F2AC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7B4B8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67B216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A0FF5F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C9A5DD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561E8AD" w14:textId="77777777" w:rsidR="00F26727" w:rsidRDefault="00F26727">
      <w:pPr>
        <w:pStyle w:val="Ttulo2"/>
      </w:pPr>
      <w:bookmarkStart w:id="125" w:name="_Toc175391758"/>
      <w:r>
        <w:t>Confiabilidade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63AAD29E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56F750C" w14:textId="77777777" w:rsidR="008B69A8" w:rsidRDefault="008B69A8">
      <w:pPr>
        <w:pStyle w:val="Ttulo3"/>
      </w:pPr>
      <w:bookmarkStart w:id="126" w:name="_Toc467473461"/>
      <w:bookmarkStart w:id="127" w:name="_Toc467474008"/>
      <w:bookmarkStart w:id="128" w:name="_Toc467477747"/>
      <w:bookmarkStart w:id="129" w:name="_Toc467494893"/>
      <w:bookmarkStart w:id="130" w:name="_Toc467495259"/>
      <w:bookmarkStart w:id="131" w:name="_Toc468086065"/>
      <w:bookmarkStart w:id="132" w:name="_Toc175389344"/>
      <w:bookmarkStart w:id="133" w:name="_Toc175391759"/>
      <w:r>
        <w:rPr>
          <w:rStyle w:val="Forte"/>
          <w:b/>
          <w:bCs w:val="0"/>
        </w:rPr>
        <w:t>[NF003] &lt;Disponibilidade do Sistema&gt;</w:t>
      </w:r>
      <w:bookmarkEnd w:id="132"/>
      <w:bookmarkEnd w:id="133"/>
    </w:p>
    <w:p w14:paraId="6FEA051A" w14:textId="77777777" w:rsidR="008B69A8" w:rsidRDefault="008B69A8" w:rsidP="008B69A8">
      <w:pPr>
        <w:pStyle w:val="NormalWeb"/>
      </w:pPr>
      <w:r>
        <w:rPr>
          <w:rStyle w:val="Forte"/>
        </w:rPr>
        <w:t>Descrição:</w:t>
      </w:r>
      <w:r>
        <w:t xml:space="preserve"> O sistema deve ter alta confiabilidade, assegurando que esteja disponível para os usuários durante 99,9% do tempo operacional. Isso implica que o sistema pode ter um tempo máximo de inatividade de 8,76 horas por ano. Mecanismos de redundância e recuperação </w:t>
      </w:r>
      <w:r>
        <w:lastRenderedPageBreak/>
        <w:t>automática devem ser implementados para minimizar interrupções e garantir uma operação contínua.</w:t>
      </w:r>
    </w:p>
    <w:p w14:paraId="7FD2BC0A" w14:textId="77777777" w:rsidR="008B69A8" w:rsidRDefault="008B69A8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Forte"/>
        </w:rPr>
        <w:t>Critérios de Aceitação:</w:t>
      </w:r>
    </w:p>
    <w:p w14:paraId="5284C6BD" w14:textId="77777777" w:rsidR="008B69A8" w:rsidRDefault="008B69A8">
      <w:pPr>
        <w:numPr>
          <w:ilvl w:val="1"/>
          <w:numId w:val="17"/>
        </w:numPr>
        <w:spacing w:before="100" w:beforeAutospacing="1" w:after="100" w:afterAutospacing="1"/>
      </w:pPr>
      <w:r>
        <w:t xml:space="preserve">Implementação de estratégias de </w:t>
      </w:r>
      <w:proofErr w:type="spellStart"/>
      <w:r>
        <w:t>failover</w:t>
      </w:r>
      <w:proofErr w:type="spellEnd"/>
      <w:r>
        <w:t xml:space="preserve"> para evitar </w:t>
      </w:r>
      <w:proofErr w:type="spellStart"/>
      <w:r>
        <w:t>downtime</w:t>
      </w:r>
      <w:proofErr w:type="spellEnd"/>
      <w:r>
        <w:t xml:space="preserve"> em caso de falhas.</w:t>
      </w:r>
    </w:p>
    <w:p w14:paraId="4AC92B48" w14:textId="77777777" w:rsidR="008B69A8" w:rsidRDefault="008B69A8">
      <w:pPr>
        <w:numPr>
          <w:ilvl w:val="1"/>
          <w:numId w:val="17"/>
        </w:numPr>
        <w:spacing w:before="100" w:beforeAutospacing="1" w:after="100" w:afterAutospacing="1"/>
      </w:pPr>
      <w:r>
        <w:t>Monitoramento constante da disponibilidade do sistema e geração de relatórios periódicos.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0936556C" w14:textId="77777777" w:rsidTr="00957BC5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228E5534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96782E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2314ED86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4E8E3DA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257A088D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5A6C17E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7959E86B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5B7D207F" w14:textId="77777777" w:rsidR="00F26727" w:rsidRDefault="00F26727">
      <w:pPr>
        <w:pStyle w:val="Ttulo2"/>
      </w:pPr>
      <w:bookmarkStart w:id="134" w:name="_Toc175391760"/>
      <w:r>
        <w:t>Desempenho</w:t>
      </w:r>
      <w:bookmarkEnd w:id="126"/>
      <w:bookmarkEnd w:id="127"/>
      <w:bookmarkEnd w:id="128"/>
      <w:bookmarkEnd w:id="129"/>
      <w:bookmarkEnd w:id="130"/>
      <w:bookmarkEnd w:id="131"/>
      <w:bookmarkEnd w:id="134"/>
    </w:p>
    <w:p w14:paraId="7E7C0D2F" w14:textId="77777777"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14:paraId="725D30FF" w14:textId="77777777" w:rsidR="008B69A8" w:rsidRDefault="008B69A8">
      <w:pPr>
        <w:pStyle w:val="Ttulo3"/>
      </w:pPr>
      <w:bookmarkStart w:id="135" w:name="_Toc467473463"/>
      <w:bookmarkStart w:id="136" w:name="_Toc467474010"/>
      <w:bookmarkStart w:id="137" w:name="_Toc467477749"/>
      <w:bookmarkStart w:id="138" w:name="_Toc467494895"/>
      <w:bookmarkStart w:id="139" w:name="_Toc467495261"/>
      <w:bookmarkStart w:id="140" w:name="_Toc468086067"/>
      <w:bookmarkStart w:id="141" w:name="_Toc175389346"/>
      <w:bookmarkStart w:id="142" w:name="_Toc175391761"/>
      <w:r>
        <w:rPr>
          <w:rStyle w:val="Forte"/>
          <w:b/>
          <w:bCs w:val="0"/>
        </w:rPr>
        <w:t>[NF004] &lt;Tempo de Resposta&gt;</w:t>
      </w:r>
      <w:bookmarkEnd w:id="141"/>
      <w:bookmarkEnd w:id="142"/>
    </w:p>
    <w:p w14:paraId="7C2D9D78" w14:textId="77777777" w:rsidR="008B69A8" w:rsidRDefault="008B69A8" w:rsidP="008B69A8">
      <w:pPr>
        <w:pStyle w:val="NormalWeb"/>
      </w:pPr>
      <w:r>
        <w:rPr>
          <w:rStyle w:val="Forte"/>
        </w:rPr>
        <w:t>Categoria:</w:t>
      </w:r>
      <w:r>
        <w:t xml:space="preserve"> Desempenho</w:t>
      </w:r>
      <w:r>
        <w:br/>
      </w:r>
      <w:r>
        <w:rPr>
          <w:rStyle w:val="Forte"/>
        </w:rPr>
        <w:t>Descrição:</w:t>
      </w:r>
      <w:r>
        <w:t xml:space="preserve"> O tempo de resposta do sistema deve ser rápido o suficiente para garantir uma experiência de usuário satisfatória. O sistema deve responder a qualquer solicitação em até 2 segundos para operações críticas como login, consulta de estoque e finalização de vendas. Além disso, o sistema deve manter essa performance mesmo sob carga elevada.</w:t>
      </w:r>
    </w:p>
    <w:p w14:paraId="7CFF0817" w14:textId="77777777" w:rsidR="008B69A8" w:rsidRDefault="008B69A8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Forte"/>
        </w:rPr>
        <w:t>Critérios de Aceitação:</w:t>
      </w:r>
    </w:p>
    <w:p w14:paraId="5EE6522A" w14:textId="77777777" w:rsidR="008B69A8" w:rsidRDefault="008B69A8">
      <w:pPr>
        <w:numPr>
          <w:ilvl w:val="1"/>
          <w:numId w:val="18"/>
        </w:numPr>
        <w:spacing w:before="100" w:beforeAutospacing="1" w:after="100" w:afterAutospacing="1"/>
      </w:pPr>
      <w:r>
        <w:t>Testes de carga devem garantir que o sistema responda dentro do tempo especificado, mesmo durante picos de acesso.</w:t>
      </w:r>
    </w:p>
    <w:p w14:paraId="44EB002E" w14:textId="77777777" w:rsidR="008B69A8" w:rsidRDefault="008B69A8">
      <w:pPr>
        <w:numPr>
          <w:ilvl w:val="1"/>
          <w:numId w:val="18"/>
        </w:numPr>
        <w:spacing w:before="100" w:beforeAutospacing="1" w:after="100" w:afterAutospacing="1"/>
      </w:pPr>
      <w:r>
        <w:t xml:space="preserve">Implementação de técnicas de otimização como </w:t>
      </w:r>
      <w:proofErr w:type="spellStart"/>
      <w:r>
        <w:t>caching</w:t>
      </w:r>
      <w:proofErr w:type="spellEnd"/>
      <w:r>
        <w:t xml:space="preserve"> e balanceamento de carga.</w:t>
      </w:r>
    </w:p>
    <w:p w14:paraId="0672C645" w14:textId="77777777" w:rsidR="008B69A8" w:rsidRDefault="008B69A8" w:rsidP="008B69A8">
      <w:pPr>
        <w:pStyle w:val="NormalWeb"/>
      </w:pPr>
      <w:r>
        <w:t>Esses requisitos podem ser documentados nas respectivas seções do documento de requisitos. Como mencionado anteriormente, você pode seguir os passos para inserir esses itens no sumário e adicionar links clicáveis para cada seção.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6C610846" w14:textId="77777777" w:rsidTr="00957BC5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14:paraId="7C2D0B92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721DD51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1934613E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98341D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0B80D4E8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87483EC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58F5E50D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493D30B1" w14:textId="77777777" w:rsidR="00F26727" w:rsidRDefault="00F26727">
      <w:pPr>
        <w:pStyle w:val="Ttulo2"/>
      </w:pPr>
      <w:bookmarkStart w:id="143" w:name="_Toc175391762"/>
      <w:r>
        <w:t>Segurança</w:t>
      </w:r>
      <w:bookmarkEnd w:id="135"/>
      <w:bookmarkEnd w:id="136"/>
      <w:bookmarkEnd w:id="137"/>
      <w:bookmarkEnd w:id="138"/>
      <w:bookmarkEnd w:id="139"/>
      <w:bookmarkEnd w:id="140"/>
      <w:bookmarkEnd w:id="143"/>
    </w:p>
    <w:p w14:paraId="4A662647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2BA6882F" w14:textId="77777777" w:rsidR="00F26727" w:rsidRDefault="00F26727">
      <w:pPr>
        <w:pStyle w:val="Requisito"/>
      </w:pPr>
      <w:bookmarkStart w:id="144" w:name="_Toc467473464"/>
      <w:bookmarkStart w:id="145" w:name="_Toc467474011"/>
      <w:bookmarkStart w:id="146" w:name="_Toc467477750"/>
      <w:bookmarkStart w:id="147" w:name="_Toc467494896"/>
      <w:bookmarkStart w:id="148" w:name="_Toc467495262"/>
      <w:bookmarkStart w:id="149" w:name="_Toc468086068"/>
      <w:bookmarkStart w:id="150" w:name="_Toc175391763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w14:paraId="2B358EA3" w14:textId="77777777" w:rsidR="00BB4A40" w:rsidRDefault="00BB4A40" w:rsidP="00BB4A40">
      <w:pPr>
        <w:pStyle w:val="TextoNormal"/>
      </w:pPr>
      <w:bookmarkStart w:id="151" w:name="_Toc467473465"/>
      <w:bookmarkStart w:id="152" w:name="_Toc467474012"/>
      <w:bookmarkStart w:id="153" w:name="_Toc467477751"/>
      <w:bookmarkStart w:id="154" w:name="_Toc467494897"/>
      <w:bookmarkStart w:id="155" w:name="_Toc467495263"/>
      <w:bookmarkStart w:id="156" w:name="_Toc468086069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3C66216B" w14:textId="77777777" w:rsidTr="00506043">
        <w:tc>
          <w:tcPr>
            <w:tcW w:w="1559" w:type="dxa"/>
            <w:vAlign w:val="center"/>
          </w:tcPr>
          <w:p w14:paraId="0CB9E479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2DBF0D7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3008D1ED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6B62F1B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F04AF9F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2F2C34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4969EC19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35D36FA" w14:textId="77777777" w:rsidR="00F26727" w:rsidRDefault="00F26727">
      <w:pPr>
        <w:pStyle w:val="Ttulo2"/>
      </w:pPr>
      <w:bookmarkStart w:id="157" w:name="_Toc175391764"/>
      <w:r>
        <w:lastRenderedPageBreak/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w14:paraId="7461BE8B" w14:textId="77777777"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14:paraId="38978A2B" w14:textId="77777777" w:rsidR="00F26727" w:rsidRDefault="00F26727">
      <w:pPr>
        <w:pStyle w:val="Requisito"/>
      </w:pPr>
      <w:bookmarkStart w:id="158" w:name="_Toc467473466"/>
      <w:bookmarkStart w:id="159" w:name="_Toc467474013"/>
      <w:bookmarkStart w:id="160" w:name="_Toc467477752"/>
      <w:bookmarkStart w:id="161" w:name="_Toc467494898"/>
      <w:bookmarkStart w:id="162" w:name="_Toc467495264"/>
      <w:bookmarkStart w:id="163" w:name="_Toc468086070"/>
      <w:bookmarkStart w:id="164" w:name="_Toc175391765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w14:paraId="3B0F3C07" w14:textId="77777777" w:rsidR="00BB4A40" w:rsidRDefault="00BB4A40" w:rsidP="00BB4A40">
      <w:pPr>
        <w:pStyle w:val="TextoNormal"/>
      </w:pPr>
      <w:bookmarkStart w:id="165" w:name="_Toc467473467"/>
      <w:bookmarkStart w:id="166" w:name="_Toc467474014"/>
      <w:bookmarkStart w:id="167" w:name="_Toc467477753"/>
      <w:bookmarkStart w:id="168" w:name="_Toc467494899"/>
      <w:bookmarkStart w:id="169" w:name="_Toc467495265"/>
      <w:bookmarkStart w:id="170" w:name="_Toc468086071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07363BD" w14:textId="77777777" w:rsidTr="00506043">
        <w:tc>
          <w:tcPr>
            <w:tcW w:w="1559" w:type="dxa"/>
            <w:vAlign w:val="center"/>
          </w:tcPr>
          <w:p w14:paraId="17B02F90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80A4E5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9EE066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9219836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329B50B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96FEF7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7D9C5A8F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1B4C7DCB" w14:textId="77777777" w:rsidR="00F26727" w:rsidRDefault="00F26727">
      <w:pPr>
        <w:pStyle w:val="Ttulo2"/>
      </w:pPr>
      <w:bookmarkStart w:id="171" w:name="_Toc175391766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w14:paraId="0CFF5726" w14:textId="77777777"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14:paraId="62576BD3" w14:textId="77777777"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14:paraId="158BCA20" w14:textId="77777777" w:rsidR="00F26727" w:rsidRDefault="00F26727">
      <w:pPr>
        <w:pStyle w:val="Requisito"/>
      </w:pPr>
      <w:bookmarkStart w:id="172" w:name="_Toc467473468"/>
      <w:bookmarkStart w:id="173" w:name="_Toc467474015"/>
      <w:bookmarkStart w:id="174" w:name="_Toc467477754"/>
      <w:bookmarkStart w:id="175" w:name="_Toc467494900"/>
      <w:bookmarkStart w:id="176" w:name="_Toc467495266"/>
      <w:bookmarkStart w:id="177" w:name="_Toc468086072"/>
      <w:bookmarkStart w:id="178" w:name="_Toc175391767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w14:paraId="1A68622C" w14:textId="77777777" w:rsidR="00BB4A40" w:rsidRDefault="00BB4A40" w:rsidP="00BB4A40">
      <w:pPr>
        <w:pStyle w:val="TextoNormal"/>
      </w:pPr>
      <w:bookmarkStart w:id="179" w:name="_Toc467473469"/>
      <w:bookmarkStart w:id="180" w:name="_Toc467474016"/>
      <w:bookmarkStart w:id="181" w:name="_Toc467477755"/>
      <w:bookmarkStart w:id="182" w:name="_Toc467494901"/>
      <w:bookmarkStart w:id="183" w:name="_Toc467495267"/>
      <w:bookmarkStart w:id="184" w:name="_Toc468086073"/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77477AD7" w14:textId="77777777" w:rsidTr="00506043">
        <w:tc>
          <w:tcPr>
            <w:tcW w:w="1559" w:type="dxa"/>
            <w:vAlign w:val="center"/>
          </w:tcPr>
          <w:p w14:paraId="22693F7E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7194DBD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79869FD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69D0D3C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67F53B65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4CD245A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28F89AAC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4564983" w14:textId="77777777" w:rsidR="00F26727" w:rsidRDefault="00F26727">
      <w:pPr>
        <w:pStyle w:val="Ttulo2"/>
      </w:pPr>
      <w:bookmarkStart w:id="185" w:name="_Toc175391768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w14:paraId="37C32AC1" w14:textId="77777777" w:rsidR="00F26727" w:rsidRDefault="00F26727">
      <w:pPr>
        <w:pStyle w:val="TextoNormal"/>
      </w:pPr>
      <w:bookmarkStart w:id="186" w:name="_Ref471381570"/>
      <w:r>
        <w:t xml:space="preserve">Esta seção descreve os requisitos não funcionais associados ao hardware e software usados para desenvolver ou para executar o sistema. </w:t>
      </w:r>
    </w:p>
    <w:p w14:paraId="48E19F67" w14:textId="77777777" w:rsidR="00F26727" w:rsidRDefault="00F26727">
      <w:pPr>
        <w:pStyle w:val="Requisito"/>
      </w:pPr>
      <w:bookmarkStart w:id="187" w:name="_Toc467473470"/>
      <w:bookmarkStart w:id="188" w:name="_Toc467474017"/>
      <w:bookmarkStart w:id="189" w:name="_Toc467477756"/>
      <w:bookmarkStart w:id="190" w:name="_Toc467494902"/>
      <w:bookmarkStart w:id="191" w:name="_Toc467495268"/>
      <w:bookmarkStart w:id="192" w:name="_Toc468086074"/>
      <w:bookmarkStart w:id="193" w:name="_Toc175391769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w14:paraId="79586E88" w14:textId="77777777" w:rsidR="00BB4A40" w:rsidRDefault="00BB4A40" w:rsidP="00BB4A40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eastAsia="Wingdings" w:hAnsi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64E1A0EE" w14:textId="77777777" w:rsidTr="00506043">
        <w:tc>
          <w:tcPr>
            <w:tcW w:w="1559" w:type="dxa"/>
            <w:vAlign w:val="center"/>
          </w:tcPr>
          <w:p w14:paraId="6C273FD1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1231BE67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484AEC48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6FEB5B0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2574A00C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0D7AA69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6C6371D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7196D064" w14:textId="77777777" w:rsidR="00F26727" w:rsidRDefault="00F26727">
      <w:pPr>
        <w:pStyle w:val="TextoNormal"/>
      </w:pPr>
    </w:p>
    <w:p w14:paraId="34FF1C98" w14:textId="77777777" w:rsidR="00F26727" w:rsidRDefault="00F26727">
      <w:pPr>
        <w:pStyle w:val="TextoNormal"/>
        <w:sectPr w:rsidR="00F26727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94" w:name="_Toc467473471"/>
    <w:bookmarkStart w:id="195" w:name="_Toc467474018"/>
    <w:bookmarkStart w:id="196" w:name="_Toc467477757"/>
    <w:bookmarkStart w:id="197" w:name="_Toc467494903"/>
    <w:bookmarkStart w:id="198" w:name="_Toc467495269"/>
    <w:bookmarkStart w:id="199" w:name="_Toc468086075"/>
    <w:p w14:paraId="6D072C0D" w14:textId="77777777" w:rsidR="00F26727" w:rsidRDefault="00782A2A">
      <w:pPr>
        <w:pStyle w:val="Captulo"/>
        <w:framePr w:hSpace="180" w:wrap="around" w:vAnchor="text" w:hAnchor="page" w:x="9937" w:y="1"/>
        <w:rPr>
          <w:sz w:val="24"/>
        </w:rPr>
      </w:pPr>
      <w:r w:rsidRPr="00782A2A">
        <w:rPr>
          <w:sz w:val="24"/>
        </w:rPr>
        <w:object w:dxaOrig="581" w:dyaOrig="725" w14:anchorId="6D58FF35">
          <v:shape id="_x0000_i1025" type="#_x0000_t75" alt="" style="width:29pt;height:37pt;mso-width-percent:0;mso-height-percent:0;mso-width-percent:0;mso-height-percent:0" o:ole="">
            <v:imagedata r:id="rId23" o:title=""/>
          </v:shape>
          <o:OLEObject Type="Embed" ProgID="Word.Document.8" ShapeID="_x0000_i1025" DrawAspect="Content" ObjectID="_1786004472" r:id="rId24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w14:paraId="23A96C83" w14:textId="77777777"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5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14:paraId="3CBDB76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48A21919" w14:textId="77777777" w:rsidR="00F75223" w:rsidRDefault="00F75223">
      <w:pPr>
        <w:pStyle w:val="TextoNormal"/>
      </w:pPr>
    </w:p>
    <w:p w14:paraId="40C631AB" w14:textId="77777777" w:rsidR="00F75223" w:rsidRDefault="39E75D1F">
      <w:pPr>
        <w:pStyle w:val="Ttulo2"/>
      </w:pPr>
      <w:bookmarkStart w:id="200" w:name="_Toc175391770"/>
      <w:r>
        <w:t>PROTOTIPAÇÃO</w:t>
      </w:r>
      <w:bookmarkEnd w:id="200"/>
    </w:p>
    <w:p w14:paraId="6BD18F9B" w14:textId="00226D1D" w:rsidR="00F75223" w:rsidRPr="00F75223" w:rsidRDefault="39E75D1F" w:rsidP="39E75D1F">
      <w:pPr>
        <w:pStyle w:val="TextoNormal"/>
        <w:ind w:left="0"/>
      </w:pPr>
      <w:r w:rsidRPr="39E75D1F">
        <w:t>https://www.figma.com/design/uD0tvKL2MDLPubkqoHSZb9/Untitled?node-id=0-1&amp;t=ZslSzjHwiqHf6ALl-0</w:t>
      </w:r>
    </w:p>
    <w:p w14:paraId="4B1F511A" w14:textId="77777777" w:rsidR="00686F78" w:rsidRDefault="00686F78" w:rsidP="00686F78">
      <w:pPr>
        <w:pStyle w:val="TextoNormal"/>
      </w:pPr>
    </w:p>
    <w:p w14:paraId="06209B7F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</w:p>
    <w:p w14:paraId="3E121E44" w14:textId="77777777" w:rsidR="00500B20" w:rsidRDefault="00122DD3" w:rsidP="00500B20">
      <w:pPr>
        <w:pStyle w:val="TextoNormal"/>
        <w:spacing w:before="0" w:after="0"/>
        <w:jc w:val="right"/>
      </w:pPr>
      <w:r>
        <w:lastRenderedPageBreak/>
        <w:drawing>
          <wp:anchor distT="0" distB="0" distL="114300" distR="114300" simplePos="0" relativeHeight="251658240" behindDoc="0" locked="0" layoutInCell="1" allowOverlap="0" wp14:anchorId="6EB047F8" wp14:editId="0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B20" w:rsidRPr="39E75D1F">
        <w:rPr>
          <w:rFonts w:ascii="Arial" w:hAnsi="Arial"/>
          <w:b/>
          <w:bCs/>
          <w:sz w:val="24"/>
          <w:szCs w:val="24"/>
        </w:rPr>
        <w:t>Capítulo</w:t>
      </w:r>
    </w:p>
    <w:p w14:paraId="1A96B41F" w14:textId="77777777" w:rsidR="00500B20" w:rsidRDefault="00500B20">
      <w:pPr>
        <w:pStyle w:val="Ttulo1"/>
      </w:pPr>
      <w:r>
        <w:t xml:space="preserve">Dicionário de Dados </w:t>
      </w:r>
    </w:p>
    <w:p w14:paraId="3C0D9869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65F9C3DC" w14:textId="77777777" w:rsidR="00333A3C" w:rsidRDefault="00333A3C" w:rsidP="00686F78">
      <w:pPr>
        <w:pStyle w:val="TextoNormal"/>
      </w:pPr>
    </w:p>
    <w:p w14:paraId="5023141B" w14:textId="77777777" w:rsidR="00333A3C" w:rsidRDefault="00122DD3" w:rsidP="00686F78">
      <w:pPr>
        <w:pStyle w:val="TextoNormal"/>
      </w:pPr>
      <w:r>
        <w:drawing>
          <wp:inline distT="0" distB="0" distL="0" distR="0" wp14:anchorId="4AC3947D" wp14:editId="07777777">
            <wp:extent cx="5410200" cy="2819400"/>
            <wp:effectExtent l="0" t="0" r="0" b="0"/>
            <wp:docPr id="9" name="Imagem 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1409" w14:textId="77777777" w:rsidR="00333A3C" w:rsidRDefault="00333A3C" w:rsidP="00686F78">
      <w:pPr>
        <w:pStyle w:val="TextoNormal"/>
      </w:pPr>
    </w:p>
    <w:p w14:paraId="562C75D1" w14:textId="77777777" w:rsidR="00333A3C" w:rsidRDefault="00122DD3" w:rsidP="00686F78">
      <w:pPr>
        <w:pStyle w:val="TextoNormal"/>
      </w:pPr>
      <w:r>
        <w:drawing>
          <wp:inline distT="0" distB="0" distL="0" distR="0" wp14:anchorId="44AAEC20" wp14:editId="07777777">
            <wp:extent cx="5362575" cy="2819400"/>
            <wp:effectExtent l="0" t="0" r="0" b="0"/>
            <wp:docPr id="10" name="Imagem 1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29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9E81" w14:textId="77777777" w:rsidR="00782A2A" w:rsidRDefault="00782A2A">
      <w:r>
        <w:separator/>
      </w:r>
    </w:p>
  </w:endnote>
  <w:endnote w:type="continuationSeparator" w:id="0">
    <w:p w14:paraId="304EB787" w14:textId="77777777" w:rsidR="00782A2A" w:rsidRDefault="0078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14:paraId="201F67F7" w14:textId="77777777" w:rsidR="00F26727" w:rsidRDefault="00F26727">
          <w:pPr>
            <w:pStyle w:val="Rodap"/>
          </w:pPr>
          <w:r>
            <w:t>Versão &lt;</w:t>
          </w:r>
          <w:proofErr w:type="spellStart"/>
          <w:r>
            <w:t>x.y</w:t>
          </w:r>
          <w:proofErr w:type="spellEnd"/>
          <w:r>
            <w:t xml:space="preserve">&gt; </w:t>
          </w:r>
        </w:p>
      </w:tc>
      <w:tc>
        <w:tcPr>
          <w:tcW w:w="2799" w:type="dxa"/>
        </w:tcPr>
        <w:p w14:paraId="39AC30C2" w14:textId="77777777" w:rsidR="00F26727" w:rsidRDefault="00F26727">
          <w:pPr>
            <w:pStyle w:val="Rodap"/>
            <w:jc w:val="right"/>
          </w:pPr>
          <w:bookmarkStart w:id="2" w:name="_Ref471361557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w14:paraId="31126E5D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5520" w14:textId="77777777" w:rsidR="00782A2A" w:rsidRDefault="00782A2A">
      <w:r>
        <w:separator/>
      </w:r>
    </w:p>
  </w:footnote>
  <w:footnote w:type="continuationSeparator" w:id="0">
    <w:p w14:paraId="30E0F9BF" w14:textId="77777777" w:rsidR="00782A2A" w:rsidRDefault="00782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E403A5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453D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796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14:paraId="704388A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DF4E37C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14:paraId="5E0B727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44FB30F8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14:paraId="093593B8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1DA6542E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14:paraId="4C59260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4E11D2A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14:paraId="25A23F1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E1831B3" w14:textId="77777777"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 w15:restartNumberingAfterBreak="0">
    <w:nsid w:val="12436F4E"/>
    <w:multiLevelType w:val="hybridMultilevel"/>
    <w:tmpl w:val="B2922882"/>
    <w:lvl w:ilvl="0" w:tplc="7DFC9660">
      <w:start w:val="1"/>
      <w:numFmt w:val="decimal"/>
      <w:lvlText w:val=""/>
      <w:lvlJc w:val="left"/>
      <w:pPr>
        <w:ind w:left="720" w:hanging="360"/>
      </w:pPr>
    </w:lvl>
    <w:lvl w:ilvl="1" w:tplc="78F825B8">
      <w:start w:val="1"/>
      <w:numFmt w:val="lowerLetter"/>
      <w:lvlText w:val="%2."/>
      <w:lvlJc w:val="left"/>
      <w:pPr>
        <w:ind w:left="1440" w:hanging="360"/>
      </w:pPr>
    </w:lvl>
    <w:lvl w:ilvl="2" w:tplc="8AD6C37A">
      <w:start w:val="1"/>
      <w:numFmt w:val="lowerRoman"/>
      <w:lvlText w:val="%3."/>
      <w:lvlJc w:val="right"/>
      <w:pPr>
        <w:ind w:left="2160" w:hanging="180"/>
      </w:pPr>
    </w:lvl>
    <w:lvl w:ilvl="3" w:tplc="A35C8468">
      <w:start w:val="1"/>
      <w:numFmt w:val="decimal"/>
      <w:lvlText w:val="%4."/>
      <w:lvlJc w:val="left"/>
      <w:pPr>
        <w:ind w:left="2880" w:hanging="360"/>
      </w:pPr>
    </w:lvl>
    <w:lvl w:ilvl="4" w:tplc="2F9E3BB2">
      <w:start w:val="1"/>
      <w:numFmt w:val="lowerLetter"/>
      <w:lvlText w:val="%5."/>
      <w:lvlJc w:val="left"/>
      <w:pPr>
        <w:ind w:left="3600" w:hanging="360"/>
      </w:pPr>
    </w:lvl>
    <w:lvl w:ilvl="5" w:tplc="8B025CB4">
      <w:start w:val="1"/>
      <w:numFmt w:val="lowerRoman"/>
      <w:lvlText w:val="%6."/>
      <w:lvlJc w:val="right"/>
      <w:pPr>
        <w:ind w:left="4320" w:hanging="180"/>
      </w:pPr>
    </w:lvl>
    <w:lvl w:ilvl="6" w:tplc="DAD81F92">
      <w:start w:val="1"/>
      <w:numFmt w:val="decimal"/>
      <w:lvlText w:val="%7."/>
      <w:lvlJc w:val="left"/>
      <w:pPr>
        <w:ind w:left="5040" w:hanging="360"/>
      </w:pPr>
    </w:lvl>
    <w:lvl w:ilvl="7" w:tplc="9E64E824">
      <w:start w:val="1"/>
      <w:numFmt w:val="lowerLetter"/>
      <w:lvlText w:val="%8."/>
      <w:lvlJc w:val="left"/>
      <w:pPr>
        <w:ind w:left="5760" w:hanging="360"/>
      </w:pPr>
    </w:lvl>
    <w:lvl w:ilvl="8" w:tplc="5822A8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A9462"/>
    <w:multiLevelType w:val="hybridMultilevel"/>
    <w:tmpl w:val="0AC2EF86"/>
    <w:lvl w:ilvl="0" w:tplc="79E25E6C">
      <w:start w:val="1"/>
      <w:numFmt w:val="decimal"/>
      <w:lvlText w:val=""/>
      <w:lvlJc w:val="left"/>
      <w:pPr>
        <w:ind w:left="720" w:hanging="360"/>
      </w:pPr>
    </w:lvl>
    <w:lvl w:ilvl="1" w:tplc="E66AFF5E">
      <w:start w:val="1"/>
      <w:numFmt w:val="lowerLetter"/>
      <w:lvlText w:val="%2."/>
      <w:lvlJc w:val="left"/>
      <w:pPr>
        <w:ind w:left="1440" w:hanging="360"/>
      </w:pPr>
    </w:lvl>
    <w:lvl w:ilvl="2" w:tplc="55E0E3AC">
      <w:start w:val="1"/>
      <w:numFmt w:val="lowerRoman"/>
      <w:lvlText w:val="%3."/>
      <w:lvlJc w:val="right"/>
      <w:pPr>
        <w:ind w:left="2160" w:hanging="180"/>
      </w:pPr>
    </w:lvl>
    <w:lvl w:ilvl="3" w:tplc="EEDC150A">
      <w:start w:val="1"/>
      <w:numFmt w:val="decimal"/>
      <w:lvlText w:val="%4."/>
      <w:lvlJc w:val="left"/>
      <w:pPr>
        <w:ind w:left="2880" w:hanging="360"/>
      </w:pPr>
    </w:lvl>
    <w:lvl w:ilvl="4" w:tplc="8DA8F2C4">
      <w:start w:val="1"/>
      <w:numFmt w:val="lowerLetter"/>
      <w:lvlText w:val="%5."/>
      <w:lvlJc w:val="left"/>
      <w:pPr>
        <w:ind w:left="3600" w:hanging="360"/>
      </w:pPr>
    </w:lvl>
    <w:lvl w:ilvl="5" w:tplc="EBFE2A26">
      <w:start w:val="1"/>
      <w:numFmt w:val="lowerRoman"/>
      <w:lvlText w:val="%6."/>
      <w:lvlJc w:val="right"/>
      <w:pPr>
        <w:ind w:left="4320" w:hanging="180"/>
      </w:pPr>
    </w:lvl>
    <w:lvl w:ilvl="6" w:tplc="698A3A6E">
      <w:start w:val="1"/>
      <w:numFmt w:val="decimal"/>
      <w:lvlText w:val="%7."/>
      <w:lvlJc w:val="left"/>
      <w:pPr>
        <w:ind w:left="5040" w:hanging="360"/>
      </w:pPr>
    </w:lvl>
    <w:lvl w:ilvl="7" w:tplc="EC480840">
      <w:start w:val="1"/>
      <w:numFmt w:val="lowerLetter"/>
      <w:lvlText w:val="%8."/>
      <w:lvlJc w:val="left"/>
      <w:pPr>
        <w:ind w:left="5760" w:hanging="360"/>
      </w:pPr>
    </w:lvl>
    <w:lvl w:ilvl="8" w:tplc="DA20B2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2198"/>
    <w:multiLevelType w:val="hybridMultilevel"/>
    <w:tmpl w:val="F36C1F7E"/>
    <w:lvl w:ilvl="0" w:tplc="E3A0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DA6E"/>
    <w:multiLevelType w:val="hybridMultilevel"/>
    <w:tmpl w:val="F55430A2"/>
    <w:lvl w:ilvl="0" w:tplc="34B2F580">
      <w:start w:val="1"/>
      <w:numFmt w:val="decimal"/>
      <w:lvlText w:val=""/>
      <w:lvlJc w:val="left"/>
      <w:pPr>
        <w:ind w:left="720" w:hanging="360"/>
      </w:pPr>
    </w:lvl>
    <w:lvl w:ilvl="1" w:tplc="EB942820">
      <w:start w:val="1"/>
      <w:numFmt w:val="lowerLetter"/>
      <w:lvlText w:val="%2."/>
      <w:lvlJc w:val="left"/>
      <w:pPr>
        <w:ind w:left="1440" w:hanging="360"/>
      </w:pPr>
    </w:lvl>
    <w:lvl w:ilvl="2" w:tplc="D5CA519C">
      <w:start w:val="1"/>
      <w:numFmt w:val="lowerRoman"/>
      <w:lvlText w:val="%3."/>
      <w:lvlJc w:val="right"/>
      <w:pPr>
        <w:ind w:left="2160" w:hanging="180"/>
      </w:pPr>
    </w:lvl>
    <w:lvl w:ilvl="3" w:tplc="25582C4A">
      <w:start w:val="1"/>
      <w:numFmt w:val="decimal"/>
      <w:lvlText w:val="%4."/>
      <w:lvlJc w:val="left"/>
      <w:pPr>
        <w:ind w:left="2880" w:hanging="360"/>
      </w:pPr>
    </w:lvl>
    <w:lvl w:ilvl="4" w:tplc="768C399C">
      <w:start w:val="1"/>
      <w:numFmt w:val="lowerLetter"/>
      <w:lvlText w:val="%5."/>
      <w:lvlJc w:val="left"/>
      <w:pPr>
        <w:ind w:left="3600" w:hanging="360"/>
      </w:pPr>
    </w:lvl>
    <w:lvl w:ilvl="5" w:tplc="90B850D4">
      <w:start w:val="1"/>
      <w:numFmt w:val="lowerRoman"/>
      <w:lvlText w:val="%6."/>
      <w:lvlJc w:val="right"/>
      <w:pPr>
        <w:ind w:left="4320" w:hanging="180"/>
      </w:pPr>
    </w:lvl>
    <w:lvl w:ilvl="6" w:tplc="2D6A91F6">
      <w:start w:val="1"/>
      <w:numFmt w:val="decimal"/>
      <w:lvlText w:val="%7."/>
      <w:lvlJc w:val="left"/>
      <w:pPr>
        <w:ind w:left="5040" w:hanging="360"/>
      </w:pPr>
    </w:lvl>
    <w:lvl w:ilvl="7" w:tplc="34BC9516">
      <w:start w:val="1"/>
      <w:numFmt w:val="lowerLetter"/>
      <w:lvlText w:val="%8."/>
      <w:lvlJc w:val="left"/>
      <w:pPr>
        <w:ind w:left="5760" w:hanging="360"/>
      </w:pPr>
    </w:lvl>
    <w:lvl w:ilvl="8" w:tplc="F5F8DF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C661"/>
    <w:multiLevelType w:val="hybridMultilevel"/>
    <w:tmpl w:val="A484E10E"/>
    <w:lvl w:ilvl="0" w:tplc="5F8AB1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C22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A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4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8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63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6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2F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875BD"/>
    <w:multiLevelType w:val="hybridMultilevel"/>
    <w:tmpl w:val="3F503CBA"/>
    <w:lvl w:ilvl="0" w:tplc="39AA77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40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67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07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C6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44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2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65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8D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755E"/>
    <w:multiLevelType w:val="hybridMultilevel"/>
    <w:tmpl w:val="D5744840"/>
    <w:lvl w:ilvl="0" w:tplc="238C27DE">
      <w:start w:val="1"/>
      <w:numFmt w:val="decimal"/>
      <w:lvlText w:val=""/>
      <w:lvlJc w:val="left"/>
      <w:pPr>
        <w:ind w:left="938" w:hanging="360"/>
      </w:pPr>
    </w:lvl>
    <w:lvl w:ilvl="1" w:tplc="B826375E">
      <w:start w:val="1"/>
      <w:numFmt w:val="lowerLetter"/>
      <w:lvlText w:val="%2."/>
      <w:lvlJc w:val="left"/>
      <w:pPr>
        <w:ind w:left="1658" w:hanging="360"/>
      </w:pPr>
    </w:lvl>
    <w:lvl w:ilvl="2" w:tplc="870AF8FE">
      <w:start w:val="1"/>
      <w:numFmt w:val="lowerRoman"/>
      <w:lvlText w:val="%3."/>
      <w:lvlJc w:val="right"/>
      <w:pPr>
        <w:ind w:left="2378" w:hanging="180"/>
      </w:pPr>
    </w:lvl>
    <w:lvl w:ilvl="3" w:tplc="F5882424">
      <w:start w:val="1"/>
      <w:numFmt w:val="decimal"/>
      <w:lvlText w:val="%4."/>
      <w:lvlJc w:val="left"/>
      <w:pPr>
        <w:ind w:left="3098" w:hanging="360"/>
      </w:pPr>
    </w:lvl>
    <w:lvl w:ilvl="4" w:tplc="FEF46174">
      <w:start w:val="1"/>
      <w:numFmt w:val="lowerLetter"/>
      <w:lvlText w:val="%5."/>
      <w:lvlJc w:val="left"/>
      <w:pPr>
        <w:ind w:left="3818" w:hanging="360"/>
      </w:pPr>
    </w:lvl>
    <w:lvl w:ilvl="5" w:tplc="27403F6A">
      <w:start w:val="1"/>
      <w:numFmt w:val="lowerRoman"/>
      <w:lvlText w:val="%6."/>
      <w:lvlJc w:val="right"/>
      <w:pPr>
        <w:ind w:left="4538" w:hanging="180"/>
      </w:pPr>
    </w:lvl>
    <w:lvl w:ilvl="6" w:tplc="5AD8687C">
      <w:start w:val="1"/>
      <w:numFmt w:val="decimal"/>
      <w:lvlText w:val="%7."/>
      <w:lvlJc w:val="left"/>
      <w:pPr>
        <w:ind w:left="5258" w:hanging="360"/>
      </w:pPr>
    </w:lvl>
    <w:lvl w:ilvl="7" w:tplc="CA26A656">
      <w:start w:val="1"/>
      <w:numFmt w:val="lowerLetter"/>
      <w:lvlText w:val="%8."/>
      <w:lvlJc w:val="left"/>
      <w:pPr>
        <w:ind w:left="5978" w:hanging="360"/>
      </w:pPr>
    </w:lvl>
    <w:lvl w:ilvl="8" w:tplc="B61823BA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39C90A29"/>
    <w:multiLevelType w:val="hybridMultilevel"/>
    <w:tmpl w:val="2C1A66DC"/>
    <w:lvl w:ilvl="0" w:tplc="7B8060BC">
      <w:start w:val="1"/>
      <w:numFmt w:val="decimal"/>
      <w:lvlText w:val=""/>
      <w:lvlJc w:val="left"/>
      <w:pPr>
        <w:ind w:left="938" w:hanging="360"/>
      </w:pPr>
    </w:lvl>
    <w:lvl w:ilvl="1" w:tplc="624A3522">
      <w:start w:val="1"/>
      <w:numFmt w:val="lowerLetter"/>
      <w:lvlText w:val="%2."/>
      <w:lvlJc w:val="left"/>
      <w:pPr>
        <w:ind w:left="1658" w:hanging="360"/>
      </w:pPr>
    </w:lvl>
    <w:lvl w:ilvl="2" w:tplc="A9AE22AA">
      <w:start w:val="1"/>
      <w:numFmt w:val="lowerRoman"/>
      <w:lvlText w:val="%3."/>
      <w:lvlJc w:val="right"/>
      <w:pPr>
        <w:ind w:left="2378" w:hanging="180"/>
      </w:pPr>
    </w:lvl>
    <w:lvl w:ilvl="3" w:tplc="364A23C2">
      <w:start w:val="1"/>
      <w:numFmt w:val="decimal"/>
      <w:lvlText w:val="%4."/>
      <w:lvlJc w:val="left"/>
      <w:pPr>
        <w:ind w:left="3098" w:hanging="360"/>
      </w:pPr>
    </w:lvl>
    <w:lvl w:ilvl="4" w:tplc="53FC6FBE">
      <w:start w:val="1"/>
      <w:numFmt w:val="lowerLetter"/>
      <w:lvlText w:val="%5."/>
      <w:lvlJc w:val="left"/>
      <w:pPr>
        <w:ind w:left="3818" w:hanging="360"/>
      </w:pPr>
    </w:lvl>
    <w:lvl w:ilvl="5" w:tplc="6FD6EADE">
      <w:start w:val="1"/>
      <w:numFmt w:val="lowerRoman"/>
      <w:lvlText w:val="%6."/>
      <w:lvlJc w:val="right"/>
      <w:pPr>
        <w:ind w:left="4538" w:hanging="180"/>
      </w:pPr>
    </w:lvl>
    <w:lvl w:ilvl="6" w:tplc="FC20DAA0">
      <w:start w:val="1"/>
      <w:numFmt w:val="decimal"/>
      <w:lvlText w:val="%7."/>
      <w:lvlJc w:val="left"/>
      <w:pPr>
        <w:ind w:left="5258" w:hanging="360"/>
      </w:pPr>
    </w:lvl>
    <w:lvl w:ilvl="7" w:tplc="AF5E37EC">
      <w:start w:val="1"/>
      <w:numFmt w:val="lowerLetter"/>
      <w:lvlText w:val="%8."/>
      <w:lvlJc w:val="left"/>
      <w:pPr>
        <w:ind w:left="5978" w:hanging="360"/>
      </w:pPr>
    </w:lvl>
    <w:lvl w:ilvl="8" w:tplc="D3283DC2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3DFEDDD8"/>
    <w:multiLevelType w:val="hybridMultilevel"/>
    <w:tmpl w:val="0652E7AC"/>
    <w:lvl w:ilvl="0" w:tplc="4FA277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A84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4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D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4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C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85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C2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09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 w15:restartNumberingAfterBreak="0">
    <w:nsid w:val="42ED3414"/>
    <w:multiLevelType w:val="hybridMultilevel"/>
    <w:tmpl w:val="7096B7E0"/>
    <w:lvl w:ilvl="0" w:tplc="8E52561A">
      <w:start w:val="1"/>
      <w:numFmt w:val="decimal"/>
      <w:lvlText w:val=""/>
      <w:lvlJc w:val="left"/>
      <w:pPr>
        <w:ind w:left="720" w:hanging="360"/>
      </w:pPr>
    </w:lvl>
    <w:lvl w:ilvl="1" w:tplc="861A2228">
      <w:start w:val="1"/>
      <w:numFmt w:val="lowerLetter"/>
      <w:lvlText w:val="%2."/>
      <w:lvlJc w:val="left"/>
      <w:pPr>
        <w:ind w:left="1440" w:hanging="360"/>
      </w:pPr>
    </w:lvl>
    <w:lvl w:ilvl="2" w:tplc="ACCC8CBC">
      <w:start w:val="1"/>
      <w:numFmt w:val="lowerRoman"/>
      <w:lvlText w:val="%3."/>
      <w:lvlJc w:val="right"/>
      <w:pPr>
        <w:ind w:left="2160" w:hanging="180"/>
      </w:pPr>
    </w:lvl>
    <w:lvl w:ilvl="3" w:tplc="7AE2A676">
      <w:start w:val="1"/>
      <w:numFmt w:val="decimal"/>
      <w:lvlText w:val="%4."/>
      <w:lvlJc w:val="left"/>
      <w:pPr>
        <w:ind w:left="2880" w:hanging="360"/>
      </w:pPr>
    </w:lvl>
    <w:lvl w:ilvl="4" w:tplc="8A28AA40">
      <w:start w:val="1"/>
      <w:numFmt w:val="lowerLetter"/>
      <w:lvlText w:val="%5."/>
      <w:lvlJc w:val="left"/>
      <w:pPr>
        <w:ind w:left="3600" w:hanging="360"/>
      </w:pPr>
    </w:lvl>
    <w:lvl w:ilvl="5" w:tplc="DBFE26C2">
      <w:start w:val="1"/>
      <w:numFmt w:val="lowerRoman"/>
      <w:lvlText w:val="%6."/>
      <w:lvlJc w:val="right"/>
      <w:pPr>
        <w:ind w:left="4320" w:hanging="180"/>
      </w:pPr>
    </w:lvl>
    <w:lvl w:ilvl="6" w:tplc="5B16C154">
      <w:start w:val="1"/>
      <w:numFmt w:val="decimal"/>
      <w:lvlText w:val="%7."/>
      <w:lvlJc w:val="left"/>
      <w:pPr>
        <w:ind w:left="5040" w:hanging="360"/>
      </w:pPr>
    </w:lvl>
    <w:lvl w:ilvl="7" w:tplc="383CD2CC">
      <w:start w:val="1"/>
      <w:numFmt w:val="lowerLetter"/>
      <w:lvlText w:val="%8."/>
      <w:lvlJc w:val="left"/>
      <w:pPr>
        <w:ind w:left="5760" w:hanging="360"/>
      </w:pPr>
    </w:lvl>
    <w:lvl w:ilvl="8" w:tplc="51A815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0650"/>
    <w:multiLevelType w:val="multilevel"/>
    <w:tmpl w:val="CF8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5D508"/>
    <w:multiLevelType w:val="hybridMultilevel"/>
    <w:tmpl w:val="7102F56E"/>
    <w:lvl w:ilvl="0" w:tplc="0192A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FE9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02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8E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C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C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A5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CF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EDFE"/>
    <w:multiLevelType w:val="hybridMultilevel"/>
    <w:tmpl w:val="EBF25B54"/>
    <w:lvl w:ilvl="0" w:tplc="03287B54">
      <w:start w:val="1"/>
      <w:numFmt w:val="decimal"/>
      <w:lvlText w:val=""/>
      <w:lvlJc w:val="left"/>
      <w:pPr>
        <w:ind w:left="938" w:hanging="360"/>
      </w:pPr>
    </w:lvl>
    <w:lvl w:ilvl="1" w:tplc="DD9EB906">
      <w:start w:val="1"/>
      <w:numFmt w:val="lowerLetter"/>
      <w:lvlText w:val="%2."/>
      <w:lvlJc w:val="left"/>
      <w:pPr>
        <w:ind w:left="1658" w:hanging="360"/>
      </w:pPr>
    </w:lvl>
    <w:lvl w:ilvl="2" w:tplc="B9B4B3FE">
      <w:start w:val="1"/>
      <w:numFmt w:val="lowerRoman"/>
      <w:lvlText w:val="%3."/>
      <w:lvlJc w:val="right"/>
      <w:pPr>
        <w:ind w:left="2378" w:hanging="180"/>
      </w:pPr>
    </w:lvl>
    <w:lvl w:ilvl="3" w:tplc="94086068">
      <w:start w:val="1"/>
      <w:numFmt w:val="decimal"/>
      <w:lvlText w:val="%4."/>
      <w:lvlJc w:val="left"/>
      <w:pPr>
        <w:ind w:left="3098" w:hanging="360"/>
      </w:pPr>
    </w:lvl>
    <w:lvl w:ilvl="4" w:tplc="FCCE1B3E">
      <w:start w:val="1"/>
      <w:numFmt w:val="lowerLetter"/>
      <w:lvlText w:val="%5."/>
      <w:lvlJc w:val="left"/>
      <w:pPr>
        <w:ind w:left="3818" w:hanging="360"/>
      </w:pPr>
    </w:lvl>
    <w:lvl w:ilvl="5" w:tplc="62F6DB32">
      <w:start w:val="1"/>
      <w:numFmt w:val="lowerRoman"/>
      <w:lvlText w:val="%6."/>
      <w:lvlJc w:val="right"/>
      <w:pPr>
        <w:ind w:left="4538" w:hanging="180"/>
      </w:pPr>
    </w:lvl>
    <w:lvl w:ilvl="6" w:tplc="C930B74C">
      <w:start w:val="1"/>
      <w:numFmt w:val="decimal"/>
      <w:lvlText w:val="%7."/>
      <w:lvlJc w:val="left"/>
      <w:pPr>
        <w:ind w:left="5258" w:hanging="360"/>
      </w:pPr>
    </w:lvl>
    <w:lvl w:ilvl="7" w:tplc="94CCD3BA">
      <w:start w:val="1"/>
      <w:numFmt w:val="lowerLetter"/>
      <w:lvlText w:val="%8."/>
      <w:lvlJc w:val="left"/>
      <w:pPr>
        <w:ind w:left="5978" w:hanging="360"/>
      </w:pPr>
    </w:lvl>
    <w:lvl w:ilvl="8" w:tplc="17A46274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76AC77D1"/>
    <w:multiLevelType w:val="multilevel"/>
    <w:tmpl w:val="A53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027">
    <w:abstractNumId w:val="2"/>
  </w:num>
  <w:num w:numId="2" w16cid:durableId="1829518394">
    <w:abstractNumId w:val="13"/>
  </w:num>
  <w:num w:numId="3" w16cid:durableId="1908757426">
    <w:abstractNumId w:val="3"/>
  </w:num>
  <w:num w:numId="4" w16cid:durableId="1058866737">
    <w:abstractNumId w:val="6"/>
  </w:num>
  <w:num w:numId="5" w16cid:durableId="1663774510">
    <w:abstractNumId w:val="9"/>
  </w:num>
  <w:num w:numId="6" w16cid:durableId="96099860">
    <w:abstractNumId w:val="10"/>
  </w:num>
  <w:num w:numId="7" w16cid:durableId="1572424887">
    <w:abstractNumId w:val="16"/>
  </w:num>
  <w:num w:numId="8" w16cid:durableId="664821623">
    <w:abstractNumId w:val="8"/>
  </w:num>
  <w:num w:numId="9" w16cid:durableId="6449117">
    <w:abstractNumId w:val="11"/>
  </w:num>
  <w:num w:numId="10" w16cid:durableId="1889605007">
    <w:abstractNumId w:val="7"/>
  </w:num>
  <w:num w:numId="11" w16cid:durableId="227611488">
    <w:abstractNumId w:val="15"/>
  </w:num>
  <w:num w:numId="12" w16cid:durableId="1452937316">
    <w:abstractNumId w:val="1"/>
  </w:num>
  <w:num w:numId="13" w16cid:durableId="572203815">
    <w:abstractNumId w:val="0"/>
  </w:num>
  <w:num w:numId="14" w16cid:durableId="365251348">
    <w:abstractNumId w:val="12"/>
  </w:num>
  <w:num w:numId="15" w16cid:durableId="888760766">
    <w:abstractNumId w:val="5"/>
  </w:num>
  <w:num w:numId="16" w16cid:durableId="2116632185">
    <w:abstractNumId w:val="4"/>
  </w:num>
  <w:num w:numId="17" w16cid:durableId="161237009">
    <w:abstractNumId w:val="14"/>
  </w:num>
  <w:num w:numId="18" w16cid:durableId="166108094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22DD3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A4EBC"/>
    <w:rsid w:val="004B1449"/>
    <w:rsid w:val="004B55B1"/>
    <w:rsid w:val="004B577C"/>
    <w:rsid w:val="004D3D60"/>
    <w:rsid w:val="004F35BA"/>
    <w:rsid w:val="00500B20"/>
    <w:rsid w:val="00506043"/>
    <w:rsid w:val="00532B29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782A2A"/>
    <w:rsid w:val="00810CB8"/>
    <w:rsid w:val="00863DF2"/>
    <w:rsid w:val="00884262"/>
    <w:rsid w:val="008B69A8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107E7AC0"/>
    <w:rsid w:val="39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DDF50"/>
  <w15:chartTrackingRefBased/>
  <w15:docId w15:val="{B6E1CB40-2C7C-420D-9170-F52916A5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1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uiPriority w:val="22"/>
    <w:qFormat/>
    <w:rsid w:val="00532B29"/>
    <w:rPr>
      <w:b/>
      <w:bCs/>
    </w:rPr>
  </w:style>
  <w:style w:type="paragraph" w:styleId="NormalWeb">
    <w:name w:val="Normal (Web)"/>
    <w:basedOn w:val="Normal"/>
    <w:uiPriority w:val="99"/>
    <w:unhideWhenUsed/>
    <w:rsid w:val="008B69A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oleObject" Target="embeddings/oleObject2.bin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wmf"/><Relationship Id="rId25" Type="http://schemas.openxmlformats.org/officeDocument/2006/relationships/hyperlink" Target="https://dcrazed.com/best-free-wireframe-too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wmf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wmf"/><Relationship Id="rId28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7.xml"/><Relationship Id="rId27" Type="http://schemas.openxmlformats.org/officeDocument/2006/relationships/image" Target="https://i.pinimg.com/736x/7d/e5/3d/7de53d6d69bcfefaabe56a15785ff3b0.jpg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C:\DOCUME~1\ADMINI~1\LOCALS~1\Temp\documentoRequisitos.dot</Template>
  <TotalTime>17</TotalTime>
  <Pages>27</Pages>
  <Words>5651</Words>
  <Characters>30521</Characters>
  <Application>Microsoft Office Word</Application>
  <DocSecurity>2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36100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Microsoft Office User</cp:lastModifiedBy>
  <cp:revision>3</cp:revision>
  <cp:lastPrinted>1997-08-08T15:22:00Z</cp:lastPrinted>
  <dcterms:created xsi:type="dcterms:W3CDTF">2024-08-24T14:13:00Z</dcterms:created>
  <dcterms:modified xsi:type="dcterms:W3CDTF">2024-08-24T14:35:00Z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